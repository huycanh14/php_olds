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53994" w14:textId="77777777"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73F9274B" wp14:editId="22934E0C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1433194"/>
                            <a:ext cx="4191000" cy="1481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0EF36" w14:textId="123DB9E2" w:rsidR="002343E4" w:rsidRDefault="00492B5B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PHAN THỊ PHƯƠNG THẢO 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162105048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)</w:t>
                              </w:r>
                            </w:p>
                            <w:p w14:paraId="4AB5D7B6" w14:textId="30C9D197" w:rsidR="003E3F49" w:rsidRDefault="003E3F49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NGUYỄ</w:t>
                              </w:r>
                              <w:r w:rsidR="00492B5B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 ĐÌNH CHIẾN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r w:rsidR="00492B5B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(1621050071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) (C)</w:t>
                              </w:r>
                            </w:p>
                            <w:p w14:paraId="6E500FE1" w14:textId="4C0A169D" w:rsidR="00492B5B" w:rsidRDefault="00492B5B" w:rsidP="000D3B12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TRƯƠNG THỊ LINH 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1621050747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)</w:t>
                              </w:r>
                            </w:p>
                            <w:p w14:paraId="6255AED9" w14:textId="77777777" w:rsidR="00492B5B" w:rsidRPr="005D49C9" w:rsidRDefault="00492B5B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41724"/>
                            <a:ext cx="5562600" cy="3241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0FE00" w14:textId="1413A59B" w:rsidR="007A410F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TÊN ĐỀ TÀI</w:t>
                              </w:r>
                            </w:p>
                            <w:p w14:paraId="50C4E946" w14:textId="152EB9FA" w:rsidR="00492B5B" w:rsidRPr="005D49C9" w:rsidRDefault="00B5508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BẢN ĐỒ </w:t>
                              </w:r>
                              <w:r w:rsidR="008F5A0D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VỊ TRÍ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</w:t>
                              </w:r>
                              <w:r w:rsidR="00795405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CÔNG AN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GIAO THÔNG</w:t>
                              </w:r>
                            </w:p>
                            <w:p w14:paraId="295CFB0D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6F17EC46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03D02F5F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64B5FF64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35137BCA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4780D3C4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3448E8CF" w14:textId="77777777"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BÀI TẬP LỚN</w:t>
                              </w:r>
                            </w:p>
                            <w:p w14:paraId="6C182889" w14:textId="594D3391" w:rsidR="005D49C9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MÔN: </w:t>
                              </w:r>
                              <w:r w:rsidR="00B55089">
                                <w:rPr>
                                  <w:rFonts w:ascii="Times New Roman" w:hAnsi="Times New Roman"/>
                                  <w:b/>
                                </w:rPr>
                                <w:t>CHUYÊN ĐỀ 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– </w:t>
                              </w:r>
                              <w:r w:rsidR="00B55089">
                                <w:rPr>
                                  <w:rFonts w:ascii="Times New Roman" w:hAnsi="Times New Roman"/>
                                  <w:b/>
                                </w:rPr>
                                <w:t>4080119</w:t>
                              </w:r>
                            </w:p>
                            <w:p w14:paraId="75D7F9B7" w14:textId="77777777" w:rsidR="007C3465" w:rsidRPr="00013160" w:rsidRDefault="007C3465" w:rsidP="0019207D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FD2AB" w14:textId="3BB5EB7C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B55089">
                                <w:rPr>
                                  <w:rFonts w:ascii="Times New Roman" w:hAnsi="Times New Roman"/>
                                  <w:b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E958F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368C6425" w14:textId="77777777"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F9274B"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556;top:14331;width:41910;height:1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E10EF36" w14:textId="123DB9E2" w:rsidR="002343E4" w:rsidRDefault="00492B5B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PHAN THỊ PHƯƠNG THẢO 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162105048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)</w:t>
                        </w:r>
                      </w:p>
                      <w:p w14:paraId="4AB5D7B6" w14:textId="30C9D197" w:rsidR="003E3F49" w:rsidRDefault="003E3F49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NGUYỄ</w:t>
                        </w:r>
                        <w:r w:rsidR="00492B5B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N ĐÌNH CHIẾN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 </w:t>
                        </w:r>
                        <w:r w:rsidR="00492B5B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(1621050071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) (C)</w:t>
                        </w:r>
                      </w:p>
                      <w:p w14:paraId="6E500FE1" w14:textId="4C0A169D" w:rsidR="00492B5B" w:rsidRDefault="00492B5B" w:rsidP="000D3B12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TRƯƠNG THỊ LINH 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1621050747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)</w:t>
                        </w:r>
                      </w:p>
                      <w:p w14:paraId="6255AED9" w14:textId="77777777" w:rsidR="00492B5B" w:rsidRPr="005D49C9" w:rsidRDefault="00492B5B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top:36417;width:55626;height:3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540FE00" w14:textId="1413A59B" w:rsidR="007A410F" w:rsidRDefault="005D49C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 w:rsidRPr="005D49C9">
                          <w:rPr>
                            <w:rFonts w:ascii="Arial" w:hAnsi="Arial"/>
                            <w:sz w:val="44"/>
                            <w:szCs w:val="96"/>
                          </w:rPr>
                          <w:t>TÊN ĐỀ TÀI</w:t>
                        </w:r>
                      </w:p>
                      <w:p w14:paraId="50C4E946" w14:textId="152EB9FA" w:rsidR="00492B5B" w:rsidRPr="005D49C9" w:rsidRDefault="00B5508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BẢN ĐỒ </w:t>
                        </w:r>
                        <w:r w:rsidR="008F5A0D">
                          <w:rPr>
                            <w:rFonts w:ascii="Arial" w:hAnsi="Arial"/>
                            <w:sz w:val="44"/>
                            <w:szCs w:val="96"/>
                          </w:rPr>
                          <w:t>VỊ TRÍ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</w:t>
                        </w:r>
                        <w:r w:rsidR="00795405">
                          <w:rPr>
                            <w:rFonts w:ascii="Arial" w:hAnsi="Arial"/>
                            <w:sz w:val="44"/>
                            <w:szCs w:val="96"/>
                          </w:rPr>
                          <w:t>CÔNG AN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GIAO THÔNG</w:t>
                        </w:r>
                      </w:p>
                      <w:p w14:paraId="295CFB0D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6F17EC46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03D02F5F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64B5FF64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35137BCA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4780D3C4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3448E8CF" w14:textId="77777777"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BÀI TẬP LỚN</w:t>
                        </w:r>
                      </w:p>
                      <w:p w14:paraId="6C182889" w14:textId="594D3391" w:rsidR="005D49C9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MÔN: </w:t>
                        </w:r>
                        <w:r w:rsidR="00B55089">
                          <w:rPr>
                            <w:rFonts w:ascii="Times New Roman" w:hAnsi="Times New Roman"/>
                            <w:b/>
                          </w:rPr>
                          <w:t>CHUYÊN ĐỀ 1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– </w:t>
                        </w:r>
                        <w:r w:rsidR="00B55089">
                          <w:rPr>
                            <w:rFonts w:ascii="Times New Roman" w:hAnsi="Times New Roman"/>
                            <w:b/>
                          </w:rPr>
                          <w:t>4080119</w:t>
                        </w:r>
                      </w:p>
                      <w:p w14:paraId="75D7F9B7" w14:textId="77777777" w:rsidR="007C3465" w:rsidRPr="00013160" w:rsidRDefault="007C3465" w:rsidP="0019207D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14:paraId="385FD2AB" w14:textId="3BB5EB7C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B55089">
                          <w:rPr>
                            <w:rFonts w:ascii="Times New Roman" w:hAnsi="Times New Roman"/>
                            <w:b/>
                          </w:rPr>
                          <w:t>2020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14:paraId="5C0E958F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368C6425" w14:textId="77777777"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AEC645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26256CF0" wp14:editId="58D86398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85041" w14:textId="77777777"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BÀI TẬP LỚN</w:t>
                              </w:r>
                            </w:p>
                            <w:p w14:paraId="22CBAAFA" w14:textId="7FCF213C" w:rsidR="007A410F" w:rsidRPr="007A410F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Môn học: </w:t>
                              </w:r>
                              <w:r w:rsidR="0013351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 đề 1</w:t>
                              </w:r>
                            </w:p>
                            <w:p w14:paraId="7A6AF8BB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4D51BCF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F3AD2" w14:textId="39E51E1A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133519">
                                <w:rPr>
                                  <w:rFonts w:ascii="Times New Roman" w:hAnsi="Times New Roman"/>
                                  <w:b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E53BA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267EC583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686BFC3E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81406" w14:textId="77777777"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14:paraId="1D1528F6" w14:textId="63A01A84" w:rsidR="005D49C9" w:rsidRPr="005D49C9" w:rsidRDefault="0013351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4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BẢN ĐỒ </w:t>
                              </w:r>
                              <w:r w:rsidR="000201BB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VỊ TRÍ</w:t>
                              </w:r>
                              <w:r w:rsidR="007140CE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 C</w:t>
                              </w:r>
                              <w:r w:rsidR="00CF2978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ÔNG AN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 GIAO THÔNG</w:t>
                              </w:r>
                            </w:p>
                            <w:p w14:paraId="4FD125BB" w14:textId="77777777" w:rsidR="007C3465" w:rsidRPr="001A25BD" w:rsidRDefault="007C3465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" y="6067425"/>
                            <a:ext cx="2749550" cy="195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FABAA" w14:textId="77777777" w:rsidR="007A410F" w:rsidRPr="005D49C9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14:paraId="0385994D" w14:textId="77777777" w:rsidR="00133519" w:rsidRDefault="00133519" w:rsidP="0013351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Phan Thị Phương Thảo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1621050048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</w:p>
                            <w:p w14:paraId="11F95AB3" w14:textId="2F7A57C3" w:rsidR="005D49C9" w:rsidRPr="00715BD9" w:rsidRDefault="005D49C9" w:rsidP="0013351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2FB388E2" w14:textId="3756E10F" w:rsidR="002A0309" w:rsidRDefault="00133519" w:rsidP="0013351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Nguyễn Đình Chiến</w:t>
                              </w:r>
                              <w:r w:rsidR="002A030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(1621050071</w:t>
                              </w:r>
                              <w:r w:rsidR="002A0309"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 w:rsidR="002A0309"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2A0309">
                                <w:rPr>
                                  <w:rFonts w:ascii="Times New Roman" w:hAnsi="Times New Roman"/>
                                  <w:sz w:val="24"/>
                                </w:rPr>
                                <w:t>(C)</w:t>
                              </w:r>
                            </w:p>
                            <w:p w14:paraId="1B04DE3C" w14:textId="77777777" w:rsidR="00133519" w:rsidRPr="00715BD9" w:rsidRDefault="00133519" w:rsidP="0013351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5F57D660" w14:textId="17A86955" w:rsidR="00133519" w:rsidRDefault="00133519" w:rsidP="00961A17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Trương Thị Linh</w:t>
                              </w:r>
                              <w:r w:rsidR="002A030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1621050747</w:t>
                              </w:r>
                              <w:r w:rsidR="002A0309"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</w:p>
                            <w:p w14:paraId="30ED17EB" w14:textId="5F35D6B2" w:rsidR="005761BF" w:rsidRPr="005761BF" w:rsidRDefault="005761BF" w:rsidP="002A0309">
                              <w:pPr>
                                <w:jc w:val="center"/>
                                <w:rPr>
                                  <w:rFonts w:ascii=".VnTimeH" w:hAnsi=".VnTimeH"/>
                                  <w:i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60674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B9524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14:paraId="526555BA" w14:textId="796B359B" w:rsidR="007A410F" w:rsidRDefault="00D37368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Họ và t</w:t>
                              </w:r>
                              <w:r w:rsid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ên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giáo viên giảng dạy</w:t>
                              </w:r>
                            </w:p>
                            <w:p w14:paraId="20F48242" w14:textId="77777777" w:rsidR="00133519" w:rsidRDefault="0013351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14:paraId="7F1C3D5E" w14:textId="77777777" w:rsidR="00133519" w:rsidRPr="007A410F" w:rsidRDefault="00133519" w:rsidP="0013351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Hoàng Anh Đức</w:t>
                              </w:r>
                            </w:p>
                            <w:p w14:paraId="3BBDE58E" w14:textId="77777777" w:rsidR="00133519" w:rsidRPr="007A410F" w:rsidRDefault="0013351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</w:p>
                            <w:p w14:paraId="712A1A41" w14:textId="0BB7B20D" w:rsidR="00F3492A" w:rsidRPr="00133519" w:rsidRDefault="007A410F" w:rsidP="0013351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</w:t>
                              </w:r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133519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256CF0" id="Canvas 31" o:spid="_x0000_s1032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"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3F185041" w14:textId="77777777"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BÀI TẬP LỚN</w:t>
                        </w:r>
                      </w:p>
                      <w:p w14:paraId="22CBAAFA" w14:textId="7FCF213C" w:rsidR="007A410F" w:rsidRPr="007A410F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Môn học: </w:t>
                        </w:r>
                        <w:r w:rsidR="00133519"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 đề 1</w:t>
                        </w:r>
                      </w:p>
                      <w:p w14:paraId="7A6AF8BB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4D51BCF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14:paraId="38FF3AD2" w14:textId="39E51E1A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133519">
                          <w:rPr>
                            <w:rFonts w:ascii="Times New Roman" w:hAnsi="Times New Roman"/>
                            <w:b/>
                          </w:rPr>
                          <w:t>2020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001E53BA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267EC583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686BFC3E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33437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AA81406" w14:textId="77777777"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14:paraId="1D1528F6" w14:textId="63A01A84" w:rsidR="005D49C9" w:rsidRPr="005D49C9" w:rsidRDefault="00133519" w:rsidP="007A410F">
                        <w:pPr>
                          <w:jc w:val="center"/>
                          <w:rPr>
                            <w:rFonts w:ascii="Times New Roman" w:hAnsi="Times New Roman"/>
                            <w:sz w:val="40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BẢN ĐỒ </w:t>
                        </w:r>
                        <w:r w:rsidR="000201BB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VỊ TRÍ</w:t>
                        </w:r>
                        <w:r w:rsidR="007140CE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 C</w:t>
                        </w:r>
                        <w:r w:rsidR="00CF2978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ÔNG AN</w:t>
                        </w: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 GIAO THÔNG</w:t>
                        </w:r>
                      </w:p>
                      <w:p w14:paraId="4FD125BB" w14:textId="77777777" w:rsidR="007C3465" w:rsidRPr="001A25BD" w:rsidRDefault="007C3465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0" o:spid="_x0000_s1038" type="#_x0000_t202" style="position:absolute;left:508;top:60674;width:27495;height:19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8CFABAA" w14:textId="77777777" w:rsidR="007A410F" w:rsidRPr="005D49C9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14:paraId="0385994D" w14:textId="77777777" w:rsidR="00133519" w:rsidRDefault="00133519" w:rsidP="0013351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Phan Thị Phương Thảo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1621050048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</w:p>
                      <w:p w14:paraId="11F95AB3" w14:textId="2F7A57C3" w:rsidR="005D49C9" w:rsidRPr="00715BD9" w:rsidRDefault="005D49C9" w:rsidP="0013351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</w:p>
                      <w:p w14:paraId="2FB388E2" w14:textId="3756E10F" w:rsidR="002A0309" w:rsidRDefault="00133519" w:rsidP="0013351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Nguyễn Đình Chiến</w:t>
                        </w:r>
                        <w:r w:rsidR="002A030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(1621050071</w:t>
                        </w:r>
                        <w:r w:rsidR="002A0309"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 w:rsidR="002A0309"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2A0309">
                          <w:rPr>
                            <w:rFonts w:ascii="Times New Roman" w:hAnsi="Times New Roman"/>
                            <w:sz w:val="24"/>
                          </w:rPr>
                          <w:t>(C)</w:t>
                        </w:r>
                      </w:p>
                      <w:p w14:paraId="1B04DE3C" w14:textId="77777777" w:rsidR="00133519" w:rsidRPr="00715BD9" w:rsidRDefault="00133519" w:rsidP="0013351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5F57D660" w14:textId="17A86955" w:rsidR="00133519" w:rsidRDefault="00133519" w:rsidP="00961A17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Trương Thị Linh</w:t>
                        </w:r>
                        <w:r w:rsidR="002A0309"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1621050747</w:t>
                        </w:r>
                        <w:r w:rsidR="002A0309"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</w:p>
                      <w:p w14:paraId="30ED17EB" w14:textId="5F35D6B2" w:rsidR="005761BF" w:rsidRPr="005761BF" w:rsidRDefault="005761BF" w:rsidP="002A0309">
                        <w:pPr>
                          <w:jc w:val="center"/>
                          <w:rPr>
                            <w:rFonts w:ascii=".VnTimeH" w:hAnsi=".VnTimeH"/>
                            <w:i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670;top:60674;width:2895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70B9524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14:paraId="526555BA" w14:textId="796B359B" w:rsidR="007A410F" w:rsidRDefault="00D37368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Họ và t</w:t>
                        </w:r>
                        <w:r w:rsid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ên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giáo viên giảng dạy</w:t>
                        </w:r>
                      </w:p>
                      <w:p w14:paraId="20F48242" w14:textId="77777777" w:rsidR="00133519" w:rsidRDefault="0013351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14:paraId="7F1C3D5E" w14:textId="77777777" w:rsidR="00133519" w:rsidRPr="007A410F" w:rsidRDefault="00133519" w:rsidP="00133519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Hoàng Anh Đức</w:t>
                        </w:r>
                      </w:p>
                      <w:p w14:paraId="3BBDE58E" w14:textId="77777777" w:rsidR="00133519" w:rsidRPr="007A410F" w:rsidRDefault="00133519" w:rsidP="007A410F">
                        <w:pPr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</w:p>
                      <w:p w14:paraId="712A1A41" w14:textId="0BB7B20D" w:rsidR="00F3492A" w:rsidRPr="00133519" w:rsidRDefault="007A410F" w:rsidP="00133519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</w:t>
                        </w:r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133519">
                          <w:rPr>
                            <w:rFonts w:ascii="Times New Roman" w:hAnsi="Times New Roman"/>
                            <w:sz w:val="24"/>
                          </w:rPr>
                          <w:t>Công Nghệ Phần Mềm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activeWritingStyle w:appName="MSWord" w:lang="en-US" w:vendorID="64" w:dllVersion="6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13160"/>
    <w:rsid w:val="000201BB"/>
    <w:rsid w:val="000217AD"/>
    <w:rsid w:val="000422F0"/>
    <w:rsid w:val="000D3B12"/>
    <w:rsid w:val="00101609"/>
    <w:rsid w:val="00133519"/>
    <w:rsid w:val="0019207D"/>
    <w:rsid w:val="001A25BD"/>
    <w:rsid w:val="002343E4"/>
    <w:rsid w:val="00245CAA"/>
    <w:rsid w:val="002A0309"/>
    <w:rsid w:val="003E22EE"/>
    <w:rsid w:val="003E3F49"/>
    <w:rsid w:val="00492B5B"/>
    <w:rsid w:val="004E743A"/>
    <w:rsid w:val="00561D58"/>
    <w:rsid w:val="00573AC0"/>
    <w:rsid w:val="005761BF"/>
    <w:rsid w:val="00587DF7"/>
    <w:rsid w:val="005D49C9"/>
    <w:rsid w:val="00697CFD"/>
    <w:rsid w:val="007140CE"/>
    <w:rsid w:val="00715BD9"/>
    <w:rsid w:val="007201F3"/>
    <w:rsid w:val="007701B0"/>
    <w:rsid w:val="00795405"/>
    <w:rsid w:val="007A410F"/>
    <w:rsid w:val="007C3465"/>
    <w:rsid w:val="00847253"/>
    <w:rsid w:val="008F5A0D"/>
    <w:rsid w:val="00961A17"/>
    <w:rsid w:val="00963D03"/>
    <w:rsid w:val="00965AC7"/>
    <w:rsid w:val="00A26CA5"/>
    <w:rsid w:val="00AD4509"/>
    <w:rsid w:val="00B55089"/>
    <w:rsid w:val="00C3531A"/>
    <w:rsid w:val="00C83D47"/>
    <w:rsid w:val="00C91955"/>
    <w:rsid w:val="00C94729"/>
    <w:rsid w:val="00CF2978"/>
    <w:rsid w:val="00D0310D"/>
    <w:rsid w:val="00D1074C"/>
    <w:rsid w:val="00D32255"/>
    <w:rsid w:val="00D37368"/>
    <w:rsid w:val="00D40FE3"/>
    <w:rsid w:val="00D73CC5"/>
    <w:rsid w:val="00D763DF"/>
    <w:rsid w:val="00D94517"/>
    <w:rsid w:val="00DB6D2E"/>
    <w:rsid w:val="00DE5B62"/>
    <w:rsid w:val="00E706D9"/>
    <w:rsid w:val="00E86DD2"/>
    <w:rsid w:val="00EC0B00"/>
    <w:rsid w:val="00F3492A"/>
    <w:rsid w:val="00F559F6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C210F"/>
  <w15:docId w15:val="{69801C0D-1840-4363-B548-EAE5930F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</Template>
  <TotalTime>35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PHAN THI PHUONG THAO,DCCTCT61C</cp:lastModifiedBy>
  <cp:revision>20</cp:revision>
  <cp:lastPrinted>2006-10-05T17:48:00Z</cp:lastPrinted>
  <dcterms:created xsi:type="dcterms:W3CDTF">2016-06-02T08:40:00Z</dcterms:created>
  <dcterms:modified xsi:type="dcterms:W3CDTF">2020-05-14T16:06:00Z</dcterms:modified>
  <cp:category>Van ban &amp; Mau</cp:category>
</cp:coreProperties>
</file>