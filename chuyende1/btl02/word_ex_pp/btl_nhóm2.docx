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E5F665" w14:textId="4118670E" w:rsidR="004B4BF6" w:rsidRDefault="004B4BF6" w:rsidP="004B4BF6">
      <w:pPr>
        <w:pStyle w:val="Heading1"/>
        <w:numPr>
          <w:ilvl w:val="0"/>
          <w:numId w:val="0"/>
        </w:numPr>
      </w:pPr>
      <w:bookmarkStart w:id="0" w:name="_Toc169424238"/>
      <w:bookmarkStart w:id="1" w:name="_Toc37667141"/>
      <w:bookmarkStart w:id="2" w:name="_Toc169424237"/>
      <w:bookmarkStart w:id="3" w:name="_Toc40428162"/>
      <w:r>
        <w:t>MỤC LỤC</w:t>
      </w:r>
      <w:bookmarkEnd w:id="0"/>
      <w:bookmarkEnd w:id="1"/>
      <w:bookmarkEnd w:id="3"/>
    </w:p>
    <w:sdt>
      <w:sdtPr>
        <w:rPr>
          <w:rFonts w:ascii="Times New Roman" w:eastAsia="Times New Roman" w:hAnsi="Times New Roman" w:cs="Times New Roman"/>
          <w:color w:val="auto"/>
          <w:sz w:val="26"/>
          <w:szCs w:val="24"/>
        </w:rPr>
        <w:id w:val="1652248054"/>
        <w:docPartObj>
          <w:docPartGallery w:val="Table of Contents"/>
          <w:docPartUnique/>
        </w:docPartObj>
      </w:sdtPr>
      <w:sdtEndPr>
        <w:rPr>
          <w:b/>
          <w:bCs/>
          <w:noProof/>
        </w:rPr>
      </w:sdtEndPr>
      <w:sdtContent>
        <w:p w14:paraId="1EC43588" w14:textId="4E1AF99C" w:rsidR="006269E4" w:rsidRDefault="006269E4">
          <w:pPr>
            <w:pStyle w:val="TOCHeading"/>
          </w:pPr>
        </w:p>
        <w:p w14:paraId="07414607" w14:textId="2687AC68" w:rsidR="00F95B28" w:rsidRDefault="006269E4">
          <w:pPr>
            <w:pStyle w:val="TOC1"/>
            <w:rPr>
              <w:rFonts w:asciiTheme="minorHAnsi" w:eastAsiaTheme="minorEastAsia" w:hAnsiTheme="minorHAnsi" w:cstheme="minorBidi"/>
              <w:sz w:val="22"/>
              <w:szCs w:val="22"/>
              <w:lang w:val="en-GB" w:eastAsia="en-GB"/>
            </w:rPr>
          </w:pPr>
          <w:r>
            <w:fldChar w:fldCharType="begin"/>
          </w:r>
          <w:r>
            <w:instrText xml:space="preserve"> TOC \o "1-3" \h \z \u </w:instrText>
          </w:r>
          <w:r>
            <w:fldChar w:fldCharType="separate"/>
          </w:r>
          <w:hyperlink w:anchor="_Toc40428162" w:history="1">
            <w:r w:rsidR="00F95B28" w:rsidRPr="000D27F4">
              <w:rPr>
                <w:rStyle w:val="Hyperlink"/>
              </w:rPr>
              <w:t>MỤC LỤC</w:t>
            </w:r>
            <w:r w:rsidR="00F95B28">
              <w:rPr>
                <w:webHidden/>
              </w:rPr>
              <w:tab/>
            </w:r>
            <w:r w:rsidR="00F95B28">
              <w:rPr>
                <w:webHidden/>
              </w:rPr>
              <w:fldChar w:fldCharType="begin"/>
            </w:r>
            <w:r w:rsidR="00F95B28">
              <w:rPr>
                <w:webHidden/>
              </w:rPr>
              <w:instrText xml:space="preserve"> PAGEREF _Toc40428162 \h </w:instrText>
            </w:r>
            <w:r w:rsidR="00F95B28">
              <w:rPr>
                <w:webHidden/>
              </w:rPr>
            </w:r>
            <w:r w:rsidR="00F95B28">
              <w:rPr>
                <w:webHidden/>
              </w:rPr>
              <w:fldChar w:fldCharType="separate"/>
            </w:r>
            <w:r w:rsidR="00F95B28">
              <w:rPr>
                <w:webHidden/>
              </w:rPr>
              <w:t>I</w:t>
            </w:r>
            <w:r w:rsidR="00F95B28">
              <w:rPr>
                <w:webHidden/>
              </w:rPr>
              <w:fldChar w:fldCharType="end"/>
            </w:r>
          </w:hyperlink>
        </w:p>
        <w:p w14:paraId="6E2839C8" w14:textId="2A406334" w:rsidR="00F95B28" w:rsidRDefault="00F95B28">
          <w:pPr>
            <w:pStyle w:val="TOC1"/>
            <w:rPr>
              <w:rFonts w:asciiTheme="minorHAnsi" w:eastAsiaTheme="minorEastAsia" w:hAnsiTheme="minorHAnsi" w:cstheme="minorBidi"/>
              <w:sz w:val="22"/>
              <w:szCs w:val="22"/>
              <w:lang w:val="en-GB" w:eastAsia="en-GB"/>
            </w:rPr>
          </w:pPr>
          <w:hyperlink w:anchor="_Toc40428163" w:history="1">
            <w:r w:rsidRPr="000D27F4">
              <w:rPr>
                <w:rStyle w:val="Hyperlink"/>
              </w:rPr>
              <w:t>DANH MỤC CÁC HÌNH VẼ</w:t>
            </w:r>
            <w:r>
              <w:rPr>
                <w:webHidden/>
              </w:rPr>
              <w:tab/>
            </w:r>
            <w:r>
              <w:rPr>
                <w:webHidden/>
              </w:rPr>
              <w:fldChar w:fldCharType="begin"/>
            </w:r>
            <w:r>
              <w:rPr>
                <w:webHidden/>
              </w:rPr>
              <w:instrText xml:space="preserve"> PAGEREF _Toc40428163 \h </w:instrText>
            </w:r>
            <w:r>
              <w:rPr>
                <w:webHidden/>
              </w:rPr>
            </w:r>
            <w:r>
              <w:rPr>
                <w:webHidden/>
              </w:rPr>
              <w:fldChar w:fldCharType="separate"/>
            </w:r>
            <w:r>
              <w:rPr>
                <w:webHidden/>
              </w:rPr>
              <w:t>III</w:t>
            </w:r>
            <w:r>
              <w:rPr>
                <w:webHidden/>
              </w:rPr>
              <w:fldChar w:fldCharType="end"/>
            </w:r>
          </w:hyperlink>
        </w:p>
        <w:p w14:paraId="183D9330" w14:textId="132F266F" w:rsidR="00F95B28" w:rsidRDefault="00F95B28">
          <w:pPr>
            <w:pStyle w:val="TOC1"/>
            <w:rPr>
              <w:rFonts w:asciiTheme="minorHAnsi" w:eastAsiaTheme="minorEastAsia" w:hAnsiTheme="minorHAnsi" w:cstheme="minorBidi"/>
              <w:sz w:val="22"/>
              <w:szCs w:val="22"/>
              <w:lang w:val="en-GB" w:eastAsia="en-GB"/>
            </w:rPr>
          </w:pPr>
          <w:hyperlink w:anchor="_Toc40428164" w:history="1">
            <w:r w:rsidRPr="000D27F4">
              <w:rPr>
                <w:rStyle w:val="Hyperlink"/>
              </w:rPr>
              <w:t>MỞ ĐẦU</w:t>
            </w:r>
            <w:r>
              <w:rPr>
                <w:webHidden/>
              </w:rPr>
              <w:tab/>
            </w:r>
            <w:r>
              <w:rPr>
                <w:webHidden/>
              </w:rPr>
              <w:fldChar w:fldCharType="begin"/>
            </w:r>
            <w:r>
              <w:rPr>
                <w:webHidden/>
              </w:rPr>
              <w:instrText xml:space="preserve"> PAGEREF _Toc40428164 \h </w:instrText>
            </w:r>
            <w:r>
              <w:rPr>
                <w:webHidden/>
              </w:rPr>
            </w:r>
            <w:r>
              <w:rPr>
                <w:webHidden/>
              </w:rPr>
              <w:fldChar w:fldCharType="separate"/>
            </w:r>
            <w:r>
              <w:rPr>
                <w:webHidden/>
              </w:rPr>
              <w:t>1</w:t>
            </w:r>
            <w:r>
              <w:rPr>
                <w:webHidden/>
              </w:rPr>
              <w:fldChar w:fldCharType="end"/>
            </w:r>
          </w:hyperlink>
        </w:p>
        <w:p w14:paraId="0D4450B6" w14:textId="211A3CA7" w:rsidR="00F95B28" w:rsidRDefault="00F95B28">
          <w:pPr>
            <w:pStyle w:val="TOC1"/>
            <w:rPr>
              <w:rFonts w:asciiTheme="minorHAnsi" w:eastAsiaTheme="minorEastAsia" w:hAnsiTheme="minorHAnsi" w:cstheme="minorBidi"/>
              <w:sz w:val="22"/>
              <w:szCs w:val="22"/>
              <w:lang w:val="en-GB" w:eastAsia="en-GB"/>
            </w:rPr>
          </w:pPr>
          <w:hyperlink w:anchor="_Toc40428165" w:history="1">
            <w:r w:rsidRPr="000D27F4">
              <w:rPr>
                <w:rStyle w:val="Hyperlink"/>
              </w:rPr>
              <w:t>CHƯƠNG 1 TỔNG QUAN</w:t>
            </w:r>
            <w:r>
              <w:rPr>
                <w:webHidden/>
              </w:rPr>
              <w:tab/>
            </w:r>
            <w:r>
              <w:rPr>
                <w:webHidden/>
              </w:rPr>
              <w:fldChar w:fldCharType="begin"/>
            </w:r>
            <w:r>
              <w:rPr>
                <w:webHidden/>
              </w:rPr>
              <w:instrText xml:space="preserve"> PAGEREF _Toc40428165 \h </w:instrText>
            </w:r>
            <w:r>
              <w:rPr>
                <w:webHidden/>
              </w:rPr>
            </w:r>
            <w:r>
              <w:rPr>
                <w:webHidden/>
              </w:rPr>
              <w:fldChar w:fldCharType="separate"/>
            </w:r>
            <w:r>
              <w:rPr>
                <w:webHidden/>
              </w:rPr>
              <w:t>2</w:t>
            </w:r>
            <w:r>
              <w:rPr>
                <w:webHidden/>
              </w:rPr>
              <w:fldChar w:fldCharType="end"/>
            </w:r>
          </w:hyperlink>
        </w:p>
        <w:p w14:paraId="10D91968" w14:textId="25801E42" w:rsidR="00F95B28" w:rsidRDefault="00F95B28">
          <w:pPr>
            <w:pStyle w:val="TOC2"/>
            <w:rPr>
              <w:rFonts w:asciiTheme="minorHAnsi" w:eastAsiaTheme="minorEastAsia" w:hAnsiTheme="minorHAnsi" w:cstheme="minorBidi"/>
              <w:noProof/>
              <w:sz w:val="22"/>
              <w:szCs w:val="22"/>
              <w:lang w:val="en-GB" w:eastAsia="en-GB"/>
            </w:rPr>
          </w:pPr>
          <w:hyperlink w:anchor="_Toc40428166" w:history="1">
            <w:r w:rsidRPr="000D27F4">
              <w:rPr>
                <w:rStyle w:val="Hyperlink"/>
                <w:noProof/>
              </w:rPr>
              <w:t>1.1 Bản đồ chuyên đề là gì ?</w:t>
            </w:r>
            <w:r>
              <w:rPr>
                <w:noProof/>
                <w:webHidden/>
              </w:rPr>
              <w:tab/>
            </w:r>
            <w:r>
              <w:rPr>
                <w:noProof/>
                <w:webHidden/>
              </w:rPr>
              <w:fldChar w:fldCharType="begin"/>
            </w:r>
            <w:r>
              <w:rPr>
                <w:noProof/>
                <w:webHidden/>
              </w:rPr>
              <w:instrText xml:space="preserve"> PAGEREF _Toc40428166 \h </w:instrText>
            </w:r>
            <w:r>
              <w:rPr>
                <w:noProof/>
                <w:webHidden/>
              </w:rPr>
            </w:r>
            <w:r>
              <w:rPr>
                <w:noProof/>
                <w:webHidden/>
              </w:rPr>
              <w:fldChar w:fldCharType="separate"/>
            </w:r>
            <w:r>
              <w:rPr>
                <w:noProof/>
                <w:webHidden/>
              </w:rPr>
              <w:t>2</w:t>
            </w:r>
            <w:r>
              <w:rPr>
                <w:noProof/>
                <w:webHidden/>
              </w:rPr>
              <w:fldChar w:fldCharType="end"/>
            </w:r>
          </w:hyperlink>
        </w:p>
        <w:p w14:paraId="73B0629A" w14:textId="78E6DC4D" w:rsidR="00F95B28" w:rsidRDefault="00F95B28">
          <w:pPr>
            <w:pStyle w:val="TOC2"/>
            <w:rPr>
              <w:rFonts w:asciiTheme="minorHAnsi" w:eastAsiaTheme="minorEastAsia" w:hAnsiTheme="minorHAnsi" w:cstheme="minorBidi"/>
              <w:noProof/>
              <w:sz w:val="22"/>
              <w:szCs w:val="22"/>
              <w:lang w:val="en-GB" w:eastAsia="en-GB"/>
            </w:rPr>
          </w:pPr>
          <w:hyperlink w:anchor="_Toc40428167" w:history="1">
            <w:r w:rsidRPr="000D27F4">
              <w:rPr>
                <w:rStyle w:val="Hyperlink"/>
                <w:noProof/>
              </w:rPr>
              <w:t>1.2 Tình hình về sử dụng bản đồ neogeography trên thế giới?</w:t>
            </w:r>
            <w:r>
              <w:rPr>
                <w:noProof/>
                <w:webHidden/>
              </w:rPr>
              <w:tab/>
            </w:r>
            <w:r>
              <w:rPr>
                <w:noProof/>
                <w:webHidden/>
              </w:rPr>
              <w:fldChar w:fldCharType="begin"/>
            </w:r>
            <w:r>
              <w:rPr>
                <w:noProof/>
                <w:webHidden/>
              </w:rPr>
              <w:instrText xml:space="preserve"> PAGEREF _Toc40428167 \h </w:instrText>
            </w:r>
            <w:r>
              <w:rPr>
                <w:noProof/>
                <w:webHidden/>
              </w:rPr>
            </w:r>
            <w:r>
              <w:rPr>
                <w:noProof/>
                <w:webHidden/>
              </w:rPr>
              <w:fldChar w:fldCharType="separate"/>
            </w:r>
            <w:r>
              <w:rPr>
                <w:noProof/>
                <w:webHidden/>
              </w:rPr>
              <w:t>2</w:t>
            </w:r>
            <w:r>
              <w:rPr>
                <w:noProof/>
                <w:webHidden/>
              </w:rPr>
              <w:fldChar w:fldCharType="end"/>
            </w:r>
          </w:hyperlink>
        </w:p>
        <w:p w14:paraId="50C39426" w14:textId="516ADE54" w:rsidR="00F95B28" w:rsidRDefault="00F95B28">
          <w:pPr>
            <w:pStyle w:val="TOC2"/>
            <w:rPr>
              <w:rFonts w:asciiTheme="minorHAnsi" w:eastAsiaTheme="minorEastAsia" w:hAnsiTheme="minorHAnsi" w:cstheme="minorBidi"/>
              <w:noProof/>
              <w:sz w:val="22"/>
              <w:szCs w:val="22"/>
              <w:lang w:val="en-GB" w:eastAsia="en-GB"/>
            </w:rPr>
          </w:pPr>
          <w:hyperlink w:anchor="_Toc40428168" w:history="1">
            <w:r w:rsidRPr="000D27F4">
              <w:rPr>
                <w:rStyle w:val="Hyperlink"/>
                <w:noProof/>
              </w:rPr>
              <w:t>1.3 An toàn giao thông là gì ?</w:t>
            </w:r>
            <w:r>
              <w:rPr>
                <w:noProof/>
                <w:webHidden/>
              </w:rPr>
              <w:tab/>
            </w:r>
            <w:r>
              <w:rPr>
                <w:noProof/>
                <w:webHidden/>
              </w:rPr>
              <w:fldChar w:fldCharType="begin"/>
            </w:r>
            <w:r>
              <w:rPr>
                <w:noProof/>
                <w:webHidden/>
              </w:rPr>
              <w:instrText xml:space="preserve"> PAGEREF _Toc40428168 \h </w:instrText>
            </w:r>
            <w:r>
              <w:rPr>
                <w:noProof/>
                <w:webHidden/>
              </w:rPr>
            </w:r>
            <w:r>
              <w:rPr>
                <w:noProof/>
                <w:webHidden/>
              </w:rPr>
              <w:fldChar w:fldCharType="separate"/>
            </w:r>
            <w:r>
              <w:rPr>
                <w:noProof/>
                <w:webHidden/>
              </w:rPr>
              <w:t>3</w:t>
            </w:r>
            <w:r>
              <w:rPr>
                <w:noProof/>
                <w:webHidden/>
              </w:rPr>
              <w:fldChar w:fldCharType="end"/>
            </w:r>
          </w:hyperlink>
        </w:p>
        <w:p w14:paraId="7A174659" w14:textId="54D0EB2D" w:rsidR="00F95B28" w:rsidRDefault="00F95B28">
          <w:pPr>
            <w:pStyle w:val="TOC2"/>
            <w:rPr>
              <w:rFonts w:asciiTheme="minorHAnsi" w:eastAsiaTheme="minorEastAsia" w:hAnsiTheme="minorHAnsi" w:cstheme="minorBidi"/>
              <w:noProof/>
              <w:sz w:val="22"/>
              <w:szCs w:val="22"/>
              <w:lang w:val="en-GB" w:eastAsia="en-GB"/>
            </w:rPr>
          </w:pPr>
          <w:hyperlink w:anchor="_Toc40428169" w:history="1">
            <w:r w:rsidRPr="000D27F4">
              <w:rPr>
                <w:rStyle w:val="Hyperlink"/>
                <w:noProof/>
              </w:rPr>
              <w:t>1.4 Tình hình tai nạn giao thông hiện nay</w:t>
            </w:r>
            <w:r>
              <w:rPr>
                <w:noProof/>
                <w:webHidden/>
              </w:rPr>
              <w:tab/>
            </w:r>
            <w:r>
              <w:rPr>
                <w:noProof/>
                <w:webHidden/>
              </w:rPr>
              <w:fldChar w:fldCharType="begin"/>
            </w:r>
            <w:r>
              <w:rPr>
                <w:noProof/>
                <w:webHidden/>
              </w:rPr>
              <w:instrText xml:space="preserve"> PAGEREF _Toc40428169 \h </w:instrText>
            </w:r>
            <w:r>
              <w:rPr>
                <w:noProof/>
                <w:webHidden/>
              </w:rPr>
            </w:r>
            <w:r>
              <w:rPr>
                <w:noProof/>
                <w:webHidden/>
              </w:rPr>
              <w:fldChar w:fldCharType="separate"/>
            </w:r>
            <w:r>
              <w:rPr>
                <w:noProof/>
                <w:webHidden/>
              </w:rPr>
              <w:t>3</w:t>
            </w:r>
            <w:r>
              <w:rPr>
                <w:noProof/>
                <w:webHidden/>
              </w:rPr>
              <w:fldChar w:fldCharType="end"/>
            </w:r>
          </w:hyperlink>
        </w:p>
        <w:p w14:paraId="69F2CEA6" w14:textId="30CB7AFB" w:rsidR="00F95B28" w:rsidRDefault="00F95B28">
          <w:pPr>
            <w:pStyle w:val="TOC2"/>
            <w:rPr>
              <w:rFonts w:asciiTheme="minorHAnsi" w:eastAsiaTheme="minorEastAsia" w:hAnsiTheme="minorHAnsi" w:cstheme="minorBidi"/>
              <w:noProof/>
              <w:sz w:val="22"/>
              <w:szCs w:val="22"/>
              <w:lang w:val="en-GB" w:eastAsia="en-GB"/>
            </w:rPr>
          </w:pPr>
          <w:hyperlink w:anchor="_Toc40428170" w:history="1">
            <w:r w:rsidRPr="000D27F4">
              <w:rPr>
                <w:rStyle w:val="Hyperlink"/>
                <w:noProof/>
              </w:rPr>
              <w:t>1.5 Tình hình tai nạn giao thông trên thế giới?</w:t>
            </w:r>
            <w:r>
              <w:rPr>
                <w:noProof/>
                <w:webHidden/>
              </w:rPr>
              <w:tab/>
            </w:r>
            <w:r>
              <w:rPr>
                <w:noProof/>
                <w:webHidden/>
              </w:rPr>
              <w:fldChar w:fldCharType="begin"/>
            </w:r>
            <w:r>
              <w:rPr>
                <w:noProof/>
                <w:webHidden/>
              </w:rPr>
              <w:instrText xml:space="preserve"> PAGEREF _Toc40428170 \h </w:instrText>
            </w:r>
            <w:r>
              <w:rPr>
                <w:noProof/>
                <w:webHidden/>
              </w:rPr>
            </w:r>
            <w:r>
              <w:rPr>
                <w:noProof/>
                <w:webHidden/>
              </w:rPr>
              <w:fldChar w:fldCharType="separate"/>
            </w:r>
            <w:r>
              <w:rPr>
                <w:noProof/>
                <w:webHidden/>
              </w:rPr>
              <w:t>3</w:t>
            </w:r>
            <w:r>
              <w:rPr>
                <w:noProof/>
                <w:webHidden/>
              </w:rPr>
              <w:fldChar w:fldCharType="end"/>
            </w:r>
          </w:hyperlink>
        </w:p>
        <w:p w14:paraId="22EE9C22" w14:textId="1A839E04" w:rsidR="00F95B28" w:rsidRDefault="00F95B28">
          <w:pPr>
            <w:pStyle w:val="TOC2"/>
            <w:rPr>
              <w:rFonts w:asciiTheme="minorHAnsi" w:eastAsiaTheme="minorEastAsia" w:hAnsiTheme="minorHAnsi" w:cstheme="minorBidi"/>
              <w:noProof/>
              <w:sz w:val="22"/>
              <w:szCs w:val="22"/>
              <w:lang w:val="en-GB" w:eastAsia="en-GB"/>
            </w:rPr>
          </w:pPr>
          <w:hyperlink w:anchor="_Toc40428171" w:history="1">
            <w:r w:rsidRPr="000D27F4">
              <w:rPr>
                <w:rStyle w:val="Hyperlink"/>
                <w:noProof/>
              </w:rPr>
              <w:t>1.6 Cảnh sát giao thông là gì?</w:t>
            </w:r>
            <w:r>
              <w:rPr>
                <w:noProof/>
                <w:webHidden/>
              </w:rPr>
              <w:tab/>
            </w:r>
            <w:r>
              <w:rPr>
                <w:noProof/>
                <w:webHidden/>
              </w:rPr>
              <w:fldChar w:fldCharType="begin"/>
            </w:r>
            <w:r>
              <w:rPr>
                <w:noProof/>
                <w:webHidden/>
              </w:rPr>
              <w:instrText xml:space="preserve"> PAGEREF _Toc40428171 \h </w:instrText>
            </w:r>
            <w:r>
              <w:rPr>
                <w:noProof/>
                <w:webHidden/>
              </w:rPr>
            </w:r>
            <w:r>
              <w:rPr>
                <w:noProof/>
                <w:webHidden/>
              </w:rPr>
              <w:fldChar w:fldCharType="separate"/>
            </w:r>
            <w:r>
              <w:rPr>
                <w:noProof/>
                <w:webHidden/>
              </w:rPr>
              <w:t>4</w:t>
            </w:r>
            <w:r>
              <w:rPr>
                <w:noProof/>
                <w:webHidden/>
              </w:rPr>
              <w:fldChar w:fldCharType="end"/>
            </w:r>
          </w:hyperlink>
        </w:p>
        <w:p w14:paraId="36E8986C" w14:textId="7871D37E" w:rsidR="00F95B28" w:rsidRDefault="00F95B28">
          <w:pPr>
            <w:pStyle w:val="TOC2"/>
            <w:rPr>
              <w:rFonts w:asciiTheme="minorHAnsi" w:eastAsiaTheme="minorEastAsia" w:hAnsiTheme="minorHAnsi" w:cstheme="minorBidi"/>
              <w:noProof/>
              <w:sz w:val="22"/>
              <w:szCs w:val="22"/>
              <w:lang w:val="en-GB" w:eastAsia="en-GB"/>
            </w:rPr>
          </w:pPr>
          <w:hyperlink w:anchor="_Toc40428172" w:history="1">
            <w:r w:rsidRPr="000D27F4">
              <w:rPr>
                <w:rStyle w:val="Hyperlink"/>
                <w:noProof/>
              </w:rPr>
              <w:t>1.7 Kết chương</w:t>
            </w:r>
            <w:r>
              <w:rPr>
                <w:noProof/>
                <w:webHidden/>
              </w:rPr>
              <w:tab/>
            </w:r>
            <w:r>
              <w:rPr>
                <w:noProof/>
                <w:webHidden/>
              </w:rPr>
              <w:fldChar w:fldCharType="begin"/>
            </w:r>
            <w:r>
              <w:rPr>
                <w:noProof/>
                <w:webHidden/>
              </w:rPr>
              <w:instrText xml:space="preserve"> PAGEREF _Toc40428172 \h </w:instrText>
            </w:r>
            <w:r>
              <w:rPr>
                <w:noProof/>
                <w:webHidden/>
              </w:rPr>
            </w:r>
            <w:r>
              <w:rPr>
                <w:noProof/>
                <w:webHidden/>
              </w:rPr>
              <w:fldChar w:fldCharType="separate"/>
            </w:r>
            <w:r>
              <w:rPr>
                <w:noProof/>
                <w:webHidden/>
              </w:rPr>
              <w:t>5</w:t>
            </w:r>
            <w:r>
              <w:rPr>
                <w:noProof/>
                <w:webHidden/>
              </w:rPr>
              <w:fldChar w:fldCharType="end"/>
            </w:r>
          </w:hyperlink>
        </w:p>
        <w:p w14:paraId="142C396F" w14:textId="5EE69A17" w:rsidR="00F95B28" w:rsidRDefault="00F95B28">
          <w:pPr>
            <w:pStyle w:val="TOC1"/>
            <w:rPr>
              <w:rFonts w:asciiTheme="minorHAnsi" w:eastAsiaTheme="minorEastAsia" w:hAnsiTheme="minorHAnsi" w:cstheme="minorBidi"/>
              <w:sz w:val="22"/>
              <w:szCs w:val="22"/>
              <w:lang w:val="en-GB" w:eastAsia="en-GB"/>
            </w:rPr>
          </w:pPr>
          <w:hyperlink w:anchor="_Toc40428173" w:history="1">
            <w:r w:rsidRPr="000D27F4">
              <w:rPr>
                <w:rStyle w:val="Hyperlink"/>
              </w:rPr>
              <w:t>CHƯƠNG 2 CÔNG CỤ SỬ DỤNG</w:t>
            </w:r>
            <w:r>
              <w:rPr>
                <w:webHidden/>
              </w:rPr>
              <w:tab/>
            </w:r>
            <w:r>
              <w:rPr>
                <w:webHidden/>
              </w:rPr>
              <w:fldChar w:fldCharType="begin"/>
            </w:r>
            <w:r>
              <w:rPr>
                <w:webHidden/>
              </w:rPr>
              <w:instrText xml:space="preserve"> PAGEREF _Toc40428173 \h </w:instrText>
            </w:r>
            <w:r>
              <w:rPr>
                <w:webHidden/>
              </w:rPr>
            </w:r>
            <w:r>
              <w:rPr>
                <w:webHidden/>
              </w:rPr>
              <w:fldChar w:fldCharType="separate"/>
            </w:r>
            <w:r>
              <w:rPr>
                <w:webHidden/>
              </w:rPr>
              <w:t>6</w:t>
            </w:r>
            <w:r>
              <w:rPr>
                <w:webHidden/>
              </w:rPr>
              <w:fldChar w:fldCharType="end"/>
            </w:r>
          </w:hyperlink>
        </w:p>
        <w:p w14:paraId="7FA414C3" w14:textId="2BB52312" w:rsidR="00F95B28" w:rsidRDefault="00F95B28">
          <w:pPr>
            <w:pStyle w:val="TOC2"/>
            <w:rPr>
              <w:rFonts w:asciiTheme="minorHAnsi" w:eastAsiaTheme="minorEastAsia" w:hAnsiTheme="minorHAnsi" w:cstheme="minorBidi"/>
              <w:noProof/>
              <w:sz w:val="22"/>
              <w:szCs w:val="22"/>
              <w:lang w:val="en-GB" w:eastAsia="en-GB"/>
            </w:rPr>
          </w:pPr>
          <w:hyperlink w:anchor="_Toc40428174" w:history="1">
            <w:r w:rsidRPr="000D27F4">
              <w:rPr>
                <w:rStyle w:val="Hyperlink"/>
                <w:noProof/>
              </w:rPr>
              <w:t>2.1 Các ngôn ngữ lập trình được sử dụng</w:t>
            </w:r>
            <w:r>
              <w:rPr>
                <w:noProof/>
                <w:webHidden/>
              </w:rPr>
              <w:tab/>
            </w:r>
            <w:r>
              <w:rPr>
                <w:noProof/>
                <w:webHidden/>
              </w:rPr>
              <w:fldChar w:fldCharType="begin"/>
            </w:r>
            <w:r>
              <w:rPr>
                <w:noProof/>
                <w:webHidden/>
              </w:rPr>
              <w:instrText xml:space="preserve"> PAGEREF _Toc40428174 \h </w:instrText>
            </w:r>
            <w:r>
              <w:rPr>
                <w:noProof/>
                <w:webHidden/>
              </w:rPr>
            </w:r>
            <w:r>
              <w:rPr>
                <w:noProof/>
                <w:webHidden/>
              </w:rPr>
              <w:fldChar w:fldCharType="separate"/>
            </w:r>
            <w:r>
              <w:rPr>
                <w:noProof/>
                <w:webHidden/>
              </w:rPr>
              <w:t>6</w:t>
            </w:r>
            <w:r>
              <w:rPr>
                <w:noProof/>
                <w:webHidden/>
              </w:rPr>
              <w:fldChar w:fldCharType="end"/>
            </w:r>
          </w:hyperlink>
        </w:p>
        <w:p w14:paraId="54BD7AF1" w14:textId="5FCC7351" w:rsidR="00F95B28" w:rsidRDefault="00F95B28">
          <w:pPr>
            <w:pStyle w:val="TOC3"/>
            <w:tabs>
              <w:tab w:val="right" w:leader="dot" w:pos="8778"/>
            </w:tabs>
            <w:rPr>
              <w:rFonts w:asciiTheme="minorHAnsi" w:eastAsiaTheme="minorEastAsia" w:hAnsiTheme="minorHAnsi" w:cstheme="minorBidi"/>
              <w:noProof/>
              <w:sz w:val="22"/>
              <w:szCs w:val="22"/>
              <w:lang w:val="en-GB" w:eastAsia="en-GB"/>
            </w:rPr>
          </w:pPr>
          <w:hyperlink w:anchor="_Toc40428175" w:history="1">
            <w:r w:rsidRPr="000D27F4">
              <w:rPr>
                <w:rStyle w:val="Hyperlink"/>
                <w:noProof/>
              </w:rPr>
              <w:t>2.1.1 Ngôn ngữ HTML</w:t>
            </w:r>
            <w:r>
              <w:rPr>
                <w:noProof/>
                <w:webHidden/>
              </w:rPr>
              <w:tab/>
            </w:r>
            <w:r>
              <w:rPr>
                <w:noProof/>
                <w:webHidden/>
              </w:rPr>
              <w:fldChar w:fldCharType="begin"/>
            </w:r>
            <w:r>
              <w:rPr>
                <w:noProof/>
                <w:webHidden/>
              </w:rPr>
              <w:instrText xml:space="preserve"> PAGEREF _Toc40428175 \h </w:instrText>
            </w:r>
            <w:r>
              <w:rPr>
                <w:noProof/>
                <w:webHidden/>
              </w:rPr>
            </w:r>
            <w:r>
              <w:rPr>
                <w:noProof/>
                <w:webHidden/>
              </w:rPr>
              <w:fldChar w:fldCharType="separate"/>
            </w:r>
            <w:r>
              <w:rPr>
                <w:noProof/>
                <w:webHidden/>
              </w:rPr>
              <w:t>6</w:t>
            </w:r>
            <w:r>
              <w:rPr>
                <w:noProof/>
                <w:webHidden/>
              </w:rPr>
              <w:fldChar w:fldCharType="end"/>
            </w:r>
          </w:hyperlink>
        </w:p>
        <w:p w14:paraId="0422645E" w14:textId="681EF3E8" w:rsidR="00F95B28" w:rsidRDefault="00F95B28">
          <w:pPr>
            <w:pStyle w:val="TOC3"/>
            <w:tabs>
              <w:tab w:val="right" w:leader="dot" w:pos="8778"/>
            </w:tabs>
            <w:rPr>
              <w:rFonts w:asciiTheme="minorHAnsi" w:eastAsiaTheme="minorEastAsia" w:hAnsiTheme="minorHAnsi" w:cstheme="minorBidi"/>
              <w:noProof/>
              <w:sz w:val="22"/>
              <w:szCs w:val="22"/>
              <w:lang w:val="en-GB" w:eastAsia="en-GB"/>
            </w:rPr>
          </w:pPr>
          <w:hyperlink w:anchor="_Toc40428176" w:history="1">
            <w:r w:rsidRPr="000D27F4">
              <w:rPr>
                <w:rStyle w:val="Hyperlink"/>
                <w:noProof/>
              </w:rPr>
              <w:t>2.1.2 Ngôn ngữ JavaScript</w:t>
            </w:r>
            <w:r>
              <w:rPr>
                <w:noProof/>
                <w:webHidden/>
              </w:rPr>
              <w:tab/>
            </w:r>
            <w:r>
              <w:rPr>
                <w:noProof/>
                <w:webHidden/>
              </w:rPr>
              <w:fldChar w:fldCharType="begin"/>
            </w:r>
            <w:r>
              <w:rPr>
                <w:noProof/>
                <w:webHidden/>
              </w:rPr>
              <w:instrText xml:space="preserve"> PAGEREF _Toc40428176 \h </w:instrText>
            </w:r>
            <w:r>
              <w:rPr>
                <w:noProof/>
                <w:webHidden/>
              </w:rPr>
            </w:r>
            <w:r>
              <w:rPr>
                <w:noProof/>
                <w:webHidden/>
              </w:rPr>
              <w:fldChar w:fldCharType="separate"/>
            </w:r>
            <w:r>
              <w:rPr>
                <w:noProof/>
                <w:webHidden/>
              </w:rPr>
              <w:t>6</w:t>
            </w:r>
            <w:r>
              <w:rPr>
                <w:noProof/>
                <w:webHidden/>
              </w:rPr>
              <w:fldChar w:fldCharType="end"/>
            </w:r>
          </w:hyperlink>
        </w:p>
        <w:p w14:paraId="36712472" w14:textId="26554070" w:rsidR="00F95B28" w:rsidRDefault="00F95B28">
          <w:pPr>
            <w:pStyle w:val="TOC3"/>
            <w:tabs>
              <w:tab w:val="right" w:leader="dot" w:pos="8778"/>
            </w:tabs>
            <w:rPr>
              <w:rFonts w:asciiTheme="minorHAnsi" w:eastAsiaTheme="minorEastAsia" w:hAnsiTheme="minorHAnsi" w:cstheme="minorBidi"/>
              <w:noProof/>
              <w:sz w:val="22"/>
              <w:szCs w:val="22"/>
              <w:lang w:val="en-GB" w:eastAsia="en-GB"/>
            </w:rPr>
          </w:pPr>
          <w:hyperlink w:anchor="_Toc40428177" w:history="1">
            <w:r w:rsidRPr="000D27F4">
              <w:rPr>
                <w:rStyle w:val="Hyperlink"/>
                <w:noProof/>
              </w:rPr>
              <w:t>2.1.3 Ngôn ngữ PHP</w:t>
            </w:r>
            <w:r>
              <w:rPr>
                <w:noProof/>
                <w:webHidden/>
              </w:rPr>
              <w:tab/>
            </w:r>
            <w:r>
              <w:rPr>
                <w:noProof/>
                <w:webHidden/>
              </w:rPr>
              <w:fldChar w:fldCharType="begin"/>
            </w:r>
            <w:r>
              <w:rPr>
                <w:noProof/>
                <w:webHidden/>
              </w:rPr>
              <w:instrText xml:space="preserve"> PAGEREF _Toc40428177 \h </w:instrText>
            </w:r>
            <w:r>
              <w:rPr>
                <w:noProof/>
                <w:webHidden/>
              </w:rPr>
            </w:r>
            <w:r>
              <w:rPr>
                <w:noProof/>
                <w:webHidden/>
              </w:rPr>
              <w:fldChar w:fldCharType="separate"/>
            </w:r>
            <w:r>
              <w:rPr>
                <w:noProof/>
                <w:webHidden/>
              </w:rPr>
              <w:t>6</w:t>
            </w:r>
            <w:r>
              <w:rPr>
                <w:noProof/>
                <w:webHidden/>
              </w:rPr>
              <w:fldChar w:fldCharType="end"/>
            </w:r>
          </w:hyperlink>
        </w:p>
        <w:p w14:paraId="2D8FE908" w14:textId="410C8F6B" w:rsidR="00F95B28" w:rsidRDefault="00F95B28">
          <w:pPr>
            <w:pStyle w:val="TOC2"/>
            <w:rPr>
              <w:rFonts w:asciiTheme="minorHAnsi" w:eastAsiaTheme="minorEastAsia" w:hAnsiTheme="minorHAnsi" w:cstheme="minorBidi"/>
              <w:noProof/>
              <w:sz w:val="22"/>
              <w:szCs w:val="22"/>
              <w:lang w:val="en-GB" w:eastAsia="en-GB"/>
            </w:rPr>
          </w:pPr>
          <w:hyperlink w:anchor="_Toc40428178" w:history="1">
            <w:r w:rsidRPr="000D27F4">
              <w:rPr>
                <w:rStyle w:val="Hyperlink"/>
                <w:noProof/>
              </w:rPr>
              <w:t>2.2 Sử dụng google map api key</w:t>
            </w:r>
            <w:r>
              <w:rPr>
                <w:noProof/>
                <w:webHidden/>
              </w:rPr>
              <w:tab/>
            </w:r>
            <w:r>
              <w:rPr>
                <w:noProof/>
                <w:webHidden/>
              </w:rPr>
              <w:fldChar w:fldCharType="begin"/>
            </w:r>
            <w:r>
              <w:rPr>
                <w:noProof/>
                <w:webHidden/>
              </w:rPr>
              <w:instrText xml:space="preserve"> PAGEREF _Toc40428178 \h </w:instrText>
            </w:r>
            <w:r>
              <w:rPr>
                <w:noProof/>
                <w:webHidden/>
              </w:rPr>
            </w:r>
            <w:r>
              <w:rPr>
                <w:noProof/>
                <w:webHidden/>
              </w:rPr>
              <w:fldChar w:fldCharType="separate"/>
            </w:r>
            <w:r>
              <w:rPr>
                <w:noProof/>
                <w:webHidden/>
              </w:rPr>
              <w:t>7</w:t>
            </w:r>
            <w:r>
              <w:rPr>
                <w:noProof/>
                <w:webHidden/>
              </w:rPr>
              <w:fldChar w:fldCharType="end"/>
            </w:r>
          </w:hyperlink>
        </w:p>
        <w:p w14:paraId="04EB938E" w14:textId="72AC74C4" w:rsidR="00F95B28" w:rsidRDefault="00F95B28">
          <w:pPr>
            <w:pStyle w:val="TOC3"/>
            <w:tabs>
              <w:tab w:val="right" w:leader="dot" w:pos="8778"/>
            </w:tabs>
            <w:rPr>
              <w:rFonts w:asciiTheme="minorHAnsi" w:eastAsiaTheme="minorEastAsia" w:hAnsiTheme="minorHAnsi" w:cstheme="minorBidi"/>
              <w:noProof/>
              <w:sz w:val="22"/>
              <w:szCs w:val="22"/>
              <w:lang w:val="en-GB" w:eastAsia="en-GB"/>
            </w:rPr>
          </w:pPr>
          <w:hyperlink w:anchor="_Toc40428179" w:history="1">
            <w:r w:rsidRPr="000D27F4">
              <w:rPr>
                <w:rStyle w:val="Hyperlink"/>
                <w:noProof/>
              </w:rPr>
              <w:t>2.2.1 Tìm hiểu về google map api</w:t>
            </w:r>
            <w:r>
              <w:rPr>
                <w:noProof/>
                <w:webHidden/>
              </w:rPr>
              <w:tab/>
            </w:r>
            <w:r>
              <w:rPr>
                <w:noProof/>
                <w:webHidden/>
              </w:rPr>
              <w:fldChar w:fldCharType="begin"/>
            </w:r>
            <w:r>
              <w:rPr>
                <w:noProof/>
                <w:webHidden/>
              </w:rPr>
              <w:instrText xml:space="preserve"> PAGEREF _Toc40428179 \h </w:instrText>
            </w:r>
            <w:r>
              <w:rPr>
                <w:noProof/>
                <w:webHidden/>
              </w:rPr>
            </w:r>
            <w:r>
              <w:rPr>
                <w:noProof/>
                <w:webHidden/>
              </w:rPr>
              <w:fldChar w:fldCharType="separate"/>
            </w:r>
            <w:r>
              <w:rPr>
                <w:noProof/>
                <w:webHidden/>
              </w:rPr>
              <w:t>7</w:t>
            </w:r>
            <w:r>
              <w:rPr>
                <w:noProof/>
                <w:webHidden/>
              </w:rPr>
              <w:fldChar w:fldCharType="end"/>
            </w:r>
          </w:hyperlink>
        </w:p>
        <w:p w14:paraId="5C88522D" w14:textId="3F99C190" w:rsidR="00F95B28" w:rsidRDefault="00F95B28">
          <w:pPr>
            <w:pStyle w:val="TOC3"/>
            <w:tabs>
              <w:tab w:val="right" w:leader="dot" w:pos="8778"/>
            </w:tabs>
            <w:rPr>
              <w:rFonts w:asciiTheme="minorHAnsi" w:eastAsiaTheme="minorEastAsia" w:hAnsiTheme="minorHAnsi" w:cstheme="minorBidi"/>
              <w:noProof/>
              <w:sz w:val="22"/>
              <w:szCs w:val="22"/>
              <w:lang w:val="en-GB" w:eastAsia="en-GB"/>
            </w:rPr>
          </w:pPr>
          <w:hyperlink w:anchor="_Toc40428180" w:history="1">
            <w:r w:rsidRPr="000D27F4">
              <w:rPr>
                <w:rStyle w:val="Hyperlink"/>
                <w:noProof/>
              </w:rPr>
              <w:t>2.2.2 Một số ứng dụng của google map api</w:t>
            </w:r>
            <w:r>
              <w:rPr>
                <w:noProof/>
                <w:webHidden/>
              </w:rPr>
              <w:tab/>
            </w:r>
            <w:r>
              <w:rPr>
                <w:noProof/>
                <w:webHidden/>
              </w:rPr>
              <w:fldChar w:fldCharType="begin"/>
            </w:r>
            <w:r>
              <w:rPr>
                <w:noProof/>
                <w:webHidden/>
              </w:rPr>
              <w:instrText xml:space="preserve"> PAGEREF _Toc40428180 \h </w:instrText>
            </w:r>
            <w:r>
              <w:rPr>
                <w:noProof/>
                <w:webHidden/>
              </w:rPr>
            </w:r>
            <w:r>
              <w:rPr>
                <w:noProof/>
                <w:webHidden/>
              </w:rPr>
              <w:fldChar w:fldCharType="separate"/>
            </w:r>
            <w:r>
              <w:rPr>
                <w:noProof/>
                <w:webHidden/>
              </w:rPr>
              <w:t>7</w:t>
            </w:r>
            <w:r>
              <w:rPr>
                <w:noProof/>
                <w:webHidden/>
              </w:rPr>
              <w:fldChar w:fldCharType="end"/>
            </w:r>
          </w:hyperlink>
        </w:p>
        <w:p w14:paraId="74C56CE6" w14:textId="545C5D78" w:rsidR="00F95B28" w:rsidRDefault="00F95B28">
          <w:pPr>
            <w:pStyle w:val="TOC1"/>
            <w:rPr>
              <w:rFonts w:asciiTheme="minorHAnsi" w:eastAsiaTheme="minorEastAsia" w:hAnsiTheme="minorHAnsi" w:cstheme="minorBidi"/>
              <w:sz w:val="22"/>
              <w:szCs w:val="22"/>
              <w:lang w:val="en-GB" w:eastAsia="en-GB"/>
            </w:rPr>
          </w:pPr>
          <w:hyperlink w:anchor="_Toc40428181" w:history="1">
            <w:r w:rsidRPr="000D27F4">
              <w:rPr>
                <w:rStyle w:val="Hyperlink"/>
              </w:rPr>
              <w:t>CHƯƠNG 3 Cơ sở dữ liệu cho bản đồ</w:t>
            </w:r>
            <w:r>
              <w:rPr>
                <w:webHidden/>
              </w:rPr>
              <w:tab/>
            </w:r>
            <w:r>
              <w:rPr>
                <w:webHidden/>
              </w:rPr>
              <w:fldChar w:fldCharType="begin"/>
            </w:r>
            <w:r>
              <w:rPr>
                <w:webHidden/>
              </w:rPr>
              <w:instrText xml:space="preserve"> PAGEREF _Toc40428181 \h </w:instrText>
            </w:r>
            <w:r>
              <w:rPr>
                <w:webHidden/>
              </w:rPr>
            </w:r>
            <w:r>
              <w:rPr>
                <w:webHidden/>
              </w:rPr>
              <w:fldChar w:fldCharType="separate"/>
            </w:r>
            <w:r>
              <w:rPr>
                <w:webHidden/>
              </w:rPr>
              <w:t>8</w:t>
            </w:r>
            <w:r>
              <w:rPr>
                <w:webHidden/>
              </w:rPr>
              <w:fldChar w:fldCharType="end"/>
            </w:r>
          </w:hyperlink>
        </w:p>
        <w:p w14:paraId="54EFAA9D" w14:textId="4209E259" w:rsidR="00F95B28" w:rsidRDefault="00F95B28">
          <w:pPr>
            <w:pStyle w:val="TOC2"/>
            <w:rPr>
              <w:rFonts w:asciiTheme="minorHAnsi" w:eastAsiaTheme="minorEastAsia" w:hAnsiTheme="minorHAnsi" w:cstheme="minorBidi"/>
              <w:noProof/>
              <w:sz w:val="22"/>
              <w:szCs w:val="22"/>
              <w:lang w:val="en-GB" w:eastAsia="en-GB"/>
            </w:rPr>
          </w:pPr>
          <w:hyperlink w:anchor="_Toc40428182" w:history="1">
            <w:r w:rsidRPr="000D27F4">
              <w:rPr>
                <w:rStyle w:val="Hyperlink"/>
                <w:noProof/>
              </w:rPr>
              <w:t>3.1 Công cụ</w:t>
            </w:r>
            <w:r>
              <w:rPr>
                <w:noProof/>
                <w:webHidden/>
              </w:rPr>
              <w:tab/>
            </w:r>
            <w:r>
              <w:rPr>
                <w:noProof/>
                <w:webHidden/>
              </w:rPr>
              <w:fldChar w:fldCharType="begin"/>
            </w:r>
            <w:r>
              <w:rPr>
                <w:noProof/>
                <w:webHidden/>
              </w:rPr>
              <w:instrText xml:space="preserve"> PAGEREF _Toc40428182 \h </w:instrText>
            </w:r>
            <w:r>
              <w:rPr>
                <w:noProof/>
                <w:webHidden/>
              </w:rPr>
            </w:r>
            <w:r>
              <w:rPr>
                <w:noProof/>
                <w:webHidden/>
              </w:rPr>
              <w:fldChar w:fldCharType="separate"/>
            </w:r>
            <w:r>
              <w:rPr>
                <w:noProof/>
                <w:webHidden/>
              </w:rPr>
              <w:t>8</w:t>
            </w:r>
            <w:r>
              <w:rPr>
                <w:noProof/>
                <w:webHidden/>
              </w:rPr>
              <w:fldChar w:fldCharType="end"/>
            </w:r>
          </w:hyperlink>
        </w:p>
        <w:p w14:paraId="09713B01" w14:textId="3019D57F" w:rsidR="00F95B28" w:rsidRDefault="00F95B28">
          <w:pPr>
            <w:pStyle w:val="TOC2"/>
            <w:rPr>
              <w:rFonts w:asciiTheme="minorHAnsi" w:eastAsiaTheme="minorEastAsia" w:hAnsiTheme="minorHAnsi" w:cstheme="minorBidi"/>
              <w:noProof/>
              <w:sz w:val="22"/>
              <w:szCs w:val="22"/>
              <w:lang w:val="en-GB" w:eastAsia="en-GB"/>
            </w:rPr>
          </w:pPr>
          <w:hyperlink w:anchor="_Toc40428183" w:history="1">
            <w:r w:rsidRPr="000D27F4">
              <w:rPr>
                <w:rStyle w:val="Hyperlink"/>
                <w:noProof/>
              </w:rPr>
              <w:t>3.2 Các trường trong CSDL</w:t>
            </w:r>
            <w:r>
              <w:rPr>
                <w:noProof/>
                <w:webHidden/>
              </w:rPr>
              <w:tab/>
            </w:r>
            <w:r>
              <w:rPr>
                <w:noProof/>
                <w:webHidden/>
              </w:rPr>
              <w:fldChar w:fldCharType="begin"/>
            </w:r>
            <w:r>
              <w:rPr>
                <w:noProof/>
                <w:webHidden/>
              </w:rPr>
              <w:instrText xml:space="preserve"> PAGEREF _Toc40428183 \h </w:instrText>
            </w:r>
            <w:r>
              <w:rPr>
                <w:noProof/>
                <w:webHidden/>
              </w:rPr>
            </w:r>
            <w:r>
              <w:rPr>
                <w:noProof/>
                <w:webHidden/>
              </w:rPr>
              <w:fldChar w:fldCharType="separate"/>
            </w:r>
            <w:r>
              <w:rPr>
                <w:noProof/>
                <w:webHidden/>
              </w:rPr>
              <w:t>8</w:t>
            </w:r>
            <w:r>
              <w:rPr>
                <w:noProof/>
                <w:webHidden/>
              </w:rPr>
              <w:fldChar w:fldCharType="end"/>
            </w:r>
          </w:hyperlink>
        </w:p>
        <w:p w14:paraId="57F15367" w14:textId="736FF920" w:rsidR="00F95B28" w:rsidRDefault="00F95B28">
          <w:pPr>
            <w:pStyle w:val="TOC2"/>
            <w:rPr>
              <w:rFonts w:asciiTheme="minorHAnsi" w:eastAsiaTheme="minorEastAsia" w:hAnsiTheme="minorHAnsi" w:cstheme="minorBidi"/>
              <w:noProof/>
              <w:sz w:val="22"/>
              <w:szCs w:val="22"/>
              <w:lang w:val="en-GB" w:eastAsia="en-GB"/>
            </w:rPr>
          </w:pPr>
          <w:hyperlink w:anchor="_Toc40428184" w:history="1">
            <w:r w:rsidRPr="000D27F4">
              <w:rPr>
                <w:rStyle w:val="Hyperlink"/>
                <w:noProof/>
              </w:rPr>
              <w:t>3.3 Cơ sở dữ liệu của bản đồ: “Vị trí công an giao thông”</w:t>
            </w:r>
            <w:r>
              <w:rPr>
                <w:noProof/>
                <w:webHidden/>
              </w:rPr>
              <w:tab/>
            </w:r>
            <w:r>
              <w:rPr>
                <w:noProof/>
                <w:webHidden/>
              </w:rPr>
              <w:fldChar w:fldCharType="begin"/>
            </w:r>
            <w:r>
              <w:rPr>
                <w:noProof/>
                <w:webHidden/>
              </w:rPr>
              <w:instrText xml:space="preserve"> PAGEREF _Toc40428184 \h </w:instrText>
            </w:r>
            <w:r>
              <w:rPr>
                <w:noProof/>
                <w:webHidden/>
              </w:rPr>
            </w:r>
            <w:r>
              <w:rPr>
                <w:noProof/>
                <w:webHidden/>
              </w:rPr>
              <w:fldChar w:fldCharType="separate"/>
            </w:r>
            <w:r>
              <w:rPr>
                <w:noProof/>
                <w:webHidden/>
              </w:rPr>
              <w:t>8</w:t>
            </w:r>
            <w:r>
              <w:rPr>
                <w:noProof/>
                <w:webHidden/>
              </w:rPr>
              <w:fldChar w:fldCharType="end"/>
            </w:r>
          </w:hyperlink>
        </w:p>
        <w:p w14:paraId="60197F8A" w14:textId="7A4A7D6E" w:rsidR="00F95B28" w:rsidRDefault="00F95B28">
          <w:pPr>
            <w:pStyle w:val="TOC1"/>
            <w:rPr>
              <w:rFonts w:asciiTheme="minorHAnsi" w:eastAsiaTheme="minorEastAsia" w:hAnsiTheme="minorHAnsi" w:cstheme="minorBidi"/>
              <w:sz w:val="22"/>
              <w:szCs w:val="22"/>
              <w:lang w:val="en-GB" w:eastAsia="en-GB"/>
            </w:rPr>
          </w:pPr>
          <w:hyperlink w:anchor="_Toc40428185" w:history="1">
            <w:r w:rsidRPr="000D27F4">
              <w:rPr>
                <w:rStyle w:val="Hyperlink"/>
              </w:rPr>
              <w:t>CHƯƠNG 4 Chức năng sử dụng trong bản đồ</w:t>
            </w:r>
            <w:r>
              <w:rPr>
                <w:webHidden/>
              </w:rPr>
              <w:tab/>
            </w:r>
            <w:r>
              <w:rPr>
                <w:webHidden/>
              </w:rPr>
              <w:fldChar w:fldCharType="begin"/>
            </w:r>
            <w:r>
              <w:rPr>
                <w:webHidden/>
              </w:rPr>
              <w:instrText xml:space="preserve"> PAGEREF _Toc40428185 \h </w:instrText>
            </w:r>
            <w:r>
              <w:rPr>
                <w:webHidden/>
              </w:rPr>
            </w:r>
            <w:r>
              <w:rPr>
                <w:webHidden/>
              </w:rPr>
              <w:fldChar w:fldCharType="separate"/>
            </w:r>
            <w:r>
              <w:rPr>
                <w:webHidden/>
              </w:rPr>
              <w:t>9</w:t>
            </w:r>
            <w:r>
              <w:rPr>
                <w:webHidden/>
              </w:rPr>
              <w:fldChar w:fldCharType="end"/>
            </w:r>
          </w:hyperlink>
        </w:p>
        <w:p w14:paraId="4D3ECB44" w14:textId="09373203" w:rsidR="00F95B28" w:rsidRDefault="00F95B28">
          <w:pPr>
            <w:pStyle w:val="TOC2"/>
            <w:rPr>
              <w:rFonts w:asciiTheme="minorHAnsi" w:eastAsiaTheme="minorEastAsia" w:hAnsiTheme="minorHAnsi" w:cstheme="minorBidi"/>
              <w:noProof/>
              <w:sz w:val="22"/>
              <w:szCs w:val="22"/>
              <w:lang w:val="en-GB" w:eastAsia="en-GB"/>
            </w:rPr>
          </w:pPr>
          <w:hyperlink w:anchor="_Toc40428186" w:history="1">
            <w:r w:rsidRPr="000D27F4">
              <w:rPr>
                <w:rStyle w:val="Hyperlink"/>
                <w:noProof/>
              </w:rPr>
              <w:t>4.1 Giao diện</w:t>
            </w:r>
            <w:r>
              <w:rPr>
                <w:noProof/>
                <w:webHidden/>
              </w:rPr>
              <w:tab/>
            </w:r>
            <w:r>
              <w:rPr>
                <w:noProof/>
                <w:webHidden/>
              </w:rPr>
              <w:fldChar w:fldCharType="begin"/>
            </w:r>
            <w:r>
              <w:rPr>
                <w:noProof/>
                <w:webHidden/>
              </w:rPr>
              <w:instrText xml:space="preserve"> PAGEREF _Toc40428186 \h </w:instrText>
            </w:r>
            <w:r>
              <w:rPr>
                <w:noProof/>
                <w:webHidden/>
              </w:rPr>
            </w:r>
            <w:r>
              <w:rPr>
                <w:noProof/>
                <w:webHidden/>
              </w:rPr>
              <w:fldChar w:fldCharType="separate"/>
            </w:r>
            <w:r>
              <w:rPr>
                <w:noProof/>
                <w:webHidden/>
              </w:rPr>
              <w:t>9</w:t>
            </w:r>
            <w:r>
              <w:rPr>
                <w:noProof/>
                <w:webHidden/>
              </w:rPr>
              <w:fldChar w:fldCharType="end"/>
            </w:r>
          </w:hyperlink>
        </w:p>
        <w:p w14:paraId="7D08CC63" w14:textId="5D576F53" w:rsidR="00F95B28" w:rsidRDefault="00F95B28">
          <w:pPr>
            <w:pStyle w:val="TOC2"/>
            <w:rPr>
              <w:rFonts w:asciiTheme="minorHAnsi" w:eastAsiaTheme="minorEastAsia" w:hAnsiTheme="minorHAnsi" w:cstheme="minorBidi"/>
              <w:noProof/>
              <w:sz w:val="22"/>
              <w:szCs w:val="22"/>
              <w:lang w:val="en-GB" w:eastAsia="en-GB"/>
            </w:rPr>
          </w:pPr>
          <w:hyperlink w:anchor="_Toc40428187" w:history="1">
            <w:r w:rsidRPr="000D27F4">
              <w:rPr>
                <w:rStyle w:val="Hyperlink"/>
                <w:noProof/>
              </w:rPr>
              <w:t>4.2 Chức năng: Xem bản đồ</w:t>
            </w:r>
            <w:r>
              <w:rPr>
                <w:noProof/>
                <w:webHidden/>
              </w:rPr>
              <w:tab/>
            </w:r>
            <w:r>
              <w:rPr>
                <w:noProof/>
                <w:webHidden/>
              </w:rPr>
              <w:fldChar w:fldCharType="begin"/>
            </w:r>
            <w:r>
              <w:rPr>
                <w:noProof/>
                <w:webHidden/>
              </w:rPr>
              <w:instrText xml:space="preserve"> PAGEREF _Toc40428187 \h </w:instrText>
            </w:r>
            <w:r>
              <w:rPr>
                <w:noProof/>
                <w:webHidden/>
              </w:rPr>
            </w:r>
            <w:r>
              <w:rPr>
                <w:noProof/>
                <w:webHidden/>
              </w:rPr>
              <w:fldChar w:fldCharType="separate"/>
            </w:r>
            <w:r>
              <w:rPr>
                <w:noProof/>
                <w:webHidden/>
              </w:rPr>
              <w:t>10</w:t>
            </w:r>
            <w:r>
              <w:rPr>
                <w:noProof/>
                <w:webHidden/>
              </w:rPr>
              <w:fldChar w:fldCharType="end"/>
            </w:r>
          </w:hyperlink>
        </w:p>
        <w:p w14:paraId="5595E641" w14:textId="38350A7C" w:rsidR="00F95B28" w:rsidRDefault="00F95B28">
          <w:pPr>
            <w:pStyle w:val="TOC2"/>
            <w:rPr>
              <w:rFonts w:asciiTheme="minorHAnsi" w:eastAsiaTheme="minorEastAsia" w:hAnsiTheme="minorHAnsi" w:cstheme="minorBidi"/>
              <w:noProof/>
              <w:sz w:val="22"/>
              <w:szCs w:val="22"/>
              <w:lang w:val="en-GB" w:eastAsia="en-GB"/>
            </w:rPr>
          </w:pPr>
          <w:hyperlink w:anchor="_Toc40428188" w:history="1">
            <w:r w:rsidRPr="000D27F4">
              <w:rPr>
                <w:rStyle w:val="Hyperlink"/>
                <w:noProof/>
              </w:rPr>
              <w:t>4.3 Chức năng: Hiển thị các vị trí được đưa lên</w:t>
            </w:r>
            <w:r>
              <w:rPr>
                <w:noProof/>
                <w:webHidden/>
              </w:rPr>
              <w:tab/>
            </w:r>
            <w:r>
              <w:rPr>
                <w:noProof/>
                <w:webHidden/>
              </w:rPr>
              <w:fldChar w:fldCharType="begin"/>
            </w:r>
            <w:r>
              <w:rPr>
                <w:noProof/>
                <w:webHidden/>
              </w:rPr>
              <w:instrText xml:space="preserve"> PAGEREF _Toc40428188 \h </w:instrText>
            </w:r>
            <w:r>
              <w:rPr>
                <w:noProof/>
                <w:webHidden/>
              </w:rPr>
            </w:r>
            <w:r>
              <w:rPr>
                <w:noProof/>
                <w:webHidden/>
              </w:rPr>
              <w:fldChar w:fldCharType="separate"/>
            </w:r>
            <w:r>
              <w:rPr>
                <w:noProof/>
                <w:webHidden/>
              </w:rPr>
              <w:t>12</w:t>
            </w:r>
            <w:r>
              <w:rPr>
                <w:noProof/>
                <w:webHidden/>
              </w:rPr>
              <w:fldChar w:fldCharType="end"/>
            </w:r>
          </w:hyperlink>
        </w:p>
        <w:p w14:paraId="72AF21DA" w14:textId="4438A49F" w:rsidR="00F95B28" w:rsidRDefault="00F95B28">
          <w:pPr>
            <w:pStyle w:val="TOC2"/>
            <w:rPr>
              <w:rFonts w:asciiTheme="minorHAnsi" w:eastAsiaTheme="minorEastAsia" w:hAnsiTheme="minorHAnsi" w:cstheme="minorBidi"/>
              <w:noProof/>
              <w:sz w:val="22"/>
              <w:szCs w:val="22"/>
              <w:lang w:val="en-GB" w:eastAsia="en-GB"/>
            </w:rPr>
          </w:pPr>
          <w:hyperlink w:anchor="_Toc40428189" w:history="1">
            <w:r w:rsidRPr="000D27F4">
              <w:rPr>
                <w:rStyle w:val="Hyperlink"/>
                <w:noProof/>
              </w:rPr>
              <w:t>4.4</w:t>
            </w:r>
            <w:r w:rsidRPr="000D27F4">
              <w:rPr>
                <w:rStyle w:val="Hyperlink"/>
                <w:noProof/>
                <w:shd w:val="clear" w:color="auto" w:fill="FFFFFF"/>
              </w:rPr>
              <w:t xml:space="preserve"> Chức năng thu/phóng bản đồ</w:t>
            </w:r>
            <w:r>
              <w:rPr>
                <w:noProof/>
                <w:webHidden/>
              </w:rPr>
              <w:tab/>
            </w:r>
            <w:r>
              <w:rPr>
                <w:noProof/>
                <w:webHidden/>
              </w:rPr>
              <w:fldChar w:fldCharType="begin"/>
            </w:r>
            <w:r>
              <w:rPr>
                <w:noProof/>
                <w:webHidden/>
              </w:rPr>
              <w:instrText xml:space="preserve"> PAGEREF _Toc40428189 \h </w:instrText>
            </w:r>
            <w:r>
              <w:rPr>
                <w:noProof/>
                <w:webHidden/>
              </w:rPr>
            </w:r>
            <w:r>
              <w:rPr>
                <w:noProof/>
                <w:webHidden/>
              </w:rPr>
              <w:fldChar w:fldCharType="separate"/>
            </w:r>
            <w:r>
              <w:rPr>
                <w:noProof/>
                <w:webHidden/>
              </w:rPr>
              <w:t>14</w:t>
            </w:r>
            <w:r>
              <w:rPr>
                <w:noProof/>
                <w:webHidden/>
              </w:rPr>
              <w:fldChar w:fldCharType="end"/>
            </w:r>
          </w:hyperlink>
        </w:p>
        <w:p w14:paraId="43B2AB05" w14:textId="5014931B" w:rsidR="00F95B28" w:rsidRDefault="00F95B28">
          <w:pPr>
            <w:pStyle w:val="TOC2"/>
            <w:rPr>
              <w:rFonts w:asciiTheme="minorHAnsi" w:eastAsiaTheme="minorEastAsia" w:hAnsiTheme="minorHAnsi" w:cstheme="minorBidi"/>
              <w:noProof/>
              <w:sz w:val="22"/>
              <w:szCs w:val="22"/>
              <w:lang w:val="en-GB" w:eastAsia="en-GB"/>
            </w:rPr>
          </w:pPr>
          <w:hyperlink w:anchor="_Toc40428190" w:history="1">
            <w:r w:rsidRPr="000D27F4">
              <w:rPr>
                <w:rStyle w:val="Hyperlink"/>
                <w:noProof/>
              </w:rPr>
              <w:t>4.5 Chức năng: Center map</w:t>
            </w:r>
            <w:r>
              <w:rPr>
                <w:noProof/>
                <w:webHidden/>
              </w:rPr>
              <w:tab/>
            </w:r>
            <w:r>
              <w:rPr>
                <w:noProof/>
                <w:webHidden/>
              </w:rPr>
              <w:fldChar w:fldCharType="begin"/>
            </w:r>
            <w:r>
              <w:rPr>
                <w:noProof/>
                <w:webHidden/>
              </w:rPr>
              <w:instrText xml:space="preserve"> PAGEREF _Toc40428190 \h </w:instrText>
            </w:r>
            <w:r>
              <w:rPr>
                <w:noProof/>
                <w:webHidden/>
              </w:rPr>
            </w:r>
            <w:r>
              <w:rPr>
                <w:noProof/>
                <w:webHidden/>
              </w:rPr>
              <w:fldChar w:fldCharType="separate"/>
            </w:r>
            <w:r>
              <w:rPr>
                <w:noProof/>
                <w:webHidden/>
              </w:rPr>
              <w:t>16</w:t>
            </w:r>
            <w:r>
              <w:rPr>
                <w:noProof/>
                <w:webHidden/>
              </w:rPr>
              <w:fldChar w:fldCharType="end"/>
            </w:r>
          </w:hyperlink>
        </w:p>
        <w:p w14:paraId="3857BE5A" w14:textId="36F3F97F" w:rsidR="00F95B28" w:rsidRDefault="00F95B28">
          <w:pPr>
            <w:pStyle w:val="TOC2"/>
            <w:rPr>
              <w:rFonts w:asciiTheme="minorHAnsi" w:eastAsiaTheme="minorEastAsia" w:hAnsiTheme="minorHAnsi" w:cstheme="minorBidi"/>
              <w:noProof/>
              <w:sz w:val="22"/>
              <w:szCs w:val="22"/>
              <w:lang w:val="en-GB" w:eastAsia="en-GB"/>
            </w:rPr>
          </w:pPr>
          <w:hyperlink w:anchor="_Toc40428191" w:history="1">
            <w:r w:rsidRPr="000D27F4">
              <w:rPr>
                <w:rStyle w:val="Hyperlink"/>
                <w:noProof/>
              </w:rPr>
              <w:t>4.6 Chức năng xem toàn màn hình</w:t>
            </w:r>
            <w:r>
              <w:rPr>
                <w:noProof/>
                <w:webHidden/>
              </w:rPr>
              <w:tab/>
            </w:r>
            <w:r>
              <w:rPr>
                <w:noProof/>
                <w:webHidden/>
              </w:rPr>
              <w:fldChar w:fldCharType="begin"/>
            </w:r>
            <w:r>
              <w:rPr>
                <w:noProof/>
                <w:webHidden/>
              </w:rPr>
              <w:instrText xml:space="preserve"> PAGEREF _Toc40428191 \h </w:instrText>
            </w:r>
            <w:r>
              <w:rPr>
                <w:noProof/>
                <w:webHidden/>
              </w:rPr>
            </w:r>
            <w:r>
              <w:rPr>
                <w:noProof/>
                <w:webHidden/>
              </w:rPr>
              <w:fldChar w:fldCharType="separate"/>
            </w:r>
            <w:r>
              <w:rPr>
                <w:noProof/>
                <w:webHidden/>
              </w:rPr>
              <w:t>17</w:t>
            </w:r>
            <w:r>
              <w:rPr>
                <w:noProof/>
                <w:webHidden/>
              </w:rPr>
              <w:fldChar w:fldCharType="end"/>
            </w:r>
          </w:hyperlink>
        </w:p>
        <w:p w14:paraId="192E4CE1" w14:textId="07ECE5D2" w:rsidR="00F95B28" w:rsidRDefault="00F95B28">
          <w:pPr>
            <w:pStyle w:val="TOC2"/>
            <w:rPr>
              <w:rFonts w:asciiTheme="minorHAnsi" w:eastAsiaTheme="minorEastAsia" w:hAnsiTheme="minorHAnsi" w:cstheme="minorBidi"/>
              <w:noProof/>
              <w:sz w:val="22"/>
              <w:szCs w:val="22"/>
              <w:lang w:val="en-GB" w:eastAsia="en-GB"/>
            </w:rPr>
          </w:pPr>
          <w:hyperlink w:anchor="_Toc40428192" w:history="1">
            <w:r w:rsidRPr="000D27F4">
              <w:rPr>
                <w:rStyle w:val="Hyperlink"/>
                <w:noProof/>
              </w:rPr>
              <w:t>4.7 Chức năng: Chế độ xem phố</w:t>
            </w:r>
            <w:r>
              <w:rPr>
                <w:noProof/>
                <w:webHidden/>
              </w:rPr>
              <w:tab/>
            </w:r>
            <w:r>
              <w:rPr>
                <w:noProof/>
                <w:webHidden/>
              </w:rPr>
              <w:fldChar w:fldCharType="begin"/>
            </w:r>
            <w:r>
              <w:rPr>
                <w:noProof/>
                <w:webHidden/>
              </w:rPr>
              <w:instrText xml:space="preserve"> PAGEREF _Toc40428192 \h </w:instrText>
            </w:r>
            <w:r>
              <w:rPr>
                <w:noProof/>
                <w:webHidden/>
              </w:rPr>
            </w:r>
            <w:r>
              <w:rPr>
                <w:noProof/>
                <w:webHidden/>
              </w:rPr>
              <w:fldChar w:fldCharType="separate"/>
            </w:r>
            <w:r>
              <w:rPr>
                <w:noProof/>
                <w:webHidden/>
              </w:rPr>
              <w:t>18</w:t>
            </w:r>
            <w:r>
              <w:rPr>
                <w:noProof/>
                <w:webHidden/>
              </w:rPr>
              <w:fldChar w:fldCharType="end"/>
            </w:r>
          </w:hyperlink>
        </w:p>
        <w:p w14:paraId="20480079" w14:textId="540E1B18" w:rsidR="00F95B28" w:rsidRDefault="00F95B28">
          <w:pPr>
            <w:pStyle w:val="TOC2"/>
            <w:rPr>
              <w:rFonts w:asciiTheme="minorHAnsi" w:eastAsiaTheme="minorEastAsia" w:hAnsiTheme="minorHAnsi" w:cstheme="minorBidi"/>
              <w:noProof/>
              <w:sz w:val="22"/>
              <w:szCs w:val="22"/>
              <w:lang w:val="en-GB" w:eastAsia="en-GB"/>
            </w:rPr>
          </w:pPr>
          <w:hyperlink w:anchor="_Toc40428193" w:history="1">
            <w:r w:rsidRPr="000D27F4">
              <w:rPr>
                <w:rStyle w:val="Hyperlink"/>
                <w:noProof/>
              </w:rPr>
              <w:t>4.8 Chức năng: Định vị vị trí người dùng</w:t>
            </w:r>
            <w:r>
              <w:rPr>
                <w:noProof/>
                <w:webHidden/>
              </w:rPr>
              <w:tab/>
            </w:r>
            <w:r>
              <w:rPr>
                <w:noProof/>
                <w:webHidden/>
              </w:rPr>
              <w:fldChar w:fldCharType="begin"/>
            </w:r>
            <w:r>
              <w:rPr>
                <w:noProof/>
                <w:webHidden/>
              </w:rPr>
              <w:instrText xml:space="preserve"> PAGEREF _Toc40428193 \h </w:instrText>
            </w:r>
            <w:r>
              <w:rPr>
                <w:noProof/>
                <w:webHidden/>
              </w:rPr>
            </w:r>
            <w:r>
              <w:rPr>
                <w:noProof/>
                <w:webHidden/>
              </w:rPr>
              <w:fldChar w:fldCharType="separate"/>
            </w:r>
            <w:r>
              <w:rPr>
                <w:noProof/>
                <w:webHidden/>
              </w:rPr>
              <w:t>20</w:t>
            </w:r>
            <w:r>
              <w:rPr>
                <w:noProof/>
                <w:webHidden/>
              </w:rPr>
              <w:fldChar w:fldCharType="end"/>
            </w:r>
          </w:hyperlink>
        </w:p>
        <w:p w14:paraId="0546E64C" w14:textId="2B6AE492" w:rsidR="00F95B28" w:rsidRDefault="00F95B28">
          <w:pPr>
            <w:pStyle w:val="TOC2"/>
            <w:rPr>
              <w:rFonts w:asciiTheme="minorHAnsi" w:eastAsiaTheme="minorEastAsia" w:hAnsiTheme="minorHAnsi" w:cstheme="minorBidi"/>
              <w:noProof/>
              <w:sz w:val="22"/>
              <w:szCs w:val="22"/>
              <w:lang w:val="en-GB" w:eastAsia="en-GB"/>
            </w:rPr>
          </w:pPr>
          <w:hyperlink w:anchor="_Toc40428194" w:history="1">
            <w:r w:rsidRPr="000D27F4">
              <w:rPr>
                <w:rStyle w:val="Hyperlink"/>
                <w:noProof/>
              </w:rPr>
              <w:t>4.9 Chức năng: hiển thị tọa độ của một điểm bất kỳ trên bản đồ</w:t>
            </w:r>
            <w:r>
              <w:rPr>
                <w:noProof/>
                <w:webHidden/>
              </w:rPr>
              <w:tab/>
            </w:r>
            <w:r>
              <w:rPr>
                <w:noProof/>
                <w:webHidden/>
              </w:rPr>
              <w:fldChar w:fldCharType="begin"/>
            </w:r>
            <w:r>
              <w:rPr>
                <w:noProof/>
                <w:webHidden/>
              </w:rPr>
              <w:instrText xml:space="preserve"> PAGEREF _Toc40428194 \h </w:instrText>
            </w:r>
            <w:r>
              <w:rPr>
                <w:noProof/>
                <w:webHidden/>
              </w:rPr>
            </w:r>
            <w:r>
              <w:rPr>
                <w:noProof/>
                <w:webHidden/>
              </w:rPr>
              <w:fldChar w:fldCharType="separate"/>
            </w:r>
            <w:r>
              <w:rPr>
                <w:noProof/>
                <w:webHidden/>
              </w:rPr>
              <w:t>22</w:t>
            </w:r>
            <w:r>
              <w:rPr>
                <w:noProof/>
                <w:webHidden/>
              </w:rPr>
              <w:fldChar w:fldCharType="end"/>
            </w:r>
          </w:hyperlink>
        </w:p>
        <w:p w14:paraId="0BFD97E7" w14:textId="78959692" w:rsidR="00F95B28" w:rsidRDefault="00F95B28">
          <w:pPr>
            <w:pStyle w:val="TOC2"/>
            <w:rPr>
              <w:rFonts w:asciiTheme="minorHAnsi" w:eastAsiaTheme="minorEastAsia" w:hAnsiTheme="minorHAnsi" w:cstheme="minorBidi"/>
              <w:noProof/>
              <w:sz w:val="22"/>
              <w:szCs w:val="22"/>
              <w:lang w:val="en-GB" w:eastAsia="en-GB"/>
            </w:rPr>
          </w:pPr>
          <w:hyperlink w:anchor="_Toc40428195" w:history="1">
            <w:r w:rsidRPr="000D27F4">
              <w:rPr>
                <w:rStyle w:val="Hyperlink"/>
                <w:noProof/>
              </w:rPr>
              <w:t>4.10 Chức năng: thêm 1 vị trí vào cơ sở dữ liệu</w:t>
            </w:r>
            <w:r>
              <w:rPr>
                <w:noProof/>
                <w:webHidden/>
              </w:rPr>
              <w:tab/>
            </w:r>
            <w:r>
              <w:rPr>
                <w:noProof/>
                <w:webHidden/>
              </w:rPr>
              <w:fldChar w:fldCharType="begin"/>
            </w:r>
            <w:r>
              <w:rPr>
                <w:noProof/>
                <w:webHidden/>
              </w:rPr>
              <w:instrText xml:space="preserve"> PAGEREF _Toc40428195 \h </w:instrText>
            </w:r>
            <w:r>
              <w:rPr>
                <w:noProof/>
                <w:webHidden/>
              </w:rPr>
            </w:r>
            <w:r>
              <w:rPr>
                <w:noProof/>
                <w:webHidden/>
              </w:rPr>
              <w:fldChar w:fldCharType="separate"/>
            </w:r>
            <w:r>
              <w:rPr>
                <w:noProof/>
                <w:webHidden/>
              </w:rPr>
              <w:t>23</w:t>
            </w:r>
            <w:r>
              <w:rPr>
                <w:noProof/>
                <w:webHidden/>
              </w:rPr>
              <w:fldChar w:fldCharType="end"/>
            </w:r>
          </w:hyperlink>
        </w:p>
        <w:p w14:paraId="1AB9256E" w14:textId="61407F75" w:rsidR="00F95B28" w:rsidRDefault="00F95B28">
          <w:pPr>
            <w:pStyle w:val="TOC2"/>
            <w:rPr>
              <w:rFonts w:asciiTheme="minorHAnsi" w:eastAsiaTheme="minorEastAsia" w:hAnsiTheme="minorHAnsi" w:cstheme="minorBidi"/>
              <w:noProof/>
              <w:sz w:val="22"/>
              <w:szCs w:val="22"/>
              <w:lang w:val="en-GB" w:eastAsia="en-GB"/>
            </w:rPr>
          </w:pPr>
          <w:hyperlink w:anchor="_Toc40428196" w:history="1">
            <w:r w:rsidRPr="000D27F4">
              <w:rPr>
                <w:rStyle w:val="Hyperlink"/>
                <w:noProof/>
              </w:rPr>
              <w:t>4.11 Chức năng: Cluster</w:t>
            </w:r>
            <w:r>
              <w:rPr>
                <w:noProof/>
                <w:webHidden/>
              </w:rPr>
              <w:tab/>
            </w:r>
            <w:r>
              <w:rPr>
                <w:noProof/>
                <w:webHidden/>
              </w:rPr>
              <w:fldChar w:fldCharType="begin"/>
            </w:r>
            <w:r>
              <w:rPr>
                <w:noProof/>
                <w:webHidden/>
              </w:rPr>
              <w:instrText xml:space="preserve"> PAGEREF _Toc40428196 \h </w:instrText>
            </w:r>
            <w:r>
              <w:rPr>
                <w:noProof/>
                <w:webHidden/>
              </w:rPr>
            </w:r>
            <w:r>
              <w:rPr>
                <w:noProof/>
                <w:webHidden/>
              </w:rPr>
              <w:fldChar w:fldCharType="separate"/>
            </w:r>
            <w:r>
              <w:rPr>
                <w:noProof/>
                <w:webHidden/>
              </w:rPr>
              <w:t>27</w:t>
            </w:r>
            <w:r>
              <w:rPr>
                <w:noProof/>
                <w:webHidden/>
              </w:rPr>
              <w:fldChar w:fldCharType="end"/>
            </w:r>
          </w:hyperlink>
        </w:p>
        <w:p w14:paraId="4BDD9C64" w14:textId="061295F0" w:rsidR="00F95B28" w:rsidRDefault="00F95B28">
          <w:pPr>
            <w:pStyle w:val="TOC2"/>
            <w:rPr>
              <w:rFonts w:asciiTheme="minorHAnsi" w:eastAsiaTheme="minorEastAsia" w:hAnsiTheme="minorHAnsi" w:cstheme="minorBidi"/>
              <w:noProof/>
              <w:sz w:val="22"/>
              <w:szCs w:val="22"/>
              <w:lang w:val="en-GB" w:eastAsia="en-GB"/>
            </w:rPr>
          </w:pPr>
          <w:hyperlink w:anchor="_Toc40428197" w:history="1">
            <w:r w:rsidRPr="000D27F4">
              <w:rPr>
                <w:rStyle w:val="Hyperlink"/>
                <w:noProof/>
              </w:rPr>
              <w:t>4.12 Chức năng dự kiến</w:t>
            </w:r>
            <w:r>
              <w:rPr>
                <w:noProof/>
                <w:webHidden/>
              </w:rPr>
              <w:tab/>
            </w:r>
            <w:r>
              <w:rPr>
                <w:noProof/>
                <w:webHidden/>
              </w:rPr>
              <w:fldChar w:fldCharType="begin"/>
            </w:r>
            <w:r>
              <w:rPr>
                <w:noProof/>
                <w:webHidden/>
              </w:rPr>
              <w:instrText xml:space="preserve"> PAGEREF _Toc40428197 \h </w:instrText>
            </w:r>
            <w:r>
              <w:rPr>
                <w:noProof/>
                <w:webHidden/>
              </w:rPr>
            </w:r>
            <w:r>
              <w:rPr>
                <w:noProof/>
                <w:webHidden/>
              </w:rPr>
              <w:fldChar w:fldCharType="separate"/>
            </w:r>
            <w:r>
              <w:rPr>
                <w:noProof/>
                <w:webHidden/>
              </w:rPr>
              <w:t>28</w:t>
            </w:r>
            <w:r>
              <w:rPr>
                <w:noProof/>
                <w:webHidden/>
              </w:rPr>
              <w:fldChar w:fldCharType="end"/>
            </w:r>
          </w:hyperlink>
        </w:p>
        <w:p w14:paraId="0FC58159" w14:textId="6A475874" w:rsidR="00F95B28" w:rsidRDefault="00F95B28">
          <w:pPr>
            <w:pStyle w:val="TOC3"/>
            <w:tabs>
              <w:tab w:val="right" w:leader="dot" w:pos="8778"/>
            </w:tabs>
            <w:rPr>
              <w:rFonts w:asciiTheme="minorHAnsi" w:eastAsiaTheme="minorEastAsia" w:hAnsiTheme="minorHAnsi" w:cstheme="minorBidi"/>
              <w:noProof/>
              <w:sz w:val="22"/>
              <w:szCs w:val="22"/>
              <w:lang w:val="en-GB" w:eastAsia="en-GB"/>
            </w:rPr>
          </w:pPr>
          <w:hyperlink w:anchor="_Toc40428198" w:history="1">
            <w:r w:rsidRPr="000D27F4">
              <w:rPr>
                <w:rStyle w:val="Hyperlink"/>
                <w:noProof/>
              </w:rPr>
              <w:t>4.12.1 Chức năng tìm kiếm</w:t>
            </w:r>
            <w:r>
              <w:rPr>
                <w:noProof/>
                <w:webHidden/>
              </w:rPr>
              <w:tab/>
            </w:r>
            <w:r>
              <w:rPr>
                <w:noProof/>
                <w:webHidden/>
              </w:rPr>
              <w:fldChar w:fldCharType="begin"/>
            </w:r>
            <w:r>
              <w:rPr>
                <w:noProof/>
                <w:webHidden/>
              </w:rPr>
              <w:instrText xml:space="preserve"> PAGEREF _Toc40428198 \h </w:instrText>
            </w:r>
            <w:r>
              <w:rPr>
                <w:noProof/>
                <w:webHidden/>
              </w:rPr>
            </w:r>
            <w:r>
              <w:rPr>
                <w:noProof/>
                <w:webHidden/>
              </w:rPr>
              <w:fldChar w:fldCharType="separate"/>
            </w:r>
            <w:r>
              <w:rPr>
                <w:noProof/>
                <w:webHidden/>
              </w:rPr>
              <w:t>28</w:t>
            </w:r>
            <w:r>
              <w:rPr>
                <w:noProof/>
                <w:webHidden/>
              </w:rPr>
              <w:fldChar w:fldCharType="end"/>
            </w:r>
          </w:hyperlink>
        </w:p>
        <w:p w14:paraId="26FFDEB8" w14:textId="57B08C7C" w:rsidR="00F95B28" w:rsidRDefault="00F95B28">
          <w:pPr>
            <w:pStyle w:val="TOC3"/>
            <w:tabs>
              <w:tab w:val="right" w:leader="dot" w:pos="8778"/>
            </w:tabs>
            <w:rPr>
              <w:rFonts w:asciiTheme="minorHAnsi" w:eastAsiaTheme="minorEastAsia" w:hAnsiTheme="minorHAnsi" w:cstheme="minorBidi"/>
              <w:noProof/>
              <w:sz w:val="22"/>
              <w:szCs w:val="22"/>
              <w:lang w:val="en-GB" w:eastAsia="en-GB"/>
            </w:rPr>
          </w:pPr>
          <w:hyperlink w:anchor="_Toc40428199" w:history="1">
            <w:r w:rsidRPr="000D27F4">
              <w:rPr>
                <w:rStyle w:val="Hyperlink"/>
                <w:noProof/>
              </w:rPr>
              <w:t>4.12.2 Chức năng chỉ đường</w:t>
            </w:r>
            <w:r>
              <w:rPr>
                <w:noProof/>
                <w:webHidden/>
              </w:rPr>
              <w:tab/>
            </w:r>
            <w:r>
              <w:rPr>
                <w:noProof/>
                <w:webHidden/>
              </w:rPr>
              <w:fldChar w:fldCharType="begin"/>
            </w:r>
            <w:r>
              <w:rPr>
                <w:noProof/>
                <w:webHidden/>
              </w:rPr>
              <w:instrText xml:space="preserve"> PAGEREF _Toc40428199 \h </w:instrText>
            </w:r>
            <w:r>
              <w:rPr>
                <w:noProof/>
                <w:webHidden/>
              </w:rPr>
            </w:r>
            <w:r>
              <w:rPr>
                <w:noProof/>
                <w:webHidden/>
              </w:rPr>
              <w:fldChar w:fldCharType="separate"/>
            </w:r>
            <w:r>
              <w:rPr>
                <w:noProof/>
                <w:webHidden/>
              </w:rPr>
              <w:t>29</w:t>
            </w:r>
            <w:r>
              <w:rPr>
                <w:noProof/>
                <w:webHidden/>
              </w:rPr>
              <w:fldChar w:fldCharType="end"/>
            </w:r>
          </w:hyperlink>
        </w:p>
        <w:p w14:paraId="410FF2D7" w14:textId="4B5AD07B" w:rsidR="00F95B28" w:rsidRDefault="00F95B28">
          <w:pPr>
            <w:pStyle w:val="TOC3"/>
            <w:tabs>
              <w:tab w:val="right" w:leader="dot" w:pos="8778"/>
            </w:tabs>
            <w:rPr>
              <w:rFonts w:asciiTheme="minorHAnsi" w:eastAsiaTheme="minorEastAsia" w:hAnsiTheme="minorHAnsi" w:cstheme="minorBidi"/>
              <w:noProof/>
              <w:sz w:val="22"/>
              <w:szCs w:val="22"/>
              <w:lang w:val="en-GB" w:eastAsia="en-GB"/>
            </w:rPr>
          </w:pPr>
          <w:hyperlink w:anchor="_Toc40428200" w:history="1">
            <w:r w:rsidRPr="000D27F4">
              <w:rPr>
                <w:rStyle w:val="Hyperlink"/>
                <w:noProof/>
              </w:rPr>
              <w:t>4.12.3 Chức năng chuyển trạng thái</w:t>
            </w:r>
            <w:r>
              <w:rPr>
                <w:noProof/>
                <w:webHidden/>
              </w:rPr>
              <w:tab/>
            </w:r>
            <w:r>
              <w:rPr>
                <w:noProof/>
                <w:webHidden/>
              </w:rPr>
              <w:fldChar w:fldCharType="begin"/>
            </w:r>
            <w:r>
              <w:rPr>
                <w:noProof/>
                <w:webHidden/>
              </w:rPr>
              <w:instrText xml:space="preserve"> PAGEREF _Toc40428200 \h </w:instrText>
            </w:r>
            <w:r>
              <w:rPr>
                <w:noProof/>
                <w:webHidden/>
              </w:rPr>
            </w:r>
            <w:r>
              <w:rPr>
                <w:noProof/>
                <w:webHidden/>
              </w:rPr>
              <w:fldChar w:fldCharType="separate"/>
            </w:r>
            <w:r>
              <w:rPr>
                <w:noProof/>
                <w:webHidden/>
              </w:rPr>
              <w:t>30</w:t>
            </w:r>
            <w:r>
              <w:rPr>
                <w:noProof/>
                <w:webHidden/>
              </w:rPr>
              <w:fldChar w:fldCharType="end"/>
            </w:r>
          </w:hyperlink>
        </w:p>
        <w:p w14:paraId="1BE3EC36" w14:textId="3EB5F8B1" w:rsidR="00F95B28" w:rsidRDefault="00F95B28">
          <w:pPr>
            <w:pStyle w:val="TOC1"/>
            <w:rPr>
              <w:rFonts w:asciiTheme="minorHAnsi" w:eastAsiaTheme="minorEastAsia" w:hAnsiTheme="minorHAnsi" w:cstheme="minorBidi"/>
              <w:sz w:val="22"/>
              <w:szCs w:val="22"/>
              <w:lang w:val="en-GB" w:eastAsia="en-GB"/>
            </w:rPr>
          </w:pPr>
          <w:hyperlink w:anchor="_Toc40428201" w:history="1">
            <w:r w:rsidRPr="000D27F4">
              <w:rPr>
                <w:rStyle w:val="Hyperlink"/>
              </w:rPr>
              <w:t>KẾT</w:t>
            </w:r>
            <w:r>
              <w:rPr>
                <w:webHidden/>
              </w:rPr>
              <w:tab/>
            </w:r>
            <w:r>
              <w:rPr>
                <w:webHidden/>
              </w:rPr>
              <w:fldChar w:fldCharType="begin"/>
            </w:r>
            <w:r>
              <w:rPr>
                <w:webHidden/>
              </w:rPr>
              <w:instrText xml:space="preserve"> PAGEREF _Toc40428201 \h </w:instrText>
            </w:r>
            <w:r>
              <w:rPr>
                <w:webHidden/>
              </w:rPr>
            </w:r>
            <w:r>
              <w:rPr>
                <w:webHidden/>
              </w:rPr>
              <w:fldChar w:fldCharType="separate"/>
            </w:r>
            <w:r>
              <w:rPr>
                <w:webHidden/>
              </w:rPr>
              <w:t>31</w:t>
            </w:r>
            <w:r>
              <w:rPr>
                <w:webHidden/>
              </w:rPr>
              <w:fldChar w:fldCharType="end"/>
            </w:r>
          </w:hyperlink>
        </w:p>
        <w:p w14:paraId="11E99FBF" w14:textId="048A7B70" w:rsidR="00F95B28" w:rsidRDefault="00F95B28">
          <w:pPr>
            <w:pStyle w:val="TOC1"/>
            <w:rPr>
              <w:rFonts w:asciiTheme="minorHAnsi" w:eastAsiaTheme="minorEastAsia" w:hAnsiTheme="minorHAnsi" w:cstheme="minorBidi"/>
              <w:sz w:val="22"/>
              <w:szCs w:val="22"/>
              <w:lang w:val="en-GB" w:eastAsia="en-GB"/>
            </w:rPr>
          </w:pPr>
          <w:hyperlink w:anchor="_Toc40428202" w:history="1">
            <w:r w:rsidRPr="000D27F4">
              <w:rPr>
                <w:rStyle w:val="Hyperlink"/>
              </w:rPr>
              <w:t>TÀI LIỆU THAM KHẢO</w:t>
            </w:r>
            <w:r>
              <w:rPr>
                <w:webHidden/>
              </w:rPr>
              <w:tab/>
            </w:r>
            <w:r>
              <w:rPr>
                <w:webHidden/>
              </w:rPr>
              <w:fldChar w:fldCharType="begin"/>
            </w:r>
            <w:r>
              <w:rPr>
                <w:webHidden/>
              </w:rPr>
              <w:instrText xml:space="preserve"> PAGEREF _Toc40428202 \h </w:instrText>
            </w:r>
            <w:r>
              <w:rPr>
                <w:webHidden/>
              </w:rPr>
            </w:r>
            <w:r>
              <w:rPr>
                <w:webHidden/>
              </w:rPr>
              <w:fldChar w:fldCharType="separate"/>
            </w:r>
            <w:r>
              <w:rPr>
                <w:webHidden/>
              </w:rPr>
              <w:t>32</w:t>
            </w:r>
            <w:r>
              <w:rPr>
                <w:webHidden/>
              </w:rPr>
              <w:fldChar w:fldCharType="end"/>
            </w:r>
          </w:hyperlink>
        </w:p>
        <w:p w14:paraId="68467832" w14:textId="4AA22AD8" w:rsidR="006269E4" w:rsidRDefault="006269E4">
          <w:r>
            <w:rPr>
              <w:b/>
              <w:bCs/>
              <w:noProof/>
            </w:rPr>
            <w:fldChar w:fldCharType="end"/>
          </w:r>
        </w:p>
      </w:sdtContent>
    </w:sdt>
    <w:p w14:paraId="603650BC" w14:textId="77777777" w:rsidR="006269E4" w:rsidRPr="006269E4" w:rsidRDefault="006269E4" w:rsidP="006269E4"/>
    <w:p w14:paraId="1C8936F8" w14:textId="3144138F" w:rsidR="006269E4" w:rsidRPr="006269E4" w:rsidRDefault="00D441B9" w:rsidP="00D441B9">
      <w:pPr>
        <w:ind w:firstLine="0"/>
      </w:pPr>
      <w:r>
        <w:br w:type="page"/>
      </w:r>
    </w:p>
    <w:p w14:paraId="416AEB8D" w14:textId="77777777" w:rsidR="00B43BD0" w:rsidRDefault="00511681" w:rsidP="00B43BD0">
      <w:pPr>
        <w:pStyle w:val="Heading1"/>
        <w:numPr>
          <w:ilvl w:val="0"/>
          <w:numId w:val="0"/>
        </w:numPr>
      </w:pPr>
      <w:bookmarkStart w:id="4" w:name="_Toc37667142"/>
      <w:bookmarkStart w:id="5" w:name="_Toc40428163"/>
      <w:r>
        <w:lastRenderedPageBreak/>
        <w:t>DANH MỤC CÁC HÌNH VẼ</w:t>
      </w:r>
      <w:bookmarkEnd w:id="4"/>
      <w:bookmarkEnd w:id="5"/>
    </w:p>
    <w:p w14:paraId="0DA0D86A" w14:textId="4DC6C83A" w:rsidR="00076189" w:rsidRDefault="00791320">
      <w:pPr>
        <w:pStyle w:val="TableofFigures"/>
        <w:tabs>
          <w:tab w:val="right" w:leader="dot" w:pos="8778"/>
        </w:tabs>
        <w:rPr>
          <w:rFonts w:asciiTheme="minorHAnsi" w:eastAsiaTheme="minorEastAsia" w:hAnsiTheme="minorHAnsi" w:cstheme="minorBidi"/>
          <w:noProof/>
          <w:sz w:val="22"/>
          <w:szCs w:val="22"/>
          <w:lang w:val="en-GB" w:eastAsia="en-GB"/>
        </w:rPr>
      </w:pPr>
      <w:r>
        <w:fldChar w:fldCharType="begin"/>
      </w:r>
      <w:r w:rsidR="00511681">
        <w:instrText xml:space="preserve"> TOC \h \z \c "Hình" </w:instrText>
      </w:r>
      <w:r>
        <w:fldChar w:fldCharType="separate"/>
      </w:r>
      <w:hyperlink w:anchor="_Toc40428042" w:history="1">
        <w:r w:rsidR="00076189" w:rsidRPr="00392686">
          <w:rPr>
            <w:rStyle w:val="Hyperlink"/>
            <w:noProof/>
          </w:rPr>
          <w:t>Hình 3</w:t>
        </w:r>
        <w:r w:rsidR="00076189" w:rsidRPr="00392686">
          <w:rPr>
            <w:rStyle w:val="Hyperlink"/>
            <w:noProof/>
          </w:rPr>
          <w:noBreakHyphen/>
          <w:t>1 Các trường trong CSDL</w:t>
        </w:r>
        <w:r w:rsidR="00076189">
          <w:rPr>
            <w:noProof/>
            <w:webHidden/>
          </w:rPr>
          <w:tab/>
        </w:r>
        <w:r w:rsidR="00076189">
          <w:rPr>
            <w:noProof/>
            <w:webHidden/>
          </w:rPr>
          <w:fldChar w:fldCharType="begin"/>
        </w:r>
        <w:r w:rsidR="00076189">
          <w:rPr>
            <w:noProof/>
            <w:webHidden/>
          </w:rPr>
          <w:instrText xml:space="preserve"> PAGEREF _Toc40428042 \h </w:instrText>
        </w:r>
        <w:r w:rsidR="00076189">
          <w:rPr>
            <w:noProof/>
            <w:webHidden/>
          </w:rPr>
        </w:r>
        <w:r w:rsidR="00076189">
          <w:rPr>
            <w:noProof/>
            <w:webHidden/>
          </w:rPr>
          <w:fldChar w:fldCharType="separate"/>
        </w:r>
        <w:r w:rsidR="00F95B28">
          <w:rPr>
            <w:noProof/>
            <w:webHidden/>
          </w:rPr>
          <w:t>8</w:t>
        </w:r>
        <w:r w:rsidR="00076189">
          <w:rPr>
            <w:noProof/>
            <w:webHidden/>
          </w:rPr>
          <w:fldChar w:fldCharType="end"/>
        </w:r>
      </w:hyperlink>
    </w:p>
    <w:p w14:paraId="6E9B02AB" w14:textId="2EB9FC1C"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43" w:history="1">
        <w:r w:rsidRPr="00392686">
          <w:rPr>
            <w:rStyle w:val="Hyperlink"/>
            <w:noProof/>
          </w:rPr>
          <w:t>Hình 3</w:t>
        </w:r>
        <w:r w:rsidRPr="00392686">
          <w:rPr>
            <w:rStyle w:val="Hyperlink"/>
            <w:noProof/>
          </w:rPr>
          <w:noBreakHyphen/>
          <w:t>2 Cơ sở dữ liệu</w:t>
        </w:r>
        <w:r>
          <w:rPr>
            <w:noProof/>
            <w:webHidden/>
          </w:rPr>
          <w:tab/>
        </w:r>
        <w:r>
          <w:rPr>
            <w:noProof/>
            <w:webHidden/>
          </w:rPr>
          <w:fldChar w:fldCharType="begin"/>
        </w:r>
        <w:r>
          <w:rPr>
            <w:noProof/>
            <w:webHidden/>
          </w:rPr>
          <w:instrText xml:space="preserve"> PAGEREF _Toc40428043 \h </w:instrText>
        </w:r>
        <w:r>
          <w:rPr>
            <w:noProof/>
            <w:webHidden/>
          </w:rPr>
        </w:r>
        <w:r>
          <w:rPr>
            <w:noProof/>
            <w:webHidden/>
          </w:rPr>
          <w:fldChar w:fldCharType="separate"/>
        </w:r>
        <w:r w:rsidR="00F95B28">
          <w:rPr>
            <w:noProof/>
            <w:webHidden/>
          </w:rPr>
          <w:t>8</w:t>
        </w:r>
        <w:r>
          <w:rPr>
            <w:noProof/>
            <w:webHidden/>
          </w:rPr>
          <w:fldChar w:fldCharType="end"/>
        </w:r>
      </w:hyperlink>
    </w:p>
    <w:p w14:paraId="4BC241BF" w14:textId="7A4A8612"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44" w:history="1">
        <w:r w:rsidRPr="00392686">
          <w:rPr>
            <w:rStyle w:val="Hyperlink"/>
            <w:noProof/>
          </w:rPr>
          <w:t>Hình 4</w:t>
        </w:r>
        <w:r w:rsidRPr="00392686">
          <w:rPr>
            <w:rStyle w:val="Hyperlink"/>
            <w:noProof/>
          </w:rPr>
          <w:noBreakHyphen/>
          <w:t>1 Trang bìa</w:t>
        </w:r>
        <w:r>
          <w:rPr>
            <w:noProof/>
            <w:webHidden/>
          </w:rPr>
          <w:tab/>
        </w:r>
        <w:r>
          <w:rPr>
            <w:noProof/>
            <w:webHidden/>
          </w:rPr>
          <w:fldChar w:fldCharType="begin"/>
        </w:r>
        <w:r>
          <w:rPr>
            <w:noProof/>
            <w:webHidden/>
          </w:rPr>
          <w:instrText xml:space="preserve"> PAGEREF _Toc40428044 \h </w:instrText>
        </w:r>
        <w:r>
          <w:rPr>
            <w:noProof/>
            <w:webHidden/>
          </w:rPr>
        </w:r>
        <w:r>
          <w:rPr>
            <w:noProof/>
            <w:webHidden/>
          </w:rPr>
          <w:fldChar w:fldCharType="separate"/>
        </w:r>
        <w:r w:rsidR="00F95B28">
          <w:rPr>
            <w:noProof/>
            <w:webHidden/>
          </w:rPr>
          <w:t>9</w:t>
        </w:r>
        <w:r>
          <w:rPr>
            <w:noProof/>
            <w:webHidden/>
          </w:rPr>
          <w:fldChar w:fldCharType="end"/>
        </w:r>
      </w:hyperlink>
    </w:p>
    <w:p w14:paraId="76611E51" w14:textId="4621FD22"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45" w:history="1">
        <w:r w:rsidRPr="00392686">
          <w:rPr>
            <w:rStyle w:val="Hyperlink"/>
            <w:noProof/>
          </w:rPr>
          <w:t>Hình 4</w:t>
        </w:r>
        <w:r w:rsidRPr="00392686">
          <w:rPr>
            <w:rStyle w:val="Hyperlink"/>
            <w:noProof/>
          </w:rPr>
          <w:noBreakHyphen/>
          <w:t>2 Giao diện chính của bản đồ</w:t>
        </w:r>
        <w:r>
          <w:rPr>
            <w:noProof/>
            <w:webHidden/>
          </w:rPr>
          <w:tab/>
        </w:r>
        <w:r>
          <w:rPr>
            <w:noProof/>
            <w:webHidden/>
          </w:rPr>
          <w:fldChar w:fldCharType="begin"/>
        </w:r>
        <w:r>
          <w:rPr>
            <w:noProof/>
            <w:webHidden/>
          </w:rPr>
          <w:instrText xml:space="preserve"> PAGEREF _Toc40428045 \h </w:instrText>
        </w:r>
        <w:r>
          <w:rPr>
            <w:noProof/>
            <w:webHidden/>
          </w:rPr>
        </w:r>
        <w:r>
          <w:rPr>
            <w:noProof/>
            <w:webHidden/>
          </w:rPr>
          <w:fldChar w:fldCharType="separate"/>
        </w:r>
        <w:r w:rsidR="00F95B28">
          <w:rPr>
            <w:noProof/>
            <w:webHidden/>
          </w:rPr>
          <w:t>9</w:t>
        </w:r>
        <w:r>
          <w:rPr>
            <w:noProof/>
            <w:webHidden/>
          </w:rPr>
          <w:fldChar w:fldCharType="end"/>
        </w:r>
      </w:hyperlink>
    </w:p>
    <w:p w14:paraId="06D4F2C7" w14:textId="086D7C6A"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46" w:history="1">
        <w:r w:rsidRPr="00392686">
          <w:rPr>
            <w:rStyle w:val="Hyperlink"/>
            <w:noProof/>
          </w:rPr>
          <w:t>Hình 4</w:t>
        </w:r>
        <w:r w:rsidRPr="00392686">
          <w:rPr>
            <w:rStyle w:val="Hyperlink"/>
            <w:noProof/>
          </w:rPr>
          <w:noBreakHyphen/>
          <w:t>3 Bản đồ</w:t>
        </w:r>
        <w:r>
          <w:rPr>
            <w:noProof/>
            <w:webHidden/>
          </w:rPr>
          <w:tab/>
        </w:r>
        <w:r>
          <w:rPr>
            <w:noProof/>
            <w:webHidden/>
          </w:rPr>
          <w:fldChar w:fldCharType="begin"/>
        </w:r>
        <w:r>
          <w:rPr>
            <w:noProof/>
            <w:webHidden/>
          </w:rPr>
          <w:instrText xml:space="preserve"> PAGEREF _Toc40428046 \h </w:instrText>
        </w:r>
        <w:r>
          <w:rPr>
            <w:noProof/>
            <w:webHidden/>
          </w:rPr>
        </w:r>
        <w:r>
          <w:rPr>
            <w:noProof/>
            <w:webHidden/>
          </w:rPr>
          <w:fldChar w:fldCharType="separate"/>
        </w:r>
        <w:r w:rsidR="00F95B28">
          <w:rPr>
            <w:noProof/>
            <w:webHidden/>
          </w:rPr>
          <w:t>10</w:t>
        </w:r>
        <w:r>
          <w:rPr>
            <w:noProof/>
            <w:webHidden/>
          </w:rPr>
          <w:fldChar w:fldCharType="end"/>
        </w:r>
      </w:hyperlink>
    </w:p>
    <w:p w14:paraId="32727EC1" w14:textId="275AC78F"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47" w:history="1">
        <w:r w:rsidRPr="00392686">
          <w:rPr>
            <w:rStyle w:val="Hyperlink"/>
            <w:noProof/>
          </w:rPr>
          <w:t>Hình 4</w:t>
        </w:r>
        <w:r w:rsidRPr="00392686">
          <w:rPr>
            <w:rStyle w:val="Hyperlink"/>
            <w:noProof/>
          </w:rPr>
          <w:noBreakHyphen/>
          <w:t>4 Bản đồ địa hình</w:t>
        </w:r>
        <w:r>
          <w:rPr>
            <w:noProof/>
            <w:webHidden/>
          </w:rPr>
          <w:tab/>
        </w:r>
        <w:r>
          <w:rPr>
            <w:noProof/>
            <w:webHidden/>
          </w:rPr>
          <w:fldChar w:fldCharType="begin"/>
        </w:r>
        <w:r>
          <w:rPr>
            <w:noProof/>
            <w:webHidden/>
          </w:rPr>
          <w:instrText xml:space="preserve"> PAGEREF _Toc40428047 \h </w:instrText>
        </w:r>
        <w:r>
          <w:rPr>
            <w:noProof/>
            <w:webHidden/>
          </w:rPr>
        </w:r>
        <w:r>
          <w:rPr>
            <w:noProof/>
            <w:webHidden/>
          </w:rPr>
          <w:fldChar w:fldCharType="separate"/>
        </w:r>
        <w:r w:rsidR="00F95B28">
          <w:rPr>
            <w:noProof/>
            <w:webHidden/>
          </w:rPr>
          <w:t>10</w:t>
        </w:r>
        <w:r>
          <w:rPr>
            <w:noProof/>
            <w:webHidden/>
          </w:rPr>
          <w:fldChar w:fldCharType="end"/>
        </w:r>
      </w:hyperlink>
    </w:p>
    <w:p w14:paraId="6D75905F" w14:textId="6FB673EF"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48" w:history="1">
        <w:r w:rsidRPr="00392686">
          <w:rPr>
            <w:rStyle w:val="Hyperlink"/>
            <w:noProof/>
          </w:rPr>
          <w:t>Hình 4</w:t>
        </w:r>
        <w:r w:rsidRPr="00392686">
          <w:rPr>
            <w:rStyle w:val="Hyperlink"/>
            <w:noProof/>
          </w:rPr>
          <w:noBreakHyphen/>
          <w:t xml:space="preserve">5 </w:t>
        </w:r>
        <w:r w:rsidRPr="00392686">
          <w:rPr>
            <w:rStyle w:val="Hyperlink"/>
            <w:noProof/>
            <w:shd w:val="clear" w:color="auto" w:fill="FFFFFF"/>
          </w:rPr>
          <w:t>Bản đồ vệ tinh</w:t>
        </w:r>
        <w:r>
          <w:rPr>
            <w:noProof/>
            <w:webHidden/>
          </w:rPr>
          <w:tab/>
        </w:r>
        <w:r>
          <w:rPr>
            <w:noProof/>
            <w:webHidden/>
          </w:rPr>
          <w:fldChar w:fldCharType="begin"/>
        </w:r>
        <w:r>
          <w:rPr>
            <w:noProof/>
            <w:webHidden/>
          </w:rPr>
          <w:instrText xml:space="preserve"> PAGEREF _Toc40428048 \h </w:instrText>
        </w:r>
        <w:r>
          <w:rPr>
            <w:noProof/>
            <w:webHidden/>
          </w:rPr>
        </w:r>
        <w:r>
          <w:rPr>
            <w:noProof/>
            <w:webHidden/>
          </w:rPr>
          <w:fldChar w:fldCharType="separate"/>
        </w:r>
        <w:r w:rsidR="00F95B28">
          <w:rPr>
            <w:noProof/>
            <w:webHidden/>
          </w:rPr>
          <w:t>11</w:t>
        </w:r>
        <w:r>
          <w:rPr>
            <w:noProof/>
            <w:webHidden/>
          </w:rPr>
          <w:fldChar w:fldCharType="end"/>
        </w:r>
      </w:hyperlink>
    </w:p>
    <w:p w14:paraId="523079AE" w14:textId="6F142C04"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49" w:history="1">
        <w:r w:rsidRPr="00392686">
          <w:rPr>
            <w:rStyle w:val="Hyperlink"/>
            <w:noProof/>
          </w:rPr>
          <w:t>Hình 4</w:t>
        </w:r>
        <w:r w:rsidRPr="00392686">
          <w:rPr>
            <w:rStyle w:val="Hyperlink"/>
            <w:noProof/>
          </w:rPr>
          <w:noBreakHyphen/>
          <w:t xml:space="preserve">6 </w:t>
        </w:r>
        <w:r w:rsidRPr="00392686">
          <w:rPr>
            <w:rStyle w:val="Hyperlink"/>
            <w:noProof/>
            <w:shd w:val="clear" w:color="auto" w:fill="FFFFFF"/>
          </w:rPr>
          <w:t>Bản đồ vệ tinh nhãn</w:t>
        </w:r>
        <w:r>
          <w:rPr>
            <w:noProof/>
            <w:webHidden/>
          </w:rPr>
          <w:tab/>
        </w:r>
        <w:r>
          <w:rPr>
            <w:noProof/>
            <w:webHidden/>
          </w:rPr>
          <w:fldChar w:fldCharType="begin"/>
        </w:r>
        <w:r>
          <w:rPr>
            <w:noProof/>
            <w:webHidden/>
          </w:rPr>
          <w:instrText xml:space="preserve"> PAGEREF _Toc40428049 \h </w:instrText>
        </w:r>
        <w:r>
          <w:rPr>
            <w:noProof/>
            <w:webHidden/>
          </w:rPr>
        </w:r>
        <w:r>
          <w:rPr>
            <w:noProof/>
            <w:webHidden/>
          </w:rPr>
          <w:fldChar w:fldCharType="separate"/>
        </w:r>
        <w:r w:rsidR="00F95B28">
          <w:rPr>
            <w:noProof/>
            <w:webHidden/>
          </w:rPr>
          <w:t>11</w:t>
        </w:r>
        <w:r>
          <w:rPr>
            <w:noProof/>
            <w:webHidden/>
          </w:rPr>
          <w:fldChar w:fldCharType="end"/>
        </w:r>
      </w:hyperlink>
    </w:p>
    <w:p w14:paraId="28B8FB14" w14:textId="5E9E73B6"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50" w:history="1">
        <w:r w:rsidRPr="00392686">
          <w:rPr>
            <w:rStyle w:val="Hyperlink"/>
            <w:noProof/>
          </w:rPr>
          <w:t>Hình 4</w:t>
        </w:r>
        <w:r w:rsidRPr="00392686">
          <w:rPr>
            <w:rStyle w:val="Hyperlink"/>
            <w:noProof/>
          </w:rPr>
          <w:noBreakHyphen/>
          <w:t>7 Các vị trí trạng thái đang hoạt động tại thời điểm được đưa lên</w:t>
        </w:r>
        <w:r>
          <w:rPr>
            <w:noProof/>
            <w:webHidden/>
          </w:rPr>
          <w:tab/>
        </w:r>
        <w:r>
          <w:rPr>
            <w:noProof/>
            <w:webHidden/>
          </w:rPr>
          <w:fldChar w:fldCharType="begin"/>
        </w:r>
        <w:r>
          <w:rPr>
            <w:noProof/>
            <w:webHidden/>
          </w:rPr>
          <w:instrText xml:space="preserve"> PAGEREF _Toc40428050 \h </w:instrText>
        </w:r>
        <w:r>
          <w:rPr>
            <w:noProof/>
            <w:webHidden/>
          </w:rPr>
        </w:r>
        <w:r>
          <w:rPr>
            <w:noProof/>
            <w:webHidden/>
          </w:rPr>
          <w:fldChar w:fldCharType="separate"/>
        </w:r>
        <w:r w:rsidR="00F95B28">
          <w:rPr>
            <w:noProof/>
            <w:webHidden/>
          </w:rPr>
          <w:t>12</w:t>
        </w:r>
        <w:r>
          <w:rPr>
            <w:noProof/>
            <w:webHidden/>
          </w:rPr>
          <w:fldChar w:fldCharType="end"/>
        </w:r>
      </w:hyperlink>
    </w:p>
    <w:p w14:paraId="5B84F333" w14:textId="02267A3A"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51" w:history="1">
        <w:r w:rsidRPr="00392686">
          <w:rPr>
            <w:rStyle w:val="Hyperlink"/>
            <w:noProof/>
          </w:rPr>
          <w:t>Hình 4</w:t>
        </w:r>
        <w:r w:rsidRPr="00392686">
          <w:rPr>
            <w:rStyle w:val="Hyperlink"/>
            <w:noProof/>
          </w:rPr>
          <w:noBreakHyphen/>
          <w:t>8 Các vị trí trạng thái đã hoạt động tại thời điểm được đưa lên</w:t>
        </w:r>
        <w:r>
          <w:rPr>
            <w:noProof/>
            <w:webHidden/>
          </w:rPr>
          <w:tab/>
        </w:r>
        <w:r>
          <w:rPr>
            <w:noProof/>
            <w:webHidden/>
          </w:rPr>
          <w:fldChar w:fldCharType="begin"/>
        </w:r>
        <w:r>
          <w:rPr>
            <w:noProof/>
            <w:webHidden/>
          </w:rPr>
          <w:instrText xml:space="preserve"> PAGEREF _Toc40428051 \h </w:instrText>
        </w:r>
        <w:r>
          <w:rPr>
            <w:noProof/>
            <w:webHidden/>
          </w:rPr>
        </w:r>
        <w:r>
          <w:rPr>
            <w:noProof/>
            <w:webHidden/>
          </w:rPr>
          <w:fldChar w:fldCharType="separate"/>
        </w:r>
        <w:r w:rsidR="00F95B28">
          <w:rPr>
            <w:noProof/>
            <w:webHidden/>
          </w:rPr>
          <w:t>13</w:t>
        </w:r>
        <w:r>
          <w:rPr>
            <w:noProof/>
            <w:webHidden/>
          </w:rPr>
          <w:fldChar w:fldCharType="end"/>
        </w:r>
      </w:hyperlink>
    </w:p>
    <w:p w14:paraId="1672C991" w14:textId="3F17D2BD"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52" w:history="1">
        <w:r w:rsidRPr="00392686">
          <w:rPr>
            <w:rStyle w:val="Hyperlink"/>
            <w:noProof/>
          </w:rPr>
          <w:t>Hình 4</w:t>
        </w:r>
        <w:r w:rsidRPr="00392686">
          <w:rPr>
            <w:rStyle w:val="Hyperlink"/>
            <w:noProof/>
          </w:rPr>
          <w:noBreakHyphen/>
          <w:t>9 Phóng to</w:t>
        </w:r>
        <w:r>
          <w:rPr>
            <w:noProof/>
            <w:webHidden/>
          </w:rPr>
          <w:tab/>
        </w:r>
        <w:r>
          <w:rPr>
            <w:noProof/>
            <w:webHidden/>
          </w:rPr>
          <w:fldChar w:fldCharType="begin"/>
        </w:r>
        <w:r>
          <w:rPr>
            <w:noProof/>
            <w:webHidden/>
          </w:rPr>
          <w:instrText xml:space="preserve"> PAGEREF _Toc40428052 \h </w:instrText>
        </w:r>
        <w:r>
          <w:rPr>
            <w:noProof/>
            <w:webHidden/>
          </w:rPr>
        </w:r>
        <w:r>
          <w:rPr>
            <w:noProof/>
            <w:webHidden/>
          </w:rPr>
          <w:fldChar w:fldCharType="separate"/>
        </w:r>
        <w:r w:rsidR="00F95B28">
          <w:rPr>
            <w:noProof/>
            <w:webHidden/>
          </w:rPr>
          <w:t>14</w:t>
        </w:r>
        <w:r>
          <w:rPr>
            <w:noProof/>
            <w:webHidden/>
          </w:rPr>
          <w:fldChar w:fldCharType="end"/>
        </w:r>
      </w:hyperlink>
    </w:p>
    <w:p w14:paraId="4CAB7194" w14:textId="625549F0"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53" w:history="1">
        <w:r w:rsidRPr="00392686">
          <w:rPr>
            <w:rStyle w:val="Hyperlink"/>
            <w:noProof/>
          </w:rPr>
          <w:t>Hình 4</w:t>
        </w:r>
        <w:r w:rsidRPr="00392686">
          <w:rPr>
            <w:rStyle w:val="Hyperlink"/>
            <w:noProof/>
          </w:rPr>
          <w:noBreakHyphen/>
          <w:t>10 Thu nhỏ</w:t>
        </w:r>
        <w:r>
          <w:rPr>
            <w:noProof/>
            <w:webHidden/>
          </w:rPr>
          <w:tab/>
        </w:r>
        <w:r>
          <w:rPr>
            <w:noProof/>
            <w:webHidden/>
          </w:rPr>
          <w:fldChar w:fldCharType="begin"/>
        </w:r>
        <w:r>
          <w:rPr>
            <w:noProof/>
            <w:webHidden/>
          </w:rPr>
          <w:instrText xml:space="preserve"> PAGEREF _Toc40428053 \h </w:instrText>
        </w:r>
        <w:r>
          <w:rPr>
            <w:noProof/>
            <w:webHidden/>
          </w:rPr>
        </w:r>
        <w:r>
          <w:rPr>
            <w:noProof/>
            <w:webHidden/>
          </w:rPr>
          <w:fldChar w:fldCharType="separate"/>
        </w:r>
        <w:r w:rsidR="00F95B28">
          <w:rPr>
            <w:noProof/>
            <w:webHidden/>
          </w:rPr>
          <w:t>15</w:t>
        </w:r>
        <w:r>
          <w:rPr>
            <w:noProof/>
            <w:webHidden/>
          </w:rPr>
          <w:fldChar w:fldCharType="end"/>
        </w:r>
      </w:hyperlink>
    </w:p>
    <w:p w14:paraId="6831138E" w14:textId="620F09A6"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54" w:history="1">
        <w:r w:rsidRPr="00392686">
          <w:rPr>
            <w:rStyle w:val="Hyperlink"/>
            <w:noProof/>
          </w:rPr>
          <w:t>Hình 4</w:t>
        </w:r>
        <w:r w:rsidRPr="00392686">
          <w:rPr>
            <w:rStyle w:val="Hyperlink"/>
            <w:noProof/>
          </w:rPr>
          <w:noBreakHyphen/>
          <w:t>11 Center Map</w:t>
        </w:r>
        <w:r>
          <w:rPr>
            <w:noProof/>
            <w:webHidden/>
          </w:rPr>
          <w:tab/>
        </w:r>
        <w:r>
          <w:rPr>
            <w:noProof/>
            <w:webHidden/>
          </w:rPr>
          <w:fldChar w:fldCharType="begin"/>
        </w:r>
        <w:r>
          <w:rPr>
            <w:noProof/>
            <w:webHidden/>
          </w:rPr>
          <w:instrText xml:space="preserve"> PAGEREF _Toc40428054 \h </w:instrText>
        </w:r>
        <w:r>
          <w:rPr>
            <w:noProof/>
            <w:webHidden/>
          </w:rPr>
        </w:r>
        <w:r>
          <w:rPr>
            <w:noProof/>
            <w:webHidden/>
          </w:rPr>
          <w:fldChar w:fldCharType="separate"/>
        </w:r>
        <w:r w:rsidR="00F95B28">
          <w:rPr>
            <w:noProof/>
            <w:webHidden/>
          </w:rPr>
          <w:t>16</w:t>
        </w:r>
        <w:r>
          <w:rPr>
            <w:noProof/>
            <w:webHidden/>
          </w:rPr>
          <w:fldChar w:fldCharType="end"/>
        </w:r>
      </w:hyperlink>
    </w:p>
    <w:p w14:paraId="3DC811CB" w14:textId="5FC4C0E3"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55" w:history="1">
        <w:r w:rsidRPr="00392686">
          <w:rPr>
            <w:rStyle w:val="Hyperlink"/>
            <w:noProof/>
          </w:rPr>
          <w:t>Hình 4</w:t>
        </w:r>
        <w:r w:rsidRPr="00392686">
          <w:rPr>
            <w:rStyle w:val="Hyperlink"/>
            <w:noProof/>
          </w:rPr>
          <w:noBreakHyphen/>
          <w:t>12 Xem toàn màn hình</w:t>
        </w:r>
        <w:r>
          <w:rPr>
            <w:noProof/>
            <w:webHidden/>
          </w:rPr>
          <w:tab/>
        </w:r>
        <w:r>
          <w:rPr>
            <w:noProof/>
            <w:webHidden/>
          </w:rPr>
          <w:fldChar w:fldCharType="begin"/>
        </w:r>
        <w:r>
          <w:rPr>
            <w:noProof/>
            <w:webHidden/>
          </w:rPr>
          <w:instrText xml:space="preserve"> PAGEREF _Toc40428055 \h </w:instrText>
        </w:r>
        <w:r>
          <w:rPr>
            <w:noProof/>
            <w:webHidden/>
          </w:rPr>
        </w:r>
        <w:r>
          <w:rPr>
            <w:noProof/>
            <w:webHidden/>
          </w:rPr>
          <w:fldChar w:fldCharType="separate"/>
        </w:r>
        <w:r w:rsidR="00F95B28">
          <w:rPr>
            <w:noProof/>
            <w:webHidden/>
          </w:rPr>
          <w:t>17</w:t>
        </w:r>
        <w:r>
          <w:rPr>
            <w:noProof/>
            <w:webHidden/>
          </w:rPr>
          <w:fldChar w:fldCharType="end"/>
        </w:r>
      </w:hyperlink>
    </w:p>
    <w:p w14:paraId="3F5F5F1B" w14:textId="26F13E1C"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56" w:history="1">
        <w:r w:rsidRPr="00392686">
          <w:rPr>
            <w:rStyle w:val="Hyperlink"/>
            <w:noProof/>
          </w:rPr>
          <w:t>Hình 4</w:t>
        </w:r>
        <w:r w:rsidRPr="00392686">
          <w:rPr>
            <w:rStyle w:val="Hyperlink"/>
            <w:noProof/>
          </w:rPr>
          <w:noBreakHyphen/>
          <w:t>13 Thoát toàn màn hình</w:t>
        </w:r>
        <w:r>
          <w:rPr>
            <w:noProof/>
            <w:webHidden/>
          </w:rPr>
          <w:tab/>
        </w:r>
        <w:r>
          <w:rPr>
            <w:noProof/>
            <w:webHidden/>
          </w:rPr>
          <w:fldChar w:fldCharType="begin"/>
        </w:r>
        <w:r>
          <w:rPr>
            <w:noProof/>
            <w:webHidden/>
          </w:rPr>
          <w:instrText xml:space="preserve"> PAGEREF _Toc40428056 \h </w:instrText>
        </w:r>
        <w:r>
          <w:rPr>
            <w:noProof/>
            <w:webHidden/>
          </w:rPr>
        </w:r>
        <w:r>
          <w:rPr>
            <w:noProof/>
            <w:webHidden/>
          </w:rPr>
          <w:fldChar w:fldCharType="separate"/>
        </w:r>
        <w:r w:rsidR="00F95B28">
          <w:rPr>
            <w:noProof/>
            <w:webHidden/>
          </w:rPr>
          <w:t>17</w:t>
        </w:r>
        <w:r>
          <w:rPr>
            <w:noProof/>
            <w:webHidden/>
          </w:rPr>
          <w:fldChar w:fldCharType="end"/>
        </w:r>
      </w:hyperlink>
    </w:p>
    <w:p w14:paraId="48D057CA" w14:textId="6384C4D1"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57" w:history="1">
        <w:r w:rsidRPr="00392686">
          <w:rPr>
            <w:rStyle w:val="Hyperlink"/>
            <w:noProof/>
          </w:rPr>
          <w:t>Hình 4</w:t>
        </w:r>
        <w:r w:rsidRPr="00392686">
          <w:rPr>
            <w:rStyle w:val="Hyperlink"/>
            <w:noProof/>
          </w:rPr>
          <w:noBreakHyphen/>
          <w:t>14 Xem phố</w:t>
        </w:r>
        <w:r>
          <w:rPr>
            <w:noProof/>
            <w:webHidden/>
          </w:rPr>
          <w:tab/>
        </w:r>
        <w:r>
          <w:rPr>
            <w:noProof/>
            <w:webHidden/>
          </w:rPr>
          <w:fldChar w:fldCharType="begin"/>
        </w:r>
        <w:r>
          <w:rPr>
            <w:noProof/>
            <w:webHidden/>
          </w:rPr>
          <w:instrText xml:space="preserve"> PAGEREF _Toc40428057 \h </w:instrText>
        </w:r>
        <w:r>
          <w:rPr>
            <w:noProof/>
            <w:webHidden/>
          </w:rPr>
        </w:r>
        <w:r>
          <w:rPr>
            <w:noProof/>
            <w:webHidden/>
          </w:rPr>
          <w:fldChar w:fldCharType="separate"/>
        </w:r>
        <w:r w:rsidR="00F95B28">
          <w:rPr>
            <w:noProof/>
            <w:webHidden/>
          </w:rPr>
          <w:t>18</w:t>
        </w:r>
        <w:r>
          <w:rPr>
            <w:noProof/>
            <w:webHidden/>
          </w:rPr>
          <w:fldChar w:fldCharType="end"/>
        </w:r>
      </w:hyperlink>
    </w:p>
    <w:p w14:paraId="7BC4B712" w14:textId="71A878E6"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58" w:history="1">
        <w:r w:rsidRPr="00392686">
          <w:rPr>
            <w:rStyle w:val="Hyperlink"/>
            <w:noProof/>
          </w:rPr>
          <w:t>Hình 4</w:t>
        </w:r>
        <w:r w:rsidRPr="00392686">
          <w:rPr>
            <w:rStyle w:val="Hyperlink"/>
            <w:noProof/>
          </w:rPr>
          <w:noBreakHyphen/>
          <w:t>15 Xem địa điểm với chế độ xem phố</w:t>
        </w:r>
        <w:r>
          <w:rPr>
            <w:noProof/>
            <w:webHidden/>
          </w:rPr>
          <w:tab/>
        </w:r>
        <w:r>
          <w:rPr>
            <w:noProof/>
            <w:webHidden/>
          </w:rPr>
          <w:fldChar w:fldCharType="begin"/>
        </w:r>
        <w:r>
          <w:rPr>
            <w:noProof/>
            <w:webHidden/>
          </w:rPr>
          <w:instrText xml:space="preserve"> PAGEREF _Toc40428058 \h </w:instrText>
        </w:r>
        <w:r>
          <w:rPr>
            <w:noProof/>
            <w:webHidden/>
          </w:rPr>
        </w:r>
        <w:r>
          <w:rPr>
            <w:noProof/>
            <w:webHidden/>
          </w:rPr>
          <w:fldChar w:fldCharType="separate"/>
        </w:r>
        <w:r w:rsidR="00F95B28">
          <w:rPr>
            <w:noProof/>
            <w:webHidden/>
          </w:rPr>
          <w:t>19</w:t>
        </w:r>
        <w:r>
          <w:rPr>
            <w:noProof/>
            <w:webHidden/>
          </w:rPr>
          <w:fldChar w:fldCharType="end"/>
        </w:r>
      </w:hyperlink>
    </w:p>
    <w:p w14:paraId="44B033D0" w14:textId="2CFBD6B5"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59" w:history="1">
        <w:r w:rsidRPr="00392686">
          <w:rPr>
            <w:rStyle w:val="Hyperlink"/>
            <w:noProof/>
          </w:rPr>
          <w:t>Hình 4</w:t>
        </w:r>
        <w:r w:rsidRPr="00392686">
          <w:rPr>
            <w:rStyle w:val="Hyperlink"/>
            <w:noProof/>
          </w:rPr>
          <w:noBreakHyphen/>
          <w:t>16 Yêu cầu hiển thị vị trí người dùng</w:t>
        </w:r>
        <w:r>
          <w:rPr>
            <w:noProof/>
            <w:webHidden/>
          </w:rPr>
          <w:tab/>
        </w:r>
        <w:r>
          <w:rPr>
            <w:noProof/>
            <w:webHidden/>
          </w:rPr>
          <w:fldChar w:fldCharType="begin"/>
        </w:r>
        <w:r>
          <w:rPr>
            <w:noProof/>
            <w:webHidden/>
          </w:rPr>
          <w:instrText xml:space="preserve"> PAGEREF _Toc40428059 \h </w:instrText>
        </w:r>
        <w:r>
          <w:rPr>
            <w:noProof/>
            <w:webHidden/>
          </w:rPr>
        </w:r>
        <w:r>
          <w:rPr>
            <w:noProof/>
            <w:webHidden/>
          </w:rPr>
          <w:fldChar w:fldCharType="separate"/>
        </w:r>
        <w:r w:rsidR="00F95B28">
          <w:rPr>
            <w:noProof/>
            <w:webHidden/>
          </w:rPr>
          <w:t>20</w:t>
        </w:r>
        <w:r>
          <w:rPr>
            <w:noProof/>
            <w:webHidden/>
          </w:rPr>
          <w:fldChar w:fldCharType="end"/>
        </w:r>
      </w:hyperlink>
    </w:p>
    <w:p w14:paraId="36C07939" w14:textId="4ED9C517"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60" w:history="1">
        <w:r w:rsidRPr="00392686">
          <w:rPr>
            <w:rStyle w:val="Hyperlink"/>
            <w:noProof/>
          </w:rPr>
          <w:t>Hình 4</w:t>
        </w:r>
        <w:r w:rsidRPr="00392686">
          <w:rPr>
            <w:rStyle w:val="Hyperlink"/>
            <w:noProof/>
          </w:rPr>
          <w:noBreakHyphen/>
          <w:t>17 Hiển thị tọa độ người dùng</w:t>
        </w:r>
        <w:r>
          <w:rPr>
            <w:noProof/>
            <w:webHidden/>
          </w:rPr>
          <w:tab/>
        </w:r>
        <w:r>
          <w:rPr>
            <w:noProof/>
            <w:webHidden/>
          </w:rPr>
          <w:fldChar w:fldCharType="begin"/>
        </w:r>
        <w:r>
          <w:rPr>
            <w:noProof/>
            <w:webHidden/>
          </w:rPr>
          <w:instrText xml:space="preserve"> PAGEREF _Toc40428060 \h </w:instrText>
        </w:r>
        <w:r>
          <w:rPr>
            <w:noProof/>
            <w:webHidden/>
          </w:rPr>
        </w:r>
        <w:r>
          <w:rPr>
            <w:noProof/>
            <w:webHidden/>
          </w:rPr>
          <w:fldChar w:fldCharType="separate"/>
        </w:r>
        <w:r w:rsidR="00F95B28">
          <w:rPr>
            <w:noProof/>
            <w:webHidden/>
          </w:rPr>
          <w:t>21</w:t>
        </w:r>
        <w:r>
          <w:rPr>
            <w:noProof/>
            <w:webHidden/>
          </w:rPr>
          <w:fldChar w:fldCharType="end"/>
        </w:r>
      </w:hyperlink>
    </w:p>
    <w:p w14:paraId="10F73E33" w14:textId="0749E69B"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61" w:history="1">
        <w:r w:rsidRPr="00392686">
          <w:rPr>
            <w:rStyle w:val="Hyperlink"/>
            <w:noProof/>
          </w:rPr>
          <w:t>Hình 4</w:t>
        </w:r>
        <w:r w:rsidRPr="00392686">
          <w:rPr>
            <w:rStyle w:val="Hyperlink"/>
            <w:noProof/>
          </w:rPr>
          <w:noBreakHyphen/>
          <w:t>18 Bắt tọa độ 1 điểm bất kỳ</w:t>
        </w:r>
        <w:r>
          <w:rPr>
            <w:noProof/>
            <w:webHidden/>
          </w:rPr>
          <w:tab/>
        </w:r>
        <w:r>
          <w:rPr>
            <w:noProof/>
            <w:webHidden/>
          </w:rPr>
          <w:fldChar w:fldCharType="begin"/>
        </w:r>
        <w:r>
          <w:rPr>
            <w:noProof/>
            <w:webHidden/>
          </w:rPr>
          <w:instrText xml:space="preserve"> PAGEREF _Toc40428061 \h </w:instrText>
        </w:r>
        <w:r>
          <w:rPr>
            <w:noProof/>
            <w:webHidden/>
          </w:rPr>
        </w:r>
        <w:r>
          <w:rPr>
            <w:noProof/>
            <w:webHidden/>
          </w:rPr>
          <w:fldChar w:fldCharType="separate"/>
        </w:r>
        <w:r w:rsidR="00F95B28">
          <w:rPr>
            <w:noProof/>
            <w:webHidden/>
          </w:rPr>
          <w:t>22</w:t>
        </w:r>
        <w:r>
          <w:rPr>
            <w:noProof/>
            <w:webHidden/>
          </w:rPr>
          <w:fldChar w:fldCharType="end"/>
        </w:r>
      </w:hyperlink>
    </w:p>
    <w:p w14:paraId="7819F0BB" w14:textId="2D50CA2B"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62" w:history="1">
        <w:r w:rsidRPr="00392686">
          <w:rPr>
            <w:rStyle w:val="Hyperlink"/>
            <w:noProof/>
          </w:rPr>
          <w:t>Hình 4</w:t>
        </w:r>
        <w:r w:rsidRPr="00392686">
          <w:rPr>
            <w:rStyle w:val="Hyperlink"/>
            <w:noProof/>
          </w:rPr>
          <w:noBreakHyphen/>
          <w:t>19 Thêm 1 vị trí công an vào cơ sở dữ liệu</w:t>
        </w:r>
        <w:r>
          <w:rPr>
            <w:noProof/>
            <w:webHidden/>
          </w:rPr>
          <w:tab/>
        </w:r>
        <w:r>
          <w:rPr>
            <w:noProof/>
            <w:webHidden/>
          </w:rPr>
          <w:fldChar w:fldCharType="begin"/>
        </w:r>
        <w:r>
          <w:rPr>
            <w:noProof/>
            <w:webHidden/>
          </w:rPr>
          <w:instrText xml:space="preserve"> PAGEREF _Toc40428062 \h </w:instrText>
        </w:r>
        <w:r>
          <w:rPr>
            <w:noProof/>
            <w:webHidden/>
          </w:rPr>
        </w:r>
        <w:r>
          <w:rPr>
            <w:noProof/>
            <w:webHidden/>
          </w:rPr>
          <w:fldChar w:fldCharType="separate"/>
        </w:r>
        <w:r w:rsidR="00F95B28">
          <w:rPr>
            <w:noProof/>
            <w:webHidden/>
          </w:rPr>
          <w:t>23</w:t>
        </w:r>
        <w:r>
          <w:rPr>
            <w:noProof/>
            <w:webHidden/>
          </w:rPr>
          <w:fldChar w:fldCharType="end"/>
        </w:r>
      </w:hyperlink>
    </w:p>
    <w:p w14:paraId="16353DB5" w14:textId="3C0A4E1A"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63" w:history="1">
        <w:r w:rsidRPr="00392686">
          <w:rPr>
            <w:rStyle w:val="Hyperlink"/>
            <w:noProof/>
          </w:rPr>
          <w:t>Hình 4</w:t>
        </w:r>
        <w:r w:rsidRPr="00392686">
          <w:rPr>
            <w:rStyle w:val="Hyperlink"/>
            <w:noProof/>
          </w:rPr>
          <w:noBreakHyphen/>
          <w:t>20 Chi tiết thông tin thêm vị trí</w:t>
        </w:r>
        <w:r>
          <w:rPr>
            <w:noProof/>
            <w:webHidden/>
          </w:rPr>
          <w:tab/>
        </w:r>
        <w:r>
          <w:rPr>
            <w:noProof/>
            <w:webHidden/>
          </w:rPr>
          <w:fldChar w:fldCharType="begin"/>
        </w:r>
        <w:r>
          <w:rPr>
            <w:noProof/>
            <w:webHidden/>
          </w:rPr>
          <w:instrText xml:space="preserve"> PAGEREF _Toc40428063 \h </w:instrText>
        </w:r>
        <w:r>
          <w:rPr>
            <w:noProof/>
            <w:webHidden/>
          </w:rPr>
        </w:r>
        <w:r>
          <w:rPr>
            <w:noProof/>
            <w:webHidden/>
          </w:rPr>
          <w:fldChar w:fldCharType="separate"/>
        </w:r>
        <w:r w:rsidR="00F95B28">
          <w:rPr>
            <w:noProof/>
            <w:webHidden/>
          </w:rPr>
          <w:t>24</w:t>
        </w:r>
        <w:r>
          <w:rPr>
            <w:noProof/>
            <w:webHidden/>
          </w:rPr>
          <w:fldChar w:fldCharType="end"/>
        </w:r>
      </w:hyperlink>
    </w:p>
    <w:p w14:paraId="138D0154" w14:textId="5E98FEAA"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64" w:history="1">
        <w:r w:rsidRPr="00392686">
          <w:rPr>
            <w:rStyle w:val="Hyperlink"/>
            <w:noProof/>
          </w:rPr>
          <w:t>Hình 4</w:t>
        </w:r>
        <w:r w:rsidRPr="00392686">
          <w:rPr>
            <w:rStyle w:val="Hyperlink"/>
            <w:noProof/>
          </w:rPr>
          <w:noBreakHyphen/>
          <w:t>21 Thông báo lỗi</w:t>
        </w:r>
        <w:r>
          <w:rPr>
            <w:noProof/>
            <w:webHidden/>
          </w:rPr>
          <w:tab/>
        </w:r>
        <w:r>
          <w:rPr>
            <w:noProof/>
            <w:webHidden/>
          </w:rPr>
          <w:fldChar w:fldCharType="begin"/>
        </w:r>
        <w:r>
          <w:rPr>
            <w:noProof/>
            <w:webHidden/>
          </w:rPr>
          <w:instrText xml:space="preserve"> PAGEREF _Toc40428064 \h </w:instrText>
        </w:r>
        <w:r>
          <w:rPr>
            <w:noProof/>
            <w:webHidden/>
          </w:rPr>
        </w:r>
        <w:r>
          <w:rPr>
            <w:noProof/>
            <w:webHidden/>
          </w:rPr>
          <w:fldChar w:fldCharType="separate"/>
        </w:r>
        <w:r w:rsidR="00F95B28">
          <w:rPr>
            <w:noProof/>
            <w:webHidden/>
          </w:rPr>
          <w:t>25</w:t>
        </w:r>
        <w:r>
          <w:rPr>
            <w:noProof/>
            <w:webHidden/>
          </w:rPr>
          <w:fldChar w:fldCharType="end"/>
        </w:r>
      </w:hyperlink>
    </w:p>
    <w:p w14:paraId="2378AC50" w14:textId="655A84FE"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65" w:history="1">
        <w:r w:rsidRPr="00392686">
          <w:rPr>
            <w:rStyle w:val="Hyperlink"/>
            <w:noProof/>
          </w:rPr>
          <w:t>Hình 4</w:t>
        </w:r>
        <w:r w:rsidRPr="00392686">
          <w:rPr>
            <w:rStyle w:val="Hyperlink"/>
            <w:noProof/>
          </w:rPr>
          <w:noBreakHyphen/>
          <w:t>22 Điền đầy đủ thông tin cần thiết để thêm vị trí</w:t>
        </w:r>
        <w:r>
          <w:rPr>
            <w:noProof/>
            <w:webHidden/>
          </w:rPr>
          <w:tab/>
        </w:r>
        <w:r>
          <w:rPr>
            <w:noProof/>
            <w:webHidden/>
          </w:rPr>
          <w:fldChar w:fldCharType="begin"/>
        </w:r>
        <w:r>
          <w:rPr>
            <w:noProof/>
            <w:webHidden/>
          </w:rPr>
          <w:instrText xml:space="preserve"> PAGEREF _Toc40428065 \h </w:instrText>
        </w:r>
        <w:r>
          <w:rPr>
            <w:noProof/>
            <w:webHidden/>
          </w:rPr>
        </w:r>
        <w:r>
          <w:rPr>
            <w:noProof/>
            <w:webHidden/>
          </w:rPr>
          <w:fldChar w:fldCharType="separate"/>
        </w:r>
        <w:r w:rsidR="00F95B28">
          <w:rPr>
            <w:noProof/>
            <w:webHidden/>
          </w:rPr>
          <w:t>25</w:t>
        </w:r>
        <w:r>
          <w:rPr>
            <w:noProof/>
            <w:webHidden/>
          </w:rPr>
          <w:fldChar w:fldCharType="end"/>
        </w:r>
      </w:hyperlink>
    </w:p>
    <w:p w14:paraId="677746C3" w14:textId="709DBB83"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66" w:history="1">
        <w:r w:rsidRPr="00392686">
          <w:rPr>
            <w:rStyle w:val="Hyperlink"/>
            <w:noProof/>
          </w:rPr>
          <w:t>Hình 4</w:t>
        </w:r>
        <w:r w:rsidRPr="00392686">
          <w:rPr>
            <w:rStyle w:val="Hyperlink"/>
            <w:noProof/>
          </w:rPr>
          <w:noBreakHyphen/>
          <w:t>23 Vị trí được đưa lên thành công</w:t>
        </w:r>
        <w:r>
          <w:rPr>
            <w:noProof/>
            <w:webHidden/>
          </w:rPr>
          <w:tab/>
        </w:r>
        <w:r>
          <w:rPr>
            <w:noProof/>
            <w:webHidden/>
          </w:rPr>
          <w:fldChar w:fldCharType="begin"/>
        </w:r>
        <w:r>
          <w:rPr>
            <w:noProof/>
            <w:webHidden/>
          </w:rPr>
          <w:instrText xml:space="preserve"> PAGEREF _Toc40428066 \h </w:instrText>
        </w:r>
        <w:r>
          <w:rPr>
            <w:noProof/>
            <w:webHidden/>
          </w:rPr>
        </w:r>
        <w:r>
          <w:rPr>
            <w:noProof/>
            <w:webHidden/>
          </w:rPr>
          <w:fldChar w:fldCharType="separate"/>
        </w:r>
        <w:r w:rsidR="00F95B28">
          <w:rPr>
            <w:noProof/>
            <w:webHidden/>
          </w:rPr>
          <w:t>26</w:t>
        </w:r>
        <w:r>
          <w:rPr>
            <w:noProof/>
            <w:webHidden/>
          </w:rPr>
          <w:fldChar w:fldCharType="end"/>
        </w:r>
      </w:hyperlink>
    </w:p>
    <w:p w14:paraId="65E28E8A" w14:textId="30AD5AAF"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67" w:history="1">
        <w:r w:rsidRPr="00392686">
          <w:rPr>
            <w:rStyle w:val="Hyperlink"/>
            <w:noProof/>
          </w:rPr>
          <w:t>Hình 4</w:t>
        </w:r>
        <w:r w:rsidRPr="00392686">
          <w:rPr>
            <w:rStyle w:val="Hyperlink"/>
            <w:noProof/>
          </w:rPr>
          <w:noBreakHyphen/>
          <w:t>24 Lưu thông tin thành công trong cơ sở dữ liệu</w:t>
        </w:r>
        <w:r>
          <w:rPr>
            <w:noProof/>
            <w:webHidden/>
          </w:rPr>
          <w:tab/>
        </w:r>
        <w:r>
          <w:rPr>
            <w:noProof/>
            <w:webHidden/>
          </w:rPr>
          <w:fldChar w:fldCharType="begin"/>
        </w:r>
        <w:r>
          <w:rPr>
            <w:noProof/>
            <w:webHidden/>
          </w:rPr>
          <w:instrText xml:space="preserve"> PAGEREF _Toc40428067 \h </w:instrText>
        </w:r>
        <w:r>
          <w:rPr>
            <w:noProof/>
            <w:webHidden/>
          </w:rPr>
        </w:r>
        <w:r>
          <w:rPr>
            <w:noProof/>
            <w:webHidden/>
          </w:rPr>
          <w:fldChar w:fldCharType="separate"/>
        </w:r>
        <w:r w:rsidR="00F95B28">
          <w:rPr>
            <w:noProof/>
            <w:webHidden/>
          </w:rPr>
          <w:t>26</w:t>
        </w:r>
        <w:r>
          <w:rPr>
            <w:noProof/>
            <w:webHidden/>
          </w:rPr>
          <w:fldChar w:fldCharType="end"/>
        </w:r>
      </w:hyperlink>
    </w:p>
    <w:p w14:paraId="3F832CF5" w14:textId="1F6BFCA5"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68" w:history="1">
        <w:r w:rsidRPr="00392686">
          <w:rPr>
            <w:rStyle w:val="Hyperlink"/>
            <w:noProof/>
          </w:rPr>
          <w:t>Hình 4</w:t>
        </w:r>
        <w:r w:rsidRPr="00392686">
          <w:rPr>
            <w:rStyle w:val="Hyperlink"/>
            <w:noProof/>
          </w:rPr>
          <w:noBreakHyphen/>
          <w:t>25 Cluster</w:t>
        </w:r>
        <w:r>
          <w:rPr>
            <w:noProof/>
            <w:webHidden/>
          </w:rPr>
          <w:tab/>
        </w:r>
        <w:r>
          <w:rPr>
            <w:noProof/>
            <w:webHidden/>
          </w:rPr>
          <w:fldChar w:fldCharType="begin"/>
        </w:r>
        <w:r>
          <w:rPr>
            <w:noProof/>
            <w:webHidden/>
          </w:rPr>
          <w:instrText xml:space="preserve"> PAGEREF _Toc40428068 \h </w:instrText>
        </w:r>
        <w:r>
          <w:rPr>
            <w:noProof/>
            <w:webHidden/>
          </w:rPr>
        </w:r>
        <w:r>
          <w:rPr>
            <w:noProof/>
            <w:webHidden/>
          </w:rPr>
          <w:fldChar w:fldCharType="separate"/>
        </w:r>
        <w:r w:rsidR="00F95B28">
          <w:rPr>
            <w:noProof/>
            <w:webHidden/>
          </w:rPr>
          <w:t>27</w:t>
        </w:r>
        <w:r>
          <w:rPr>
            <w:noProof/>
            <w:webHidden/>
          </w:rPr>
          <w:fldChar w:fldCharType="end"/>
        </w:r>
      </w:hyperlink>
    </w:p>
    <w:p w14:paraId="26609144" w14:textId="73E2940D"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69" w:history="1">
        <w:r w:rsidRPr="00392686">
          <w:rPr>
            <w:rStyle w:val="Hyperlink"/>
            <w:noProof/>
          </w:rPr>
          <w:t>Hình 4</w:t>
        </w:r>
        <w:r w:rsidRPr="00392686">
          <w:rPr>
            <w:rStyle w:val="Hyperlink"/>
            <w:noProof/>
          </w:rPr>
          <w:noBreakHyphen/>
          <w:t>26 Tìm kiếm</w:t>
        </w:r>
        <w:r>
          <w:rPr>
            <w:noProof/>
            <w:webHidden/>
          </w:rPr>
          <w:tab/>
        </w:r>
        <w:r>
          <w:rPr>
            <w:noProof/>
            <w:webHidden/>
          </w:rPr>
          <w:fldChar w:fldCharType="begin"/>
        </w:r>
        <w:r>
          <w:rPr>
            <w:noProof/>
            <w:webHidden/>
          </w:rPr>
          <w:instrText xml:space="preserve"> PAGEREF _Toc40428069 \h </w:instrText>
        </w:r>
        <w:r>
          <w:rPr>
            <w:noProof/>
            <w:webHidden/>
          </w:rPr>
        </w:r>
        <w:r>
          <w:rPr>
            <w:noProof/>
            <w:webHidden/>
          </w:rPr>
          <w:fldChar w:fldCharType="separate"/>
        </w:r>
        <w:r w:rsidR="00F95B28">
          <w:rPr>
            <w:noProof/>
            <w:webHidden/>
          </w:rPr>
          <w:t>28</w:t>
        </w:r>
        <w:r>
          <w:rPr>
            <w:noProof/>
            <w:webHidden/>
          </w:rPr>
          <w:fldChar w:fldCharType="end"/>
        </w:r>
      </w:hyperlink>
    </w:p>
    <w:p w14:paraId="61B1A482" w14:textId="5541D009"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70" w:history="1">
        <w:r w:rsidRPr="00392686">
          <w:rPr>
            <w:rStyle w:val="Hyperlink"/>
            <w:noProof/>
          </w:rPr>
          <w:t>Hình 4</w:t>
        </w:r>
        <w:r w:rsidRPr="00392686">
          <w:rPr>
            <w:rStyle w:val="Hyperlink"/>
            <w:noProof/>
          </w:rPr>
          <w:noBreakHyphen/>
          <w:t>27 Tìm đường</w:t>
        </w:r>
        <w:r>
          <w:rPr>
            <w:noProof/>
            <w:webHidden/>
          </w:rPr>
          <w:tab/>
        </w:r>
        <w:r>
          <w:rPr>
            <w:noProof/>
            <w:webHidden/>
          </w:rPr>
          <w:fldChar w:fldCharType="begin"/>
        </w:r>
        <w:r>
          <w:rPr>
            <w:noProof/>
            <w:webHidden/>
          </w:rPr>
          <w:instrText xml:space="preserve"> PAGEREF _Toc40428070 \h </w:instrText>
        </w:r>
        <w:r>
          <w:rPr>
            <w:noProof/>
            <w:webHidden/>
          </w:rPr>
        </w:r>
        <w:r>
          <w:rPr>
            <w:noProof/>
            <w:webHidden/>
          </w:rPr>
          <w:fldChar w:fldCharType="separate"/>
        </w:r>
        <w:r w:rsidR="00F95B28">
          <w:rPr>
            <w:noProof/>
            <w:webHidden/>
          </w:rPr>
          <w:t>29</w:t>
        </w:r>
        <w:r>
          <w:rPr>
            <w:noProof/>
            <w:webHidden/>
          </w:rPr>
          <w:fldChar w:fldCharType="end"/>
        </w:r>
      </w:hyperlink>
    </w:p>
    <w:p w14:paraId="77010203" w14:textId="456913EB" w:rsidR="00076189" w:rsidRDefault="00076189">
      <w:pPr>
        <w:pStyle w:val="TableofFigures"/>
        <w:tabs>
          <w:tab w:val="right" w:leader="dot" w:pos="8778"/>
        </w:tabs>
        <w:rPr>
          <w:rFonts w:asciiTheme="minorHAnsi" w:eastAsiaTheme="minorEastAsia" w:hAnsiTheme="minorHAnsi" w:cstheme="minorBidi"/>
          <w:noProof/>
          <w:sz w:val="22"/>
          <w:szCs w:val="22"/>
          <w:lang w:val="en-GB" w:eastAsia="en-GB"/>
        </w:rPr>
      </w:pPr>
      <w:hyperlink w:anchor="_Toc40428071" w:history="1">
        <w:r w:rsidRPr="00392686">
          <w:rPr>
            <w:rStyle w:val="Hyperlink"/>
            <w:noProof/>
          </w:rPr>
          <w:t>Hình 4</w:t>
        </w:r>
        <w:r w:rsidRPr="00392686">
          <w:rPr>
            <w:rStyle w:val="Hyperlink"/>
            <w:noProof/>
          </w:rPr>
          <w:noBreakHyphen/>
          <w:t>28 Chuyển trạng thái</w:t>
        </w:r>
        <w:r>
          <w:rPr>
            <w:noProof/>
            <w:webHidden/>
          </w:rPr>
          <w:tab/>
        </w:r>
        <w:r>
          <w:rPr>
            <w:noProof/>
            <w:webHidden/>
          </w:rPr>
          <w:fldChar w:fldCharType="begin"/>
        </w:r>
        <w:r>
          <w:rPr>
            <w:noProof/>
            <w:webHidden/>
          </w:rPr>
          <w:instrText xml:space="preserve"> PAGEREF _Toc40428071 \h </w:instrText>
        </w:r>
        <w:r>
          <w:rPr>
            <w:noProof/>
            <w:webHidden/>
          </w:rPr>
        </w:r>
        <w:r>
          <w:rPr>
            <w:noProof/>
            <w:webHidden/>
          </w:rPr>
          <w:fldChar w:fldCharType="separate"/>
        </w:r>
        <w:r w:rsidR="00F95B28">
          <w:rPr>
            <w:noProof/>
            <w:webHidden/>
          </w:rPr>
          <w:t>30</w:t>
        </w:r>
        <w:r>
          <w:rPr>
            <w:noProof/>
            <w:webHidden/>
          </w:rPr>
          <w:fldChar w:fldCharType="end"/>
        </w:r>
      </w:hyperlink>
    </w:p>
    <w:p w14:paraId="422AED53" w14:textId="7CB737C7" w:rsidR="00531F29" w:rsidRDefault="00791320" w:rsidP="001B5063">
      <w:pPr>
        <w:sectPr w:rsidR="00531F29" w:rsidSect="00E419C2">
          <w:headerReference w:type="default" r:id="rId8"/>
          <w:footerReference w:type="even" r:id="rId9"/>
          <w:footerReference w:type="default" r:id="rId10"/>
          <w:pgSz w:w="11907" w:h="16840" w:code="9"/>
          <w:pgMar w:top="1701" w:right="1134" w:bottom="1701" w:left="1985" w:header="709" w:footer="709" w:gutter="0"/>
          <w:pgNumType w:fmt="upperRoman"/>
          <w:cols w:space="708"/>
          <w:docGrid w:linePitch="360"/>
        </w:sectPr>
      </w:pPr>
      <w:r>
        <w:fldChar w:fldCharType="end"/>
      </w:r>
      <w:bookmarkStart w:id="6" w:name="_Ref262310752"/>
    </w:p>
    <w:p w14:paraId="03DF6DB6" w14:textId="77777777" w:rsidR="00E800F6" w:rsidRDefault="0077247B" w:rsidP="0014594F">
      <w:pPr>
        <w:pStyle w:val="Heading1"/>
        <w:numPr>
          <w:ilvl w:val="0"/>
          <w:numId w:val="0"/>
        </w:numPr>
      </w:pPr>
      <w:bookmarkStart w:id="7" w:name="_Toc37667144"/>
      <w:bookmarkStart w:id="8" w:name="_Toc40428164"/>
      <w:r w:rsidRPr="00597ACF">
        <w:lastRenderedPageBreak/>
        <w:t>MỞ</w:t>
      </w:r>
      <w:r>
        <w:t xml:space="preserve"> ĐẦU</w:t>
      </w:r>
      <w:bookmarkEnd w:id="2"/>
      <w:bookmarkEnd w:id="6"/>
      <w:bookmarkEnd w:id="7"/>
      <w:bookmarkEnd w:id="8"/>
    </w:p>
    <w:p w14:paraId="2D808974" w14:textId="77777777" w:rsidR="00916D44" w:rsidRPr="00916D44" w:rsidRDefault="001D730B" w:rsidP="001D730B">
      <w:pPr>
        <w:pStyle w:val="Like-Numbering"/>
      </w:pPr>
      <w:r>
        <w:t xml:space="preserve">1. </w:t>
      </w:r>
      <w:r w:rsidR="00916D44">
        <w:t>T</w:t>
      </w:r>
      <w:r w:rsidR="004B4BF6">
        <w:t>ổng quan tình hình nghiên cứu thuộc lĩnh vực của đề tài</w:t>
      </w:r>
    </w:p>
    <w:p w14:paraId="69ABFAE6" w14:textId="06949C78" w:rsidR="006D158F" w:rsidRPr="00D24AA6" w:rsidRDefault="006D158F" w:rsidP="006D158F">
      <w:pPr>
        <w:rPr>
          <w:szCs w:val="26"/>
          <w:lang w:val="en-GB"/>
        </w:rPr>
      </w:pPr>
      <w:r w:rsidRPr="006D158F">
        <w:rPr>
          <w:szCs w:val="26"/>
          <w:lang w:val="vi-VN"/>
        </w:rPr>
        <w:t xml:space="preserve">Nâng cao hiệu quả, an toàn giao thông là một bộ phận quan trọng của giao thông vận tải, tính hiệu quả,an toàn giao thông đã trở thành mối quan tâm hàng đầu trong các dự án xây dựng đường ở Viêt Nam. Cần phải nâng cao hiệu quả sử dụng và đảm bảo an toàn giao thông để tạo tiền đề, làm động lực phát triển kinh tế-xã hội, phục vụ sự nghiệp công nghiệp hóa-hiện đại hóa, đáp ứng tiến trình hôi nhập kinh tế khu vực và quốc tế, góp phần bảo đảm quốc phòng, an ninh quốc gia. Vậy nên ứng dụng chỉ ra vị trí các điểm có </w:t>
      </w:r>
      <w:r w:rsidR="00A33515">
        <w:rPr>
          <w:szCs w:val="26"/>
          <w:lang w:val="en-GB"/>
        </w:rPr>
        <w:t xml:space="preserve">công an </w:t>
      </w:r>
      <w:r w:rsidRPr="006D158F">
        <w:rPr>
          <w:szCs w:val="26"/>
          <w:lang w:val="vi-VN"/>
        </w:rPr>
        <w:t>giao thông giúp mọi người trình báo nhanh nhất khi có sự cố hay vấn đề nào đó</w:t>
      </w:r>
      <w:r w:rsidR="00D24AA6">
        <w:rPr>
          <w:szCs w:val="26"/>
          <w:lang w:val="en-GB"/>
        </w:rPr>
        <w:t>.</w:t>
      </w:r>
    </w:p>
    <w:p w14:paraId="45DB678F" w14:textId="05C54B42" w:rsidR="00E76491" w:rsidRPr="001D509A" w:rsidRDefault="006D158F" w:rsidP="006D158F">
      <w:pPr>
        <w:rPr>
          <w:szCs w:val="26"/>
          <w:lang w:val="vi-VN"/>
        </w:rPr>
      </w:pPr>
      <w:r w:rsidRPr="006D158F">
        <w:rPr>
          <w:szCs w:val="26"/>
          <w:lang w:val="vi-VN"/>
        </w:rPr>
        <w:t>Trong những năm gần đây được sự quan tâm của chính phủ, hiệu quả của việc giao thông và công tác an toàn giao thông nước ta đã đạt được một số thành tự nhất định. Các vụ tai nạn giao thông nghiêm trọng dẫn đến chết người giảm hơn trước, các tuyến đường đang nâng cấp và xây dựng mới ngày càng hiện đại. Tuy nhiên con số tử vong giảm nhẹ 16% nhưng vẫn còn cao. Vì vậy do đó cần các ứng dụng bản đồ chỉ ra các tuyến đường thường có công an giao thông vì hiện nay công nghệ càng ngày càng phát triển thực tế mọi người cần đảm bảo an toàn cho chính mình và gia đình vậy nên ứng dụng giúp ích chúng ta rất nhiều</w:t>
      </w:r>
      <w:r w:rsidR="00E76491" w:rsidRPr="001D509A">
        <w:rPr>
          <w:szCs w:val="26"/>
          <w:lang w:val="vi-VN"/>
        </w:rPr>
        <w:t>.</w:t>
      </w:r>
    </w:p>
    <w:p w14:paraId="0D209FD6" w14:textId="77777777" w:rsidR="004B4BF6" w:rsidRDefault="001D730B" w:rsidP="001D730B">
      <w:pPr>
        <w:pStyle w:val="Like-Numbering"/>
      </w:pPr>
      <w:r>
        <w:t xml:space="preserve">2. </w:t>
      </w:r>
      <w:r w:rsidR="00243BE7" w:rsidRPr="00243BE7">
        <w:t>Tính cấp thiết, ý nghĩa khoa học và thực tiễn của đề tài</w:t>
      </w:r>
    </w:p>
    <w:p w14:paraId="0751950E" w14:textId="24AF315C" w:rsidR="006D158F" w:rsidRPr="00EB1A99" w:rsidRDefault="006D158F" w:rsidP="006D158F">
      <w:pPr>
        <w:rPr>
          <w:szCs w:val="26"/>
          <w:lang w:val="en-GB"/>
        </w:rPr>
      </w:pPr>
      <w:r w:rsidRPr="006D158F">
        <w:rPr>
          <w:szCs w:val="26"/>
          <w:lang w:val="vi-VN"/>
        </w:rPr>
        <w:t>Từ những phân tích trên, ý tưởng cho một ứng dụng bản đồ chỉ ra các địa điểm có công an  giao thông giúp mọi người cẩn thận, thận trọng hơn cũng như dẽ d</w:t>
      </w:r>
      <w:r w:rsidR="005D35DA">
        <w:rPr>
          <w:szCs w:val="26"/>
          <w:lang w:val="en-GB"/>
        </w:rPr>
        <w:t>à</w:t>
      </w:r>
      <w:r w:rsidRPr="006D158F">
        <w:rPr>
          <w:szCs w:val="26"/>
          <w:lang w:val="vi-VN"/>
        </w:rPr>
        <w:t>ng trình báo công an hơn khi xảy ra va chạm, khi có các vấn đề tai nạn giao thông muốn trình báo cơ quan</w:t>
      </w:r>
      <w:r w:rsidR="00EB1A99">
        <w:rPr>
          <w:szCs w:val="26"/>
          <w:lang w:val="en-GB"/>
        </w:rPr>
        <w:t>.</w:t>
      </w:r>
    </w:p>
    <w:p w14:paraId="5FCFFC8C" w14:textId="5796511F" w:rsidR="006D158F" w:rsidRPr="006D158F" w:rsidRDefault="006D158F" w:rsidP="006D158F">
      <w:pPr>
        <w:rPr>
          <w:szCs w:val="26"/>
          <w:lang w:val="vi-VN"/>
        </w:rPr>
      </w:pPr>
      <w:r w:rsidRPr="006D158F">
        <w:rPr>
          <w:szCs w:val="26"/>
          <w:lang w:val="vi-VN"/>
        </w:rPr>
        <w:t>Trong báo cáo đồ án này sẽ tập trung trình bày những nghiên cứu kiến thức cơ bản về ứng dụng bản đồ, đi sâu vào nền tảng Open Street Maps. Triển khai các bước thiết kế, xây dựng ứng dụng giúp người dùng tra cứu thông tin, tìm kiếm, áp dụng công nghệ bản đồ hỗ trợ hiển thị các địa điểm, giúp người dùng tra cứu tiện lợi.</w:t>
      </w:r>
    </w:p>
    <w:p w14:paraId="3591463F" w14:textId="4918651E" w:rsidR="001C77DD" w:rsidRDefault="006D158F" w:rsidP="006D158F">
      <w:r w:rsidRPr="006D158F">
        <w:rPr>
          <w:szCs w:val="26"/>
          <w:lang w:val="vi-VN"/>
        </w:rPr>
        <w:t>Đây là ứng dụng thực tế khá hay trên Web, tuy không phải là mới nhưng do kinh nghiệm của em chưa nhiều và còn nhiều hạn chế cũng như sai sót mong thầy cô và các bạn đóng góp ý kiến để đề tài được hoàn thiện hơn.</w:t>
      </w:r>
      <w:r w:rsidR="00F962C7">
        <w:br w:type="page"/>
      </w:r>
    </w:p>
    <w:p w14:paraId="2140B342" w14:textId="77777777" w:rsidR="00505902" w:rsidRDefault="00505902">
      <w:pPr>
        <w:spacing w:before="0" w:line="240" w:lineRule="auto"/>
        <w:ind w:firstLine="0"/>
        <w:jc w:val="left"/>
      </w:pPr>
    </w:p>
    <w:p w14:paraId="4A29B2AF" w14:textId="77777777" w:rsidR="003510E3" w:rsidRDefault="00E76491" w:rsidP="0014594F">
      <w:pPr>
        <w:pStyle w:val="Heading1"/>
      </w:pPr>
      <w:r>
        <w:t xml:space="preserve"> </w:t>
      </w:r>
      <w:bookmarkStart w:id="9" w:name="_Toc37667145"/>
      <w:bookmarkStart w:id="10" w:name="_Toc40428165"/>
      <w:r w:rsidR="00DC667C">
        <w:t>TỔNG QUAN</w:t>
      </w:r>
      <w:bookmarkEnd w:id="9"/>
      <w:bookmarkEnd w:id="10"/>
    </w:p>
    <w:p w14:paraId="3CB8B6E5" w14:textId="45EA2FE3" w:rsidR="003510E3" w:rsidRDefault="00EC74B8" w:rsidP="00EC74B8">
      <w:pPr>
        <w:pStyle w:val="Heading2"/>
      </w:pPr>
      <w:bookmarkStart w:id="11" w:name="_Toc37667146"/>
      <w:bookmarkStart w:id="12" w:name="_Toc40428166"/>
      <w:r w:rsidRPr="00EC74B8">
        <w:t>Bản đồ chuyên đề là gì ?</w:t>
      </w:r>
      <w:bookmarkEnd w:id="11"/>
      <w:bookmarkEnd w:id="12"/>
    </w:p>
    <w:p w14:paraId="3BAD0530" w14:textId="77777777" w:rsidR="00F66671" w:rsidRDefault="00F66671" w:rsidP="00F66671">
      <w:r>
        <w:t>Bản đồ học là mô hình ký hiệu hình tượng không gian của các sự vật hiện tượng được thu nhỏ tổng quát hóa dựa trên cơ sở toán học nhất định nhằm thể hiện sự phân bố, vị trí mối tương quan giữa các sự vật hiện tượng và các quá trình phát triển của sự vật hiện tượng đó. Trong bản đồ học cần có cơ sở toán học, hệ thống kí hiệu và tổng quát hóa. Dựa theo nội dung thì bản đồ gồm hai loại là bản đồ địa lý chung và bản đồ chuyên đề. Trong đề tài này tôi chỉ xin đề cập đến vấn đề bản đồ chuyên đề.</w:t>
      </w:r>
    </w:p>
    <w:p w14:paraId="77ACC69F" w14:textId="77777777" w:rsidR="00F66671" w:rsidRDefault="00F66671" w:rsidP="00F66671">
      <w:r>
        <w:t xml:space="preserve"> Bản đồ chuyên đề là bản đồ chỉ thể hiện một hoặc một số đối tượng hay một phần của các đối tượng, hiện tượng tự nhiên, kinh tế xã hội được hay không được biểu hiện trên bản đồ địa lý chung. Đối tượng của bản đồ chuyên đề rất đa dạng tùy thuộc vào nội dung mà chúng ta nghiên cứu.</w:t>
      </w:r>
    </w:p>
    <w:p w14:paraId="3A4CA6D7" w14:textId="77777777" w:rsidR="00F66671" w:rsidRDefault="00F66671" w:rsidP="00F66671">
      <w:r>
        <w:t>Đặc điểm của bản đồ chuyên đề</w:t>
      </w:r>
    </w:p>
    <w:p w14:paraId="29A9614B" w14:textId="77777777" w:rsidR="00F66671" w:rsidRDefault="00F66671" w:rsidP="00F66671">
      <w:r>
        <w:t>•</w:t>
      </w:r>
      <w:r>
        <w:tab/>
        <w:t>Bản đồ chuyên đề biểu hiện phân chia nội dung thành chính và phụ. Khi bản đồ địa lý chung thể hiện đồng đều các yếu tố nội dung thì ngược lại bản đồ chuyên đề có sự phân chia rõ rệt nội dung chính cần làm sáng tỏ và yếu tố phụ thuộc phục vụ cho việc làm rõ nội dung chính.</w:t>
      </w:r>
    </w:p>
    <w:p w14:paraId="62065642" w14:textId="77777777" w:rsidR="00F66671" w:rsidRDefault="00F66671" w:rsidP="00F66671">
      <w:r>
        <w:t>•</w:t>
      </w:r>
      <w:r>
        <w:tab/>
        <w:t>Bản đồ chuyên đề đi sâu phản ánh những nội dung bên trong của đối tượng</w:t>
      </w:r>
    </w:p>
    <w:p w14:paraId="7C7F145A" w14:textId="7A75FCED" w:rsidR="00D478D2" w:rsidRDefault="00F66671" w:rsidP="00F66671">
      <w:r>
        <w:t>•</w:t>
      </w:r>
      <w:r>
        <w:tab/>
        <w:t>Bản đồ chuyên đề sử dụng kí hiệu phi tỷ lệ là chính.</w:t>
      </w:r>
    </w:p>
    <w:p w14:paraId="78E7902A" w14:textId="2E61F218" w:rsidR="00B81467" w:rsidRDefault="00B81467" w:rsidP="00B81467">
      <w:pPr>
        <w:pStyle w:val="Heading2"/>
      </w:pPr>
      <w:bookmarkStart w:id="13" w:name="_Toc37667147"/>
      <w:bookmarkStart w:id="14" w:name="_Toc40428167"/>
      <w:r w:rsidRPr="00B81467">
        <w:t>Tình hình về sử dụng bản đồ neogeography trên thế giới?</w:t>
      </w:r>
      <w:bookmarkEnd w:id="13"/>
      <w:bookmarkEnd w:id="14"/>
    </w:p>
    <w:p w14:paraId="0AA8D0E0" w14:textId="1C25088D" w:rsidR="00C70356" w:rsidRPr="00AE2D6F" w:rsidRDefault="00AE2D6F" w:rsidP="0044384D">
      <w:r w:rsidRPr="00AE2D6F">
        <w:t xml:space="preserve">Ngày nay khi thế giới ngày càng phát triển kéo theo các nhu cầu ngày càng tăng cao. Công nghệ 4.0 càng ngày càng phát triển mạnh mẽ , kéo theo neogeograpy càng ngày phát triển , ứng dụng địa lý mới vào các bản đồ ngày càng nhanh,tiện lợi phù hợp với nhu cầu của mọi người. Bản đồ giúp tất cả mọi người có thể tìm đường, định vị vị trí của mình, thông tin các đơn đặt hàng đang vận chuyển, dịch vụ gọi xe, khoanh vùng vị trí mất đồ đạc smartphone…Chính nhờ neogeography mà thế giới ngày càng thay đổi hàng tỷ người sử dụng mỗi ngày trên khắp thế giới. Nó giúp mọi người tránh các địa điểm ùn tắc giao thông, những nơi ngập úng…Dân số thế giới </w:t>
      </w:r>
      <w:r w:rsidRPr="00AE2D6F">
        <w:lastRenderedPageBreak/>
        <w:t>hơn 7tỷ người nhưng đên hơn 90% dân số sử dụng các ứng dụng của Neogeography trong các vi</w:t>
      </w:r>
      <w:r w:rsidR="009D21E7">
        <w:t xml:space="preserve">ệc </w:t>
      </w:r>
      <w:r w:rsidRPr="00AE2D6F">
        <w:t>và lĩnh vực khác nhau hàng ngày. Nó giúp chúng ta hoàn thành nhanh hơn trong việc tìm vị trí cũng như nhiều lĩnh vực khác nhau của bản đồ. Nó cũng giúp chúng ta phát hiện các nơi thường xuyên xảy ra tai nạn giao thông để tránh gặp phải nguy hiểm</w:t>
      </w:r>
    </w:p>
    <w:p w14:paraId="4834C196" w14:textId="33EE2860" w:rsidR="00D907D9" w:rsidRDefault="00D907D9" w:rsidP="00D907D9">
      <w:pPr>
        <w:pStyle w:val="Heading2"/>
      </w:pPr>
      <w:bookmarkStart w:id="15" w:name="_Toc37667148"/>
      <w:bookmarkStart w:id="16" w:name="_Toc40428168"/>
      <w:r w:rsidRPr="00D907D9">
        <w:t>An toàn giao thông là gì ?</w:t>
      </w:r>
      <w:bookmarkEnd w:id="15"/>
      <w:bookmarkEnd w:id="16"/>
    </w:p>
    <w:p w14:paraId="528FC071" w14:textId="5BC9E276" w:rsidR="00D518D2" w:rsidRPr="00D518D2" w:rsidRDefault="00D518D2" w:rsidP="00D518D2">
      <w:pPr>
        <w:ind w:firstLine="576"/>
      </w:pPr>
      <w:r w:rsidRPr="00D518D2">
        <w:t>An toàn giao thông đường bộ đề cập đến các cách thức, biện pháp được sử dụng để ngăn chặn người tham gia giao thông đường bộ tử vong hoặc bị thương nặng do tai nạn giao thông. Những người tham gia giao thông đường bộ bao gồm: người đi bộ, người đi xe đạp, người lái các loại xe máy khác nhau, hành khách trên các phương tiện công cộng (như Xe buýt).</w:t>
      </w:r>
    </w:p>
    <w:p w14:paraId="75345AD5" w14:textId="6ED0627E" w:rsidR="00D907D9" w:rsidRDefault="00D907D9" w:rsidP="00D907D9">
      <w:pPr>
        <w:pStyle w:val="Heading2"/>
      </w:pPr>
      <w:bookmarkStart w:id="17" w:name="_Toc37667149"/>
      <w:bookmarkStart w:id="18" w:name="_Toc40428169"/>
      <w:r w:rsidRPr="00D907D9">
        <w:t>Tình hình tai nạn giao thông hiện nay</w:t>
      </w:r>
      <w:bookmarkEnd w:id="17"/>
      <w:bookmarkEnd w:id="18"/>
    </w:p>
    <w:p w14:paraId="7AD05718" w14:textId="77777777" w:rsidR="00B54315" w:rsidRDefault="00B54315" w:rsidP="00B54315">
      <w:r>
        <w:t>Nhiều nhà nghiên cứu xã hội và dư luận đều xác định, tai nạn giao thông ở một số quốc gia, trong đó có Việt Nam, có mức độ thảm khốc hơn cả những cuộc chiến tranh thời hiện đại, nếu đem so sánh về số người thương vong, thiệt hại kinh tế - xã hội và nỗi đau tinh thần cho người ở lại. Theo thống kê, trung bình hằng năm, ở Việt Nam có khoảng 8.000 người chết, 15.000 người bị thương khi tham gia giao thông; thiệt hại về mặt kinh tế ước tính 5 - 12 tỷ USD và thiệt hại về tinh thần là vô cùng to lớn.</w:t>
      </w:r>
    </w:p>
    <w:p w14:paraId="4B5F68CB" w14:textId="295ABE8F" w:rsidR="00B54315" w:rsidRPr="00B54315" w:rsidRDefault="00B54315" w:rsidP="00B54315">
      <w:r>
        <w:t>Với sự vào cuộc mạnh mẽ của toàn hệ thống chính trị và ý thức tham gia giao thông được nâng lên của người dân, tình hình tai nạn giao thông đang có xu hướng cải thiện. Theo báo cáo của Ủy ban An toàn giao thông quốc gia, 6 tháng đầu năm 2019, tai nạn giao thông đã giảm cả 3 tiêu chí: Tổng số xảy ra 8.385 vụ tai nạn giao thông (giảm hơn 7%), làm chết 3.810 người (giảm hơn 7,5%), bị thương 6.358 người (giảm hơn 9,6%); cả nước có 47 tỉnh, thành phố giảm được số người chết do tai nạn giao thông so với cùng kỳ năm 2018. Đây được đánh giá là mức giảm sâu nhất trong nhiều năm qua. Tuy nhiên, trong một xã hội hiện đại, những con số trên là khó chấp nhận, khi mỗi ngày trong số những người tham gia giao thông tại Việt Nam sẽ có khoảng 20 người không bao giờ trở về nhà được nữa.</w:t>
      </w:r>
    </w:p>
    <w:p w14:paraId="2E0BB8C2" w14:textId="12BBA9CB" w:rsidR="00CF647C" w:rsidRDefault="00D907D9" w:rsidP="0009122B">
      <w:pPr>
        <w:pStyle w:val="Heading2"/>
      </w:pPr>
      <w:bookmarkStart w:id="19" w:name="_Toc37667150"/>
      <w:bookmarkStart w:id="20" w:name="_Toc40428170"/>
      <w:r w:rsidRPr="00D907D9">
        <w:t>Tình hình tai nạn giao thông trên thế giới?</w:t>
      </w:r>
      <w:bookmarkStart w:id="21" w:name="_Toc37581819"/>
      <w:bookmarkStart w:id="22" w:name="_Toc37586884"/>
      <w:bookmarkEnd w:id="19"/>
      <w:bookmarkEnd w:id="20"/>
    </w:p>
    <w:p w14:paraId="076F327D" w14:textId="77777777" w:rsidR="009D21E7" w:rsidRDefault="00CF647C" w:rsidP="009D21E7">
      <w:r>
        <w:t xml:space="preserve">Một số yếu tố dẫn đến nguy cơ va chạm, bao gồm thiết kế xe, tốc độ vận hành, thiết kế đường, môi trường đường và kỹ năng lái xe, suy yếu do rượu hoặc ma túy, </w:t>
      </w:r>
      <w:r>
        <w:lastRenderedPageBreak/>
        <w:t>và hành vi, đáng chú ý là lái xe, chạy quá tốc độ và đua xe trên đường phố . Trên toàn thế giới, tai nạn giao thông dẫn đến tử vong và tàn tật cũng như chi phí tài chính cho cả xã hội và các cá nhân liên quan.</w:t>
      </w:r>
    </w:p>
    <w:p w14:paraId="446D96E1" w14:textId="58D8923E" w:rsidR="00CF647C" w:rsidRPr="00CF647C" w:rsidRDefault="00CF647C" w:rsidP="009D21E7">
      <w:r>
        <w:t>Trong năm 2013, 54 triệu người trên toàn thế giới bị chấn thương do tai nạn giao thông.  Điều này dẫn đến 1,4 triệu ca tử vong trong năm 2013, tăng từ 1,1 triệu ca tử vong vào năm 1990.  Khoảng 68.000 trong số này xảy ra ở trẻ em dưới năm tuổi.  Hầu như tất cả các quốc gia thu nhập cao đều có tỷ lệ tử vong giảm, trong khi phần lớn các quốc gia thu nhập thấp có tỷ lệ tử vong tăng do va chạm giao thông. Các quốc gia có thu nhập trung bình có tỷ lệ cao nhất với 20 người chết trên 100.000 dân, chiếm 80% tổng số trường hợp tử vong trên đường với 52% tổng số phương tiện. Trong khi tỷ lệ tử vong ở Châu Phi là cao nhất (24,1 trên 100.000 dân), tỷ lệ thấp nhất là ở Châu Âu (10,3 trên 100.000 dân). [3]</w:t>
      </w:r>
    </w:p>
    <w:p w14:paraId="34104EA6" w14:textId="2AC3A132" w:rsidR="00D907D9" w:rsidRDefault="00D907D9" w:rsidP="0009122B">
      <w:pPr>
        <w:pStyle w:val="Heading2"/>
      </w:pPr>
      <w:bookmarkStart w:id="23" w:name="_Toc37667151"/>
      <w:bookmarkStart w:id="24" w:name="_Toc40428171"/>
      <w:r w:rsidRPr="00D907D9">
        <w:t>Cảnh sát giao thông là gì?</w:t>
      </w:r>
      <w:bookmarkEnd w:id="21"/>
      <w:bookmarkEnd w:id="22"/>
      <w:bookmarkEnd w:id="23"/>
      <w:bookmarkEnd w:id="24"/>
    </w:p>
    <w:p w14:paraId="24A057A0" w14:textId="4FF09BCF" w:rsidR="00786ADA" w:rsidRDefault="006F096D" w:rsidP="00786ADA">
      <w:r>
        <w:t>Khái niệm cảnh sát giao thông</w:t>
      </w:r>
      <w:r w:rsidR="009D21E7">
        <w:t>:</w:t>
      </w:r>
    </w:p>
    <w:p w14:paraId="68B5246A" w14:textId="4CE91390" w:rsidR="006F096D" w:rsidRDefault="006F096D" w:rsidP="00786ADA">
      <w:r>
        <w:t>Cảnh sát giao thông đường bộ thực hiện việc tuần tra, kiểm soát để kiểm soát người và phương tiện tham gia giao thông đường bộ; xử lý vi phạm pháp luật về giao thông đường bộ đối với người và phương tiện tham gia giao thông đường bộ và chịu trách nhiệm trước pháp luật về quyết định của mình; phối hợp với cơ quan quản lý đường bộ phát hiện, ngăn chặn hành vi vi phạm quy định bảo vệ công trình đường bộ và hành lang an toàn đường bộ.</w:t>
      </w:r>
    </w:p>
    <w:p w14:paraId="554A176B" w14:textId="3AA8619A" w:rsidR="006F096D" w:rsidRDefault="006F096D" w:rsidP="006F096D">
      <w:r>
        <w:t>Một số các quyền hạn của cảnh sát giao thông</w:t>
      </w:r>
    </w:p>
    <w:p w14:paraId="167159BC" w14:textId="77777777" w:rsidR="006F096D" w:rsidRDefault="006F096D" w:rsidP="006F096D">
      <w:r>
        <w:t>Theo Điều 5 Thông tư 65/2012 – BCA, Cảnh sát giao thông có quyền hạn sau đây:</w:t>
      </w:r>
    </w:p>
    <w:p w14:paraId="158C506D" w14:textId="77777777" w:rsidR="006F096D" w:rsidRDefault="006F096D" w:rsidP="00E31469">
      <w:pPr>
        <w:pStyle w:val="ListParagraph"/>
        <w:numPr>
          <w:ilvl w:val="0"/>
          <w:numId w:val="6"/>
        </w:numPr>
      </w:pPr>
      <w:r>
        <w:t>Được dừng các phương tiện đang tham gia giao thông đường bộ; kiểm soát phương tiện, giấy tờ của phương tiện; kiểm soát người và giấy tờ của người điều khiển phương tiện, giấy tờ tùy thân của người trên phương tiện đang kiểm soát, việc thực hiện các quy định về hoạt động vận tải đường bộ theo quy định pháp luật.</w:t>
      </w:r>
    </w:p>
    <w:p w14:paraId="42F611E1" w14:textId="02B682B3" w:rsidR="006F096D" w:rsidRDefault="006F096D" w:rsidP="00E31469">
      <w:pPr>
        <w:pStyle w:val="ListParagraph"/>
        <w:numPr>
          <w:ilvl w:val="0"/>
          <w:numId w:val="6"/>
        </w:numPr>
      </w:pPr>
      <w:r>
        <w:t>Xử lý các hành vi vi phạm hành chính trong lĩnh vực giao thông đường bộ và an ninh, trật tự, an toàn xã hội theo quy định của pháp luật.</w:t>
      </w:r>
    </w:p>
    <w:p w14:paraId="7518CBFD" w14:textId="77777777" w:rsidR="006F096D" w:rsidRDefault="006F096D" w:rsidP="00E31469">
      <w:pPr>
        <w:pStyle w:val="ListParagraph"/>
        <w:numPr>
          <w:ilvl w:val="0"/>
          <w:numId w:val="6"/>
        </w:numPr>
      </w:pPr>
      <w:r>
        <w:t xml:space="preserve">Được áp dụng các biện pháp ngăn chặn và bảo đảm cho việc xử lý vi phạm hành chính theo quy định của pháp luật; tạm giữ giấy phép lái xe, </w:t>
      </w:r>
      <w:r>
        <w:lastRenderedPageBreak/>
        <w:t>giấy chứng nhận đăng ký xe và giấy tờ khác có liên quan đến phương tiện, người điều khiển phương tiện hoặc những người trên phương tiện khi có hành vi vi phạm pháp luật, giấy tờ liên quan đến hoạt động vận tải để bảo đảm cho việc thi hành quyết định xử phạt vi phạm hành chính theo quy định của pháp luật.</w:t>
      </w:r>
    </w:p>
    <w:p w14:paraId="53568E4A" w14:textId="77777777" w:rsidR="006F096D" w:rsidRDefault="006F096D" w:rsidP="00E31469">
      <w:pPr>
        <w:pStyle w:val="ListParagraph"/>
        <w:numPr>
          <w:ilvl w:val="0"/>
          <w:numId w:val="6"/>
        </w:numPr>
      </w:pPr>
      <w:r>
        <w:t>Được yêu cầu cơ quan, đơn vị, tổ chức, cá nhân phối hợp, hỗ trợ giải quyết tai nạn giao thông; ùn tắc, cản trở giao thông hoặc trường hợp khác gây mất trật tự, an toàn giao thông.</w:t>
      </w:r>
    </w:p>
    <w:p w14:paraId="3A9D7D95" w14:textId="77777777" w:rsidR="006F096D" w:rsidRDefault="006F096D" w:rsidP="00E31469">
      <w:pPr>
        <w:pStyle w:val="ListParagraph"/>
        <w:numPr>
          <w:ilvl w:val="0"/>
          <w:numId w:val="6"/>
        </w:numPr>
      </w:pPr>
      <w:r>
        <w:t>Được sử dụng vũ khí, công cụ hỗ trợ và phương tiện, thiết bị kỹ thuật nghiệp vụ theo quy định của pháp luật.</w:t>
      </w:r>
    </w:p>
    <w:p w14:paraId="46E788A8" w14:textId="77777777" w:rsidR="006F096D" w:rsidRDefault="006F096D" w:rsidP="00E31469">
      <w:pPr>
        <w:pStyle w:val="ListParagraph"/>
        <w:numPr>
          <w:ilvl w:val="0"/>
          <w:numId w:val="6"/>
        </w:numPr>
      </w:pPr>
      <w:r>
        <w:t>Được trưng dụng các loại phương tiện giao thông; phương tiện thông tin liên lạc; các phương tiện, thiết bị kỹ thuật khác của cơ quan, tổ chức, cá nhân và người điều khiển, sử dụng các phương tiện, thiết bị đó theo quy định của pháp luật.</w:t>
      </w:r>
    </w:p>
    <w:p w14:paraId="3B727278" w14:textId="77777777" w:rsidR="006F096D" w:rsidRDefault="006F096D" w:rsidP="00E31469">
      <w:pPr>
        <w:pStyle w:val="ListParagraph"/>
        <w:numPr>
          <w:ilvl w:val="0"/>
          <w:numId w:val="6"/>
        </w:numPr>
      </w:pPr>
      <w:r>
        <w:t>Tạm thời đình chỉ đi lại ở một số đoạn đường nhất định, phân lại luồng, phân lại tuyến và nơi tạm dừng phương tiện, đỗ phương tiện khi có ách tắc giao thông hoặc có yêu cầu cần thiết khác về bảo đảm an ninh, trật tự, an toàn xã hội.</w:t>
      </w:r>
    </w:p>
    <w:p w14:paraId="11C3D1F7" w14:textId="396E422A" w:rsidR="001D171B" w:rsidRPr="001D171B" w:rsidRDefault="006F096D" w:rsidP="00E31469">
      <w:pPr>
        <w:pStyle w:val="ListParagraph"/>
        <w:numPr>
          <w:ilvl w:val="0"/>
          <w:numId w:val="6"/>
        </w:numPr>
      </w:pPr>
      <w:r>
        <w:t>Thực hiện các quyền hạn khác theo quy định của pháp luật.</w:t>
      </w:r>
    </w:p>
    <w:p w14:paraId="4D2668DB" w14:textId="5196643E" w:rsidR="00AE2D6F" w:rsidRPr="00D907D9" w:rsidRDefault="00AE2D6F" w:rsidP="00AE2D6F">
      <w:pPr>
        <w:pStyle w:val="Heading2"/>
      </w:pPr>
      <w:bookmarkStart w:id="25" w:name="_Toc37667152"/>
      <w:bookmarkStart w:id="26" w:name="_Toc40428172"/>
      <w:r>
        <w:t>Kết chương</w:t>
      </w:r>
      <w:bookmarkEnd w:id="25"/>
      <w:bookmarkEnd w:id="26"/>
    </w:p>
    <w:p w14:paraId="48CBE5F1" w14:textId="77777777" w:rsidR="00AD291C" w:rsidRDefault="00F75AD0" w:rsidP="00F75AD0">
      <w:pPr>
        <w:ind w:firstLine="576"/>
      </w:pPr>
      <w:r w:rsidRPr="00F75AD0">
        <w:t xml:space="preserve">Phần tổng quan giúp mọi người hiểu hơn về an toàn giao thông cũng như tình hình chung của tai nạn giao thông trên thế giới cũng như ở Việt Nam. </w:t>
      </w:r>
    </w:p>
    <w:p w14:paraId="4A7B243A" w14:textId="11EC19DC" w:rsidR="00AD291C" w:rsidRDefault="00AD291C" w:rsidP="00F75AD0">
      <w:pPr>
        <w:ind w:firstLine="576"/>
      </w:pPr>
      <w:r>
        <w:t>Đồng thời cho thấy tình hình sử dụng bản đồ neogeography rất đa d</w:t>
      </w:r>
      <w:r w:rsidR="00F104B9">
        <w:t>ạn</w:t>
      </w:r>
      <w:r>
        <w:t>g và phong phú trong và ngoài nước hiện nay.</w:t>
      </w:r>
    </w:p>
    <w:p w14:paraId="1B751AA5" w14:textId="3CC033DC" w:rsidR="00961733" w:rsidRDefault="00F75AD0" w:rsidP="00F75AD0">
      <w:pPr>
        <w:ind w:firstLine="576"/>
      </w:pPr>
      <w:r w:rsidRPr="00F75AD0">
        <w:t>C</w:t>
      </w:r>
      <w:r w:rsidR="00AD291C">
        <w:t>h</w:t>
      </w:r>
      <w:r w:rsidRPr="00F75AD0">
        <w:t>ương 2 cho ta biết rõ hơn về openstreetmap</w:t>
      </w:r>
      <w:r w:rsidR="00961733">
        <w:br w:type="page"/>
      </w:r>
    </w:p>
    <w:p w14:paraId="6BB4D5E9" w14:textId="4969B79B" w:rsidR="00961733" w:rsidRDefault="00402433" w:rsidP="00961733">
      <w:pPr>
        <w:pStyle w:val="Heading1"/>
      </w:pPr>
      <w:r>
        <w:lastRenderedPageBreak/>
        <w:t xml:space="preserve"> </w:t>
      </w:r>
      <w:bookmarkStart w:id="27" w:name="_Toc37667153"/>
      <w:bookmarkStart w:id="28" w:name="_Toc40428173"/>
      <w:r>
        <w:t xml:space="preserve">CÔNG CỤ </w:t>
      </w:r>
      <w:bookmarkEnd w:id="27"/>
      <w:r w:rsidR="000951DB">
        <w:t>SỬ DỤNG</w:t>
      </w:r>
      <w:bookmarkEnd w:id="28"/>
      <w:r w:rsidR="00961733">
        <w:t xml:space="preserve"> </w:t>
      </w:r>
    </w:p>
    <w:p w14:paraId="230477CE" w14:textId="6533A450" w:rsidR="00257911" w:rsidRPr="00257911" w:rsidRDefault="00257911" w:rsidP="00257911">
      <w:pPr>
        <w:pStyle w:val="Heading2"/>
      </w:pPr>
      <w:bookmarkStart w:id="29" w:name="_Toc37667157"/>
      <w:bookmarkStart w:id="30" w:name="_Toc40428174"/>
      <w:r w:rsidRPr="00257911">
        <w:t>Các ngôn ngữ lập trình được sử dụng</w:t>
      </w:r>
      <w:bookmarkEnd w:id="29"/>
      <w:bookmarkEnd w:id="30"/>
    </w:p>
    <w:p w14:paraId="34924D86" w14:textId="2FF0F923" w:rsidR="000018CB" w:rsidRPr="00190495" w:rsidRDefault="00257911" w:rsidP="00190495">
      <w:pPr>
        <w:pStyle w:val="Heading3"/>
      </w:pPr>
      <w:bookmarkStart w:id="31" w:name="_Toc37667158"/>
      <w:bookmarkStart w:id="32" w:name="_Toc40428175"/>
      <w:r w:rsidRPr="00190495">
        <w:t>Ngôn ngữ HTML</w:t>
      </w:r>
      <w:bookmarkEnd w:id="31"/>
      <w:bookmarkEnd w:id="32"/>
    </w:p>
    <w:p w14:paraId="7EE8016D" w14:textId="2C4CF592" w:rsidR="00190495" w:rsidRPr="00190495" w:rsidRDefault="00190495" w:rsidP="00190495">
      <w:pPr>
        <w:spacing w:before="0" w:after="158" w:line="259" w:lineRule="auto"/>
        <w:ind w:right="131"/>
        <w:rPr>
          <w:szCs w:val="26"/>
        </w:rPr>
      </w:pPr>
      <w:r w:rsidRPr="00190495">
        <w:rPr>
          <w:szCs w:val="26"/>
        </w:rPr>
        <w:t>HTML</w:t>
      </w:r>
      <w:r w:rsidR="001F4AF8">
        <w:rPr>
          <w:szCs w:val="26"/>
        </w:rPr>
        <w:t xml:space="preserve"> </w:t>
      </w:r>
      <w:r w:rsidRPr="00190495">
        <w:rPr>
          <w:szCs w:val="26"/>
        </w:rPr>
        <w:t>(Hyper Text Markup Language, hay là "</w:t>
      </w:r>
      <w:r w:rsidR="00C43416">
        <w:rPr>
          <w:szCs w:val="26"/>
        </w:rPr>
        <w:t>n</w:t>
      </w:r>
      <w:r w:rsidRPr="00190495">
        <w:rPr>
          <w:szCs w:val="26"/>
        </w:rPr>
        <w:t xml:space="preserve">gôn ngữ </w:t>
      </w:r>
      <w:r w:rsidR="00C43416">
        <w:rPr>
          <w:szCs w:val="26"/>
        </w:rPr>
        <w:t>d</w:t>
      </w:r>
      <w:r w:rsidRPr="00190495">
        <w:rPr>
          <w:szCs w:val="26"/>
        </w:rPr>
        <w:t xml:space="preserve">ánh dấu </w:t>
      </w:r>
      <w:r w:rsidR="00C43416">
        <w:rPr>
          <w:szCs w:val="26"/>
        </w:rPr>
        <w:t>s</w:t>
      </w:r>
      <w:r w:rsidRPr="00190495">
        <w:rPr>
          <w:szCs w:val="26"/>
        </w:rPr>
        <w:t>iêu văn bản") là một ngôn ngữ đánh dấu được thiết kế ra để tạo nên các trang web  với các mẩu thông tin được trình bày trên World Wide Web. HTML được định nghĩa như là một ứng dụng đơn giản của SGML và được sử  dụng trong các tổ chức cần đến các yêu cầu xuất  bản  phức  tạp.  HTML  đã  trở  thành  một chuẩn Internet do  tổ  chức</w:t>
      </w:r>
      <w:r w:rsidR="00C43416">
        <w:rPr>
          <w:szCs w:val="26"/>
        </w:rPr>
        <w:t xml:space="preserve"> </w:t>
      </w:r>
      <w:r w:rsidRPr="00190495">
        <w:rPr>
          <w:szCs w:val="26"/>
        </w:rPr>
        <w:t>World Wide Web Consortium (W3C) duy trì. HTML đang được phát triển tiếp với phiên bản hiện tại HTML5 đã  mang lại diện mạo mới cho Web.</w:t>
      </w:r>
    </w:p>
    <w:p w14:paraId="4A928217" w14:textId="1AD91098" w:rsidR="00257911" w:rsidRDefault="00190495" w:rsidP="00190495">
      <w:pPr>
        <w:spacing w:before="0" w:after="158" w:line="259" w:lineRule="auto"/>
        <w:ind w:right="131"/>
        <w:rPr>
          <w:szCs w:val="26"/>
        </w:rPr>
      </w:pPr>
      <w:r>
        <w:rPr>
          <w:szCs w:val="26"/>
        </w:rPr>
        <w:t>Bằng cách dùng HTML động, lập trình viên có thể được tạo ra và xử lý bởi số lượng lớn các công cụ, từ một chương trình soạn thảo văn bản đơn giản – có thể gõ vào ngay từ những dòng đầu tiên – cho đến những công cụ xuất bản WYSIWYG phức tạp.</w:t>
      </w:r>
      <w:r w:rsidRPr="00190495">
        <w:rPr>
          <w:szCs w:val="26"/>
        </w:rPr>
        <w:t xml:space="preserve"> </w:t>
      </w:r>
    </w:p>
    <w:p w14:paraId="145E49F3" w14:textId="311AEEC2" w:rsidR="00190495" w:rsidRDefault="00190495" w:rsidP="00190495">
      <w:pPr>
        <w:pStyle w:val="Heading3"/>
      </w:pPr>
      <w:bookmarkStart w:id="33" w:name="_Toc37667159"/>
      <w:bookmarkStart w:id="34" w:name="_Toc40428176"/>
      <w:r>
        <w:t>Ngôn ngữ Java</w:t>
      </w:r>
      <w:r w:rsidR="00C43416">
        <w:t>S</w:t>
      </w:r>
      <w:r>
        <w:t>cript</w:t>
      </w:r>
      <w:bookmarkEnd w:id="33"/>
      <w:bookmarkEnd w:id="34"/>
    </w:p>
    <w:p w14:paraId="0E2FD8A6" w14:textId="063391CA" w:rsidR="00C43416" w:rsidRDefault="00C43416" w:rsidP="00C43416">
      <w:r>
        <w:t xml:space="preserve">JavaScript theo phiên bản hiện hành, là một ngôn ngữ lập trình kịch bản dựa trên đối tượng được phát triển từ các ý niệm nguyên mẫu. Ngôn ngữ này được viết rộng rãi cho các web, nhưng cũng được dùng để tạo khả năng viết script sử dụng các đối tượng nằm sẵn trong các ứng dụng. Nó vốn được phát triển bởi </w:t>
      </w:r>
      <w:r w:rsidRPr="00190495">
        <w:rPr>
          <w:szCs w:val="26"/>
        </w:rPr>
        <w:t>Brendan</w:t>
      </w:r>
      <w:r w:rsidRPr="00190495">
        <w:t xml:space="preserve"> Eich</w:t>
      </w:r>
      <w:r>
        <w:t xml:space="preserve"> tại hàng truyền thông Netscape với cái tên đầu tên là Mocha, rồi sau đó đổi thành LiveScript và cuối cùng thành JavaScript.</w:t>
      </w:r>
    </w:p>
    <w:p w14:paraId="036CAC28" w14:textId="16552DB6" w:rsidR="00C43416" w:rsidRDefault="00C43416" w:rsidP="00C43416">
      <w:r>
        <w:t>Giống Java, JavaScript có cú pháp tương tự C, nhưng nó gần với Self hơn Java, ‘.js’ là phần mở rộng thường được dùng cho tập tin mã nguồn JavaScript. JavaScript có một số đối tượng định nghĩa sẵn, bao gồm mảng(Array), đối tượng đại số Bool(Boolean), đối tượng ngày tháng(Date), đối tượng hàm (Function), đối tượng biểu thức tìm kiếm</w:t>
      </w:r>
      <w:r w:rsidR="006C5AA7">
        <w:t>(RegExp) và đối tượng chuỗi ký tự(String). Các đối tượng khác là đối tượng thuộc phần mềm chủ(phần mềm áp dụng JavaScript – thường là trình duyệt).</w:t>
      </w:r>
    </w:p>
    <w:p w14:paraId="5CC757B0" w14:textId="567E58A2" w:rsidR="006C5AA7" w:rsidRDefault="006C5AA7" w:rsidP="006C5AA7">
      <w:pPr>
        <w:pStyle w:val="Heading3"/>
      </w:pPr>
      <w:bookmarkStart w:id="35" w:name="_Toc37667160"/>
      <w:bookmarkStart w:id="36" w:name="_Toc40428177"/>
      <w:r>
        <w:t>Ngôn ngữ PHP</w:t>
      </w:r>
      <w:bookmarkEnd w:id="35"/>
      <w:bookmarkEnd w:id="36"/>
    </w:p>
    <w:p w14:paraId="1243FBC5" w14:textId="28FD1E97" w:rsidR="00754BB7" w:rsidRDefault="006C5AA7" w:rsidP="00D95359">
      <w:r>
        <w:t xml:space="preserve">PHP (viết tắt hồi quy “PHP: Hypertext Preprocessor” là một ngôn ngữ lập trình kịch bản hay một loại mã lệnh chủ yếu được dùng để phát triển các ứng dụng viết cho máy chủ, mã nguồn mở, dùng cho các mục đích tổng quát. Nó rất thích hợp </w:t>
      </w:r>
      <w:r>
        <w:lastRenderedPageBreak/>
        <w:t>với web và có thể dễ dàng nhúng và trang HTML. Do được tối ưu hóa cho các ứng dụng web, tốc độ nhanh, nhỏ gọn, cú pháp giống C và Java, dễ học và thời gian xây dựng sản phẩm tương đối ngắn hơn so với các ngôn ngữ khác nên PHP nhanh chóng trở thành một ngôn ngữ lập trình phổ biến nhất thế giới.</w:t>
      </w:r>
    </w:p>
    <w:p w14:paraId="5C6949AD" w14:textId="78D44BFB" w:rsidR="00764007" w:rsidRDefault="00764007" w:rsidP="002A1EA4">
      <w:pPr>
        <w:pStyle w:val="Heading2"/>
        <w:ind w:left="0" w:firstLine="0"/>
      </w:pPr>
      <w:bookmarkStart w:id="37" w:name="_Toc40428178"/>
      <w:r>
        <w:t>Sử dụng google map api key</w:t>
      </w:r>
      <w:bookmarkEnd w:id="37"/>
    </w:p>
    <w:p w14:paraId="217451B1" w14:textId="1BD2BF22" w:rsidR="00C37893" w:rsidRDefault="00C37893" w:rsidP="00C37893">
      <w:pPr>
        <w:pStyle w:val="Heading3"/>
      </w:pPr>
      <w:bookmarkStart w:id="38" w:name="_Toc40428179"/>
      <w:r>
        <w:t>Tìm hiểu về google map api</w:t>
      </w:r>
      <w:bookmarkEnd w:id="38"/>
    </w:p>
    <w:p w14:paraId="0373DAD1" w14:textId="3472CFB2" w:rsidR="00D12F8C" w:rsidRDefault="00F474FE" w:rsidP="00D12F8C">
      <w:r w:rsidRPr="00F474FE">
        <w:t>Google Map là một dịch vụ bản đồ trực tuyến trên web và app miễn phí do Google phát hành và quản lý, ứng dụng hỗ trợ nhiều dịch vụ, tính năng cho người dùng nhưng phổ biến nhất là dò đường, chỉ đường, tìm vị trí; hiển thị những tuyến đường tối ưu cho từng phương tiện tham gia giao thông, ngoài ra còn hướng dẫn cách bắt xe và chuyển tuyến xe dành cho người tham gia các phương tiện lưu thông công cộng (xe bus), hiển thị những địa điểm xung quanh vị trí người dùng hoặc vị trí chỉ định như ATM, trạm xăng, bệnh viện,…</w:t>
      </w:r>
    </w:p>
    <w:p w14:paraId="62716E49" w14:textId="003B4523" w:rsidR="00F474FE" w:rsidRDefault="00F474FE" w:rsidP="00E34F3F">
      <w:pPr>
        <w:pStyle w:val="Heading3"/>
      </w:pPr>
      <w:bookmarkStart w:id="39" w:name="_Toc40428180"/>
      <w:r>
        <w:t>Một số ứng dụng của google map api</w:t>
      </w:r>
      <w:bookmarkEnd w:id="39"/>
    </w:p>
    <w:p w14:paraId="546C29B9" w14:textId="77777777" w:rsidR="008838B7" w:rsidRPr="008838B7" w:rsidRDefault="008838B7" w:rsidP="00F20012">
      <w:pPr>
        <w:pStyle w:val="ListParagraph"/>
        <w:numPr>
          <w:ilvl w:val="0"/>
          <w:numId w:val="9"/>
        </w:numPr>
        <w:ind w:left="993"/>
      </w:pPr>
      <w:r w:rsidRPr="008838B7">
        <w:t>Khi sử dụng Map API, bạn có thể đánh dấu bất kỳ địa điểm nào trên bản đồ, kèm theo đó là những thông tin về địa điểm đó, bao gồm các khu vui chơi, ATM, trường học,…</w:t>
      </w:r>
    </w:p>
    <w:p w14:paraId="54897ABE" w14:textId="22617609" w:rsidR="008838B7" w:rsidRPr="008838B7" w:rsidRDefault="008838B7" w:rsidP="00F20012">
      <w:pPr>
        <w:pStyle w:val="ListParagraph"/>
        <w:numPr>
          <w:ilvl w:val="0"/>
          <w:numId w:val="9"/>
        </w:numPr>
        <w:ind w:left="993"/>
      </w:pPr>
      <w:r w:rsidRPr="008838B7">
        <w:t>Tính năng chỉ đường đến địa điểm cần tìm (tuyến đường tối ưu nhất cho các phương tiện và nhiều lựa chọn khác), địa điểm có thể được cung cấp như cách làm ở trên hoặc thông qua dịch vụ mà Google Map cung cấp sẵn.</w:t>
      </w:r>
    </w:p>
    <w:p w14:paraId="3936B160" w14:textId="0330A1BC" w:rsidR="008838B7" w:rsidRPr="008838B7" w:rsidRDefault="008838B7" w:rsidP="00F20012">
      <w:pPr>
        <w:pStyle w:val="ListParagraph"/>
        <w:numPr>
          <w:ilvl w:val="0"/>
          <w:numId w:val="9"/>
        </w:numPr>
        <w:ind w:left="993"/>
      </w:pPr>
      <w:r w:rsidRPr="008838B7">
        <w:t>Giúp khoanh vùng khu vực như khu kinh tế, khu sản xuất, khu đô thị hay các khu bị ô nhiễm,…</w:t>
      </w:r>
    </w:p>
    <w:p w14:paraId="02977A80" w14:textId="38C100F7" w:rsidR="001B008B" w:rsidRPr="008838B7" w:rsidRDefault="008838B7" w:rsidP="00515B1D">
      <w:pPr>
        <w:pStyle w:val="ListParagraph"/>
        <w:numPr>
          <w:ilvl w:val="0"/>
          <w:numId w:val="9"/>
        </w:numPr>
        <w:ind w:left="993"/>
      </w:pPr>
      <w:r w:rsidRPr="008838B7">
        <w:t>Có thể theo dõi tình hình giao thông, lưu lượng phương tiện tại các khu vực,… và có giải pháp hợp lý.</w:t>
      </w:r>
    </w:p>
    <w:p w14:paraId="2F66A256" w14:textId="77777777" w:rsidR="0018419C" w:rsidRDefault="00764007" w:rsidP="00196EAE">
      <w:pPr>
        <w:ind w:firstLine="576"/>
      </w:pPr>
      <w:r>
        <w:t>Việc đưa địa chỉ trên bản đồ lên website là điều quan trọng để giới thiệu thương hiệu rất tốt. Để lấy google map api key là một trong những thủ thuật quan trọng</w:t>
      </w:r>
      <w:r w:rsidR="00196EAE">
        <w:t xml:space="preserve"> </w:t>
      </w:r>
      <w:r>
        <w:t>giúp đưa địa chỉ lên google map</w:t>
      </w:r>
      <w:r w:rsidR="00196EAE">
        <w:t>.</w:t>
      </w:r>
      <w:r w:rsidR="0018419C">
        <w:br w:type="page"/>
      </w:r>
    </w:p>
    <w:p w14:paraId="0F6E8FBE" w14:textId="0CB96BA6" w:rsidR="0018419C" w:rsidRDefault="0018419C" w:rsidP="0018419C">
      <w:pPr>
        <w:pStyle w:val="Heading1"/>
      </w:pPr>
      <w:r>
        <w:lastRenderedPageBreak/>
        <w:t xml:space="preserve"> </w:t>
      </w:r>
      <w:bookmarkStart w:id="40" w:name="_Toc40428181"/>
      <w:r>
        <w:t>Cơ sở dữ liệu cho bản đồ</w:t>
      </w:r>
      <w:bookmarkEnd w:id="40"/>
    </w:p>
    <w:p w14:paraId="53A9B88F" w14:textId="60A32AE5" w:rsidR="009945BA" w:rsidRDefault="009945BA" w:rsidP="009945BA">
      <w:pPr>
        <w:pStyle w:val="Heading2"/>
      </w:pPr>
      <w:bookmarkStart w:id="41" w:name="_Toc40428182"/>
      <w:r>
        <w:t>Công cụ</w:t>
      </w:r>
      <w:bookmarkEnd w:id="41"/>
    </w:p>
    <w:p w14:paraId="6EB181DC" w14:textId="70A310A1" w:rsidR="00394C89" w:rsidRPr="00394C89" w:rsidRDefault="00394C89" w:rsidP="00394C89">
      <w:r>
        <w:t>Sử dụng: phpMyAdmin</w:t>
      </w:r>
    </w:p>
    <w:p w14:paraId="458F5AC5" w14:textId="3C0446BD" w:rsidR="009945BA" w:rsidRDefault="009945BA" w:rsidP="009945BA">
      <w:pPr>
        <w:pStyle w:val="Heading2"/>
      </w:pPr>
      <w:r>
        <w:t xml:space="preserve"> </w:t>
      </w:r>
      <w:bookmarkStart w:id="42" w:name="_Toc40428183"/>
      <w:r>
        <w:t>Các trường trong CSDL</w:t>
      </w:r>
      <w:bookmarkEnd w:id="42"/>
    </w:p>
    <w:p w14:paraId="7965AE88" w14:textId="77777777" w:rsidR="009B5C9B" w:rsidRDefault="009B5C9B" w:rsidP="009B5C9B">
      <w:pPr>
        <w:keepNext/>
        <w:ind w:firstLine="0"/>
      </w:pPr>
      <w:r>
        <w:rPr>
          <w:noProof/>
        </w:rPr>
        <w:drawing>
          <wp:inline distT="0" distB="0" distL="0" distR="0" wp14:anchorId="77409521" wp14:editId="163456EB">
            <wp:extent cx="5576570" cy="15748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uongCSDL.png"/>
                    <pic:cNvPicPr/>
                  </pic:nvPicPr>
                  <pic:blipFill>
                    <a:blip r:embed="rId11">
                      <a:extLst>
                        <a:ext uri="{28A0092B-C50C-407E-A947-70E740481C1C}">
                          <a14:useLocalDpi xmlns:a14="http://schemas.microsoft.com/office/drawing/2010/main" val="0"/>
                        </a:ext>
                      </a:extLst>
                    </a:blip>
                    <a:stretch>
                      <a:fillRect/>
                    </a:stretch>
                  </pic:blipFill>
                  <pic:spPr>
                    <a:xfrm>
                      <a:off x="0" y="0"/>
                      <a:ext cx="5576570" cy="157480"/>
                    </a:xfrm>
                    <a:prstGeom prst="rect">
                      <a:avLst/>
                    </a:prstGeom>
                  </pic:spPr>
                </pic:pic>
              </a:graphicData>
            </a:graphic>
          </wp:inline>
        </w:drawing>
      </w:r>
    </w:p>
    <w:p w14:paraId="0B1A908A" w14:textId="00437CA7" w:rsidR="009B5C9B" w:rsidRPr="009B5C9B" w:rsidRDefault="009B5C9B" w:rsidP="009B5C9B">
      <w:pPr>
        <w:pStyle w:val="Caption"/>
      </w:pPr>
      <w:bookmarkStart w:id="43" w:name="_Toc40428042"/>
      <w:r>
        <w:t xml:space="preserve">Hình </w:t>
      </w:r>
      <w:fldSimple w:instr=" STYLEREF 1 \s ">
        <w:r w:rsidR="00EC6569">
          <w:rPr>
            <w:noProof/>
          </w:rPr>
          <w:t>3</w:t>
        </w:r>
      </w:fldSimple>
      <w:r w:rsidR="00EC6569">
        <w:noBreakHyphen/>
      </w:r>
      <w:fldSimple w:instr=" SEQ Hình \* ARABIC \s 1 ">
        <w:r w:rsidR="00EC6569">
          <w:rPr>
            <w:noProof/>
          </w:rPr>
          <w:t>1</w:t>
        </w:r>
      </w:fldSimple>
      <w:r>
        <w:t xml:space="preserve"> Các tr</w:t>
      </w:r>
      <w:r w:rsidR="00304B51">
        <w:t>ườ</w:t>
      </w:r>
      <w:r>
        <w:t>ng trong CSDL</w:t>
      </w:r>
      <w:bookmarkEnd w:id="43"/>
    </w:p>
    <w:p w14:paraId="204CFA6F" w14:textId="392006FA" w:rsidR="009B5C9B" w:rsidRDefault="009B5C9B" w:rsidP="00E31469">
      <w:pPr>
        <w:pStyle w:val="ListParagraph"/>
        <w:numPr>
          <w:ilvl w:val="0"/>
          <w:numId w:val="7"/>
        </w:numPr>
      </w:pPr>
      <w:r>
        <w:t>id:</w:t>
      </w:r>
      <w:r w:rsidR="00BB0BFB">
        <w:t xml:space="preserve"> (Tự tăng)</w:t>
      </w:r>
      <w:r w:rsidR="00C07E01">
        <w:t xml:space="preserve"> là khóa chính trong bảng c</w:t>
      </w:r>
      <w:r w:rsidR="002A110E">
        <w:t>ơ sở dữ liệu</w:t>
      </w:r>
    </w:p>
    <w:p w14:paraId="3D49D2FD" w14:textId="544EFC64" w:rsidR="009B5C9B" w:rsidRDefault="00AA167C" w:rsidP="00E31469">
      <w:pPr>
        <w:pStyle w:val="ListParagraph"/>
        <w:numPr>
          <w:ilvl w:val="0"/>
          <w:numId w:val="7"/>
        </w:numPr>
      </w:pPr>
      <w:r>
        <w:t>team:</w:t>
      </w:r>
      <w:r w:rsidR="00C07E01">
        <w:t xml:space="preserve"> </w:t>
      </w:r>
      <w:r w:rsidR="006C7FFD">
        <w:t>chứa tên tổ/đội công an giao thông</w:t>
      </w:r>
      <w:r w:rsidR="00583AAC">
        <w:t xml:space="preserve"> (NULL)</w:t>
      </w:r>
    </w:p>
    <w:p w14:paraId="61DABFE4" w14:textId="2BC1D6E7" w:rsidR="00AA167C" w:rsidRDefault="00AA167C" w:rsidP="00E31469">
      <w:pPr>
        <w:pStyle w:val="ListParagraph"/>
        <w:numPr>
          <w:ilvl w:val="0"/>
          <w:numId w:val="7"/>
        </w:numPr>
      </w:pPr>
      <w:r>
        <w:t>address:</w:t>
      </w:r>
      <w:r w:rsidR="00583AAC">
        <w:t xml:space="preserve"> chứa tên địa chỉ (N</w:t>
      </w:r>
      <w:r w:rsidR="00907F4E">
        <w:t>OT</w:t>
      </w:r>
      <w:r w:rsidR="00583AAC">
        <w:t xml:space="preserve"> NULL)</w:t>
      </w:r>
    </w:p>
    <w:p w14:paraId="439157F9" w14:textId="69AB6255" w:rsidR="00AA167C" w:rsidRDefault="00AA167C" w:rsidP="00E31469">
      <w:pPr>
        <w:pStyle w:val="ListParagraph"/>
        <w:numPr>
          <w:ilvl w:val="0"/>
          <w:numId w:val="7"/>
        </w:numPr>
      </w:pPr>
      <w:r>
        <w:t xml:space="preserve">lat: </w:t>
      </w:r>
      <w:r w:rsidR="00907F4E">
        <w:t>vĩ độ (NOT NULL)</w:t>
      </w:r>
    </w:p>
    <w:p w14:paraId="1387DC45" w14:textId="1D306F9D" w:rsidR="00AA167C" w:rsidRDefault="00AA167C" w:rsidP="00E31469">
      <w:pPr>
        <w:pStyle w:val="ListParagraph"/>
        <w:numPr>
          <w:ilvl w:val="0"/>
          <w:numId w:val="7"/>
        </w:numPr>
      </w:pPr>
      <w:r>
        <w:t>lng</w:t>
      </w:r>
      <w:r w:rsidR="00BB0BFB">
        <w:t>:</w:t>
      </w:r>
      <w:r w:rsidR="00C230C8">
        <w:t xml:space="preserve"> kinh độ (NOT NULL)</w:t>
      </w:r>
    </w:p>
    <w:p w14:paraId="32B19061" w14:textId="2163D06A" w:rsidR="00AA167C" w:rsidRDefault="00AA167C" w:rsidP="00E31469">
      <w:pPr>
        <w:pStyle w:val="ListParagraph"/>
        <w:numPr>
          <w:ilvl w:val="0"/>
          <w:numId w:val="7"/>
        </w:numPr>
      </w:pPr>
      <w:r>
        <w:t>mistake:</w:t>
      </w:r>
      <w:r w:rsidR="00C230C8">
        <w:t xml:space="preserve"> lỗi vi phạm hay bị bắt (NULL)</w:t>
      </w:r>
    </w:p>
    <w:p w14:paraId="494F998E" w14:textId="03DD8720" w:rsidR="00AA167C" w:rsidRDefault="00AA167C" w:rsidP="00E31469">
      <w:pPr>
        <w:pStyle w:val="ListParagraph"/>
        <w:numPr>
          <w:ilvl w:val="0"/>
          <w:numId w:val="7"/>
        </w:numPr>
      </w:pPr>
      <w:r>
        <w:t>timedate:</w:t>
      </w:r>
      <w:r w:rsidR="00C230C8">
        <w:t xml:space="preserve"> ngày giờ - thời điểm người dùng đưa lên (NOT NULL)</w:t>
      </w:r>
    </w:p>
    <w:p w14:paraId="46018B83" w14:textId="67ADFD85" w:rsidR="00AA167C" w:rsidRPr="009B5C9B" w:rsidRDefault="00AA167C" w:rsidP="00E31469">
      <w:pPr>
        <w:pStyle w:val="ListParagraph"/>
        <w:numPr>
          <w:ilvl w:val="0"/>
          <w:numId w:val="7"/>
        </w:numPr>
      </w:pPr>
      <w:r>
        <w:t>type:</w:t>
      </w:r>
      <w:r w:rsidR="00C230C8">
        <w:t xml:space="preserve"> trạng thái hoạt động/ đã hoạt động tại thời điểm được đưa lên (NOT NULL)</w:t>
      </w:r>
    </w:p>
    <w:p w14:paraId="26015228" w14:textId="6C3D39C6" w:rsidR="009945BA" w:rsidRDefault="009945BA" w:rsidP="009945BA">
      <w:pPr>
        <w:pStyle w:val="Heading2"/>
      </w:pPr>
      <w:bookmarkStart w:id="44" w:name="_Toc40428184"/>
      <w:r>
        <w:t>Cơ sở dữ liệu của bản đồ: “Vị trí công an giao thông”</w:t>
      </w:r>
      <w:bookmarkEnd w:id="44"/>
    </w:p>
    <w:p w14:paraId="7DF275BE" w14:textId="77777777" w:rsidR="009F5995" w:rsidRDefault="009F5995" w:rsidP="009F5995">
      <w:pPr>
        <w:keepNext/>
        <w:ind w:firstLine="0"/>
      </w:pPr>
      <w:r>
        <w:rPr>
          <w:noProof/>
        </w:rPr>
        <w:drawing>
          <wp:inline distT="0" distB="0" distL="0" distR="0" wp14:anchorId="7D9F0335" wp14:editId="61E45500">
            <wp:extent cx="5576570" cy="3134995"/>
            <wp:effectExtent l="0" t="0" r="5080" b="825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sd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6570" cy="3134995"/>
                    </a:xfrm>
                    <a:prstGeom prst="rect">
                      <a:avLst/>
                    </a:prstGeom>
                  </pic:spPr>
                </pic:pic>
              </a:graphicData>
            </a:graphic>
          </wp:inline>
        </w:drawing>
      </w:r>
    </w:p>
    <w:p w14:paraId="4553416A" w14:textId="0CB21398" w:rsidR="009945BA" w:rsidRPr="009945BA" w:rsidRDefault="009F5995" w:rsidP="009F5995">
      <w:pPr>
        <w:pStyle w:val="Caption"/>
      </w:pPr>
      <w:bookmarkStart w:id="45" w:name="_Toc40428043"/>
      <w:r>
        <w:t xml:space="preserve">Hình </w:t>
      </w:r>
      <w:fldSimple w:instr=" STYLEREF 1 \s ">
        <w:r w:rsidR="00EC6569">
          <w:rPr>
            <w:noProof/>
          </w:rPr>
          <w:t>3</w:t>
        </w:r>
      </w:fldSimple>
      <w:r w:rsidR="00EC6569">
        <w:noBreakHyphen/>
      </w:r>
      <w:fldSimple w:instr=" SEQ Hình \* ARABIC \s 1 ">
        <w:r w:rsidR="00EC6569">
          <w:rPr>
            <w:noProof/>
          </w:rPr>
          <w:t>2</w:t>
        </w:r>
      </w:fldSimple>
      <w:r>
        <w:t xml:space="preserve"> Cơ sở d</w:t>
      </w:r>
      <w:r w:rsidR="00846B03">
        <w:t>ữ</w:t>
      </w:r>
      <w:r>
        <w:t xml:space="preserve"> liệu</w:t>
      </w:r>
      <w:bookmarkEnd w:id="45"/>
    </w:p>
    <w:p w14:paraId="5E9C04C8" w14:textId="568BA2B0" w:rsidR="00764007" w:rsidRPr="006C5AA7" w:rsidRDefault="00190AEC" w:rsidP="003643FF">
      <w:pPr>
        <w:ind w:firstLine="576"/>
      </w:pPr>
      <w:r>
        <w:br w:type="page"/>
      </w:r>
    </w:p>
    <w:p w14:paraId="34C0E819" w14:textId="4D5C84BC" w:rsidR="000018CB" w:rsidRDefault="009E7279" w:rsidP="000018CB">
      <w:pPr>
        <w:pStyle w:val="Heading1"/>
      </w:pPr>
      <w:r>
        <w:lastRenderedPageBreak/>
        <w:t xml:space="preserve"> </w:t>
      </w:r>
      <w:bookmarkStart w:id="46" w:name="_Toc37667162"/>
      <w:bookmarkStart w:id="47" w:name="_Toc40428185"/>
      <w:r w:rsidR="00333927">
        <w:t>C</w:t>
      </w:r>
      <w:r w:rsidR="000018CB">
        <w:t xml:space="preserve">hức năng </w:t>
      </w:r>
      <w:r w:rsidR="00377770">
        <w:t>sử dụng</w:t>
      </w:r>
      <w:r w:rsidR="000018CB">
        <w:t xml:space="preserve"> trong bản đồ</w:t>
      </w:r>
      <w:bookmarkEnd w:id="46"/>
      <w:bookmarkEnd w:id="47"/>
    </w:p>
    <w:p w14:paraId="660BAE62" w14:textId="20668F29" w:rsidR="00D21680" w:rsidRDefault="00761508" w:rsidP="00D21680">
      <w:pPr>
        <w:pStyle w:val="Heading2"/>
      </w:pPr>
      <w:bookmarkStart w:id="48" w:name="_Toc37667163"/>
      <w:bookmarkStart w:id="49" w:name="_Toc40428186"/>
      <w:r>
        <w:t>Giao diện</w:t>
      </w:r>
      <w:bookmarkEnd w:id="49"/>
      <w:r>
        <w:t xml:space="preserve"> </w:t>
      </w:r>
      <w:bookmarkEnd w:id="48"/>
    </w:p>
    <w:p w14:paraId="198ED916" w14:textId="74F8079C" w:rsidR="00990BA5" w:rsidRDefault="00990BA5" w:rsidP="00990BA5">
      <w:r>
        <w:t>Trang bìa</w:t>
      </w:r>
    </w:p>
    <w:p w14:paraId="2AB3C1B3" w14:textId="77777777" w:rsidR="0086304B" w:rsidRDefault="0086304B" w:rsidP="0086304B">
      <w:pPr>
        <w:keepNext/>
        <w:ind w:firstLine="0"/>
      </w:pPr>
      <w:r>
        <w:rPr>
          <w:noProof/>
        </w:rPr>
        <w:drawing>
          <wp:inline distT="0" distB="0" distL="0" distR="0" wp14:anchorId="05B85A0B" wp14:editId="3CC1877D">
            <wp:extent cx="5576570" cy="266954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gBia.png"/>
                    <pic:cNvPicPr/>
                  </pic:nvPicPr>
                  <pic:blipFill>
                    <a:blip r:embed="rId13">
                      <a:extLst>
                        <a:ext uri="{28A0092B-C50C-407E-A947-70E740481C1C}">
                          <a14:useLocalDpi xmlns:a14="http://schemas.microsoft.com/office/drawing/2010/main" val="0"/>
                        </a:ext>
                      </a:extLst>
                    </a:blip>
                    <a:stretch>
                      <a:fillRect/>
                    </a:stretch>
                  </pic:blipFill>
                  <pic:spPr>
                    <a:xfrm>
                      <a:off x="0" y="0"/>
                      <a:ext cx="5576570" cy="2669540"/>
                    </a:xfrm>
                    <a:prstGeom prst="rect">
                      <a:avLst/>
                    </a:prstGeom>
                  </pic:spPr>
                </pic:pic>
              </a:graphicData>
            </a:graphic>
          </wp:inline>
        </w:drawing>
      </w:r>
    </w:p>
    <w:p w14:paraId="6A48EE1F" w14:textId="26ACEE24" w:rsidR="00990BA5" w:rsidRDefault="0086304B" w:rsidP="0086304B">
      <w:pPr>
        <w:pStyle w:val="Caption"/>
      </w:pPr>
      <w:bookmarkStart w:id="50" w:name="_Toc40428044"/>
      <w:r>
        <w:t xml:space="preserve">Hình </w:t>
      </w:r>
      <w:fldSimple w:instr=" STYLEREF 1 \s ">
        <w:r w:rsidR="00EC6569">
          <w:rPr>
            <w:noProof/>
          </w:rPr>
          <w:t>4</w:t>
        </w:r>
      </w:fldSimple>
      <w:r w:rsidR="00EC6569">
        <w:noBreakHyphen/>
      </w:r>
      <w:fldSimple w:instr=" SEQ Hình \* ARABIC \s 1 ">
        <w:r w:rsidR="00EC6569">
          <w:rPr>
            <w:noProof/>
          </w:rPr>
          <w:t>1</w:t>
        </w:r>
      </w:fldSimple>
      <w:r>
        <w:t xml:space="preserve"> Trang bìa</w:t>
      </w:r>
      <w:bookmarkEnd w:id="50"/>
    </w:p>
    <w:p w14:paraId="1F16A308" w14:textId="04797226" w:rsidR="00912BB9" w:rsidRPr="00912BB9" w:rsidRDefault="00912BB9" w:rsidP="00912BB9">
      <w:r>
        <w:t>Giao diện</w:t>
      </w:r>
      <w:r w:rsidR="0062725C">
        <w:t xml:space="preserve"> chính</w:t>
      </w:r>
      <w:r w:rsidR="00B90501">
        <w:t xml:space="preserve"> của</w:t>
      </w:r>
      <w:r>
        <w:t xml:space="preserve"> bản đồ</w:t>
      </w:r>
    </w:p>
    <w:p w14:paraId="4BCEE4DF" w14:textId="214A7AC4" w:rsidR="003B2B20" w:rsidRDefault="006143AF" w:rsidP="007245DB">
      <w:pPr>
        <w:keepNext/>
        <w:ind w:firstLine="0"/>
      </w:pPr>
      <w:r>
        <w:rPr>
          <w:noProof/>
        </w:rPr>
        <w:drawing>
          <wp:inline distT="0" distB="0" distL="0" distR="0" wp14:anchorId="41546893" wp14:editId="2376893A">
            <wp:extent cx="5576570" cy="2923540"/>
            <wp:effectExtent l="0" t="0" r="508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ngquan.png"/>
                    <pic:cNvPicPr/>
                  </pic:nvPicPr>
                  <pic:blipFill>
                    <a:blip r:embed="rId14">
                      <a:extLst>
                        <a:ext uri="{28A0092B-C50C-407E-A947-70E740481C1C}">
                          <a14:useLocalDpi xmlns:a14="http://schemas.microsoft.com/office/drawing/2010/main" val="0"/>
                        </a:ext>
                      </a:extLst>
                    </a:blip>
                    <a:stretch>
                      <a:fillRect/>
                    </a:stretch>
                  </pic:blipFill>
                  <pic:spPr>
                    <a:xfrm>
                      <a:off x="0" y="0"/>
                      <a:ext cx="5576570" cy="2923540"/>
                    </a:xfrm>
                    <a:prstGeom prst="rect">
                      <a:avLst/>
                    </a:prstGeom>
                  </pic:spPr>
                </pic:pic>
              </a:graphicData>
            </a:graphic>
          </wp:inline>
        </w:drawing>
      </w:r>
    </w:p>
    <w:p w14:paraId="30D5E8CE" w14:textId="440FD062" w:rsidR="00A6042C" w:rsidRDefault="003B2B20" w:rsidP="003B2B20">
      <w:pPr>
        <w:pStyle w:val="Caption"/>
      </w:pPr>
      <w:bookmarkStart w:id="51" w:name="_Toc40428045"/>
      <w:r>
        <w:t xml:space="preserve">Hình </w:t>
      </w:r>
      <w:fldSimple w:instr=" STYLEREF 1 \s ">
        <w:r w:rsidR="00EC6569">
          <w:rPr>
            <w:noProof/>
          </w:rPr>
          <w:t>4</w:t>
        </w:r>
      </w:fldSimple>
      <w:r w:rsidR="00EC6569">
        <w:noBreakHyphen/>
      </w:r>
      <w:fldSimple w:instr=" SEQ Hình \* ARABIC \s 1 ">
        <w:r w:rsidR="00EC6569">
          <w:rPr>
            <w:noProof/>
          </w:rPr>
          <w:t>2</w:t>
        </w:r>
      </w:fldSimple>
      <w:r>
        <w:t xml:space="preserve"> </w:t>
      </w:r>
      <w:r w:rsidR="00C60E5E">
        <w:t>Giao diện</w:t>
      </w:r>
      <w:r w:rsidR="00066C15">
        <w:t xml:space="preserve"> chính của bản đồ</w:t>
      </w:r>
      <w:bookmarkEnd w:id="51"/>
    </w:p>
    <w:p w14:paraId="2D4286D7" w14:textId="77777777" w:rsidR="00A71706" w:rsidRPr="00A71706" w:rsidRDefault="00A71706" w:rsidP="00A71706"/>
    <w:p w14:paraId="2FF6606F" w14:textId="04655E86" w:rsidR="00152275" w:rsidRDefault="00C954D4" w:rsidP="00152275">
      <w:pPr>
        <w:pStyle w:val="Heading2"/>
      </w:pPr>
      <w:bookmarkStart w:id="52" w:name="_Toc40428187"/>
      <w:r>
        <w:lastRenderedPageBreak/>
        <w:t xml:space="preserve">Chức năng: </w:t>
      </w:r>
      <w:r w:rsidR="006143AF">
        <w:t>Xem bản đồ</w:t>
      </w:r>
      <w:bookmarkEnd w:id="52"/>
    </w:p>
    <w:p w14:paraId="3CA33CFA" w14:textId="41A90FA9" w:rsidR="00C60E5E" w:rsidRPr="00C60E5E" w:rsidRDefault="00C60E5E" w:rsidP="004C0A56">
      <w:pPr>
        <w:pStyle w:val="ListParagraph"/>
        <w:numPr>
          <w:ilvl w:val="0"/>
          <w:numId w:val="10"/>
        </w:numPr>
      </w:pPr>
      <w:r>
        <w:t>Bản đồ</w:t>
      </w:r>
    </w:p>
    <w:p w14:paraId="2E8C634E" w14:textId="55E0D1EA" w:rsidR="00B94FBA" w:rsidRDefault="006143AF" w:rsidP="007245DB">
      <w:pPr>
        <w:keepNext/>
        <w:ind w:firstLine="0"/>
      </w:pPr>
      <w:r>
        <w:rPr>
          <w:noProof/>
        </w:rPr>
        <w:drawing>
          <wp:inline distT="0" distB="0" distL="0" distR="0" wp14:anchorId="2CE1DB85" wp14:editId="52D4A12D">
            <wp:extent cx="5576570" cy="2923540"/>
            <wp:effectExtent l="0" t="0" r="508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ongquan.png"/>
                    <pic:cNvPicPr/>
                  </pic:nvPicPr>
                  <pic:blipFill>
                    <a:blip r:embed="rId14">
                      <a:extLst>
                        <a:ext uri="{28A0092B-C50C-407E-A947-70E740481C1C}">
                          <a14:useLocalDpi xmlns:a14="http://schemas.microsoft.com/office/drawing/2010/main" val="0"/>
                        </a:ext>
                      </a:extLst>
                    </a:blip>
                    <a:stretch>
                      <a:fillRect/>
                    </a:stretch>
                  </pic:blipFill>
                  <pic:spPr>
                    <a:xfrm>
                      <a:off x="0" y="0"/>
                      <a:ext cx="5576570" cy="2923540"/>
                    </a:xfrm>
                    <a:prstGeom prst="rect">
                      <a:avLst/>
                    </a:prstGeom>
                  </pic:spPr>
                </pic:pic>
              </a:graphicData>
            </a:graphic>
          </wp:inline>
        </w:drawing>
      </w:r>
    </w:p>
    <w:p w14:paraId="7C691247" w14:textId="3C039C73" w:rsidR="00152275" w:rsidRDefault="00B94FBA" w:rsidP="00B94FBA">
      <w:pPr>
        <w:pStyle w:val="Caption"/>
      </w:pPr>
      <w:bookmarkStart w:id="53" w:name="_Toc40428046"/>
      <w:r>
        <w:t xml:space="preserve">Hình </w:t>
      </w:r>
      <w:fldSimple w:instr=" STYLEREF 1 \s ">
        <w:r w:rsidR="00EC6569">
          <w:rPr>
            <w:noProof/>
          </w:rPr>
          <w:t>4</w:t>
        </w:r>
      </w:fldSimple>
      <w:r w:rsidR="00EC6569">
        <w:noBreakHyphen/>
      </w:r>
      <w:fldSimple w:instr=" SEQ Hình \* ARABIC \s 1 ">
        <w:r w:rsidR="00EC6569">
          <w:rPr>
            <w:noProof/>
          </w:rPr>
          <w:t>3</w:t>
        </w:r>
      </w:fldSimple>
      <w:r>
        <w:t xml:space="preserve"> </w:t>
      </w:r>
      <w:r w:rsidR="00C60E5E">
        <w:t>Bản đồ</w:t>
      </w:r>
      <w:bookmarkEnd w:id="53"/>
    </w:p>
    <w:p w14:paraId="0B70398A" w14:textId="0F3DB2AA" w:rsidR="005F7178" w:rsidRPr="005F7178" w:rsidRDefault="005F7178" w:rsidP="005F7178">
      <w:r>
        <w:t>Ban đầu khi người dùng click để vào bản đồ chính, mặc định bản đồ sẽ hiển thị dưới dạng bản đồ như hình vẽ.</w:t>
      </w:r>
    </w:p>
    <w:p w14:paraId="06D213ED" w14:textId="7DDC353C" w:rsidR="00C60E5E" w:rsidRDefault="00C60E5E" w:rsidP="004C0A56">
      <w:pPr>
        <w:pStyle w:val="ListParagraph"/>
        <w:numPr>
          <w:ilvl w:val="0"/>
          <w:numId w:val="10"/>
        </w:numPr>
      </w:pPr>
      <w:r>
        <w:t>Bản đồ địa hình</w:t>
      </w:r>
    </w:p>
    <w:p w14:paraId="6B0AC72E" w14:textId="77777777" w:rsidR="00520334" w:rsidRDefault="006143AF" w:rsidP="00520334">
      <w:pPr>
        <w:keepNext/>
        <w:ind w:firstLine="0"/>
      </w:pPr>
      <w:r>
        <w:rPr>
          <w:noProof/>
        </w:rPr>
        <w:drawing>
          <wp:inline distT="0" distB="0" distL="0" distR="0" wp14:anchorId="7766E0AE" wp14:editId="57748AA3">
            <wp:extent cx="5576570" cy="3134995"/>
            <wp:effectExtent l="0" t="0" r="5080" b="8255"/>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_diahinh.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6570" cy="3134995"/>
                    </a:xfrm>
                    <a:prstGeom prst="rect">
                      <a:avLst/>
                    </a:prstGeom>
                  </pic:spPr>
                </pic:pic>
              </a:graphicData>
            </a:graphic>
          </wp:inline>
        </w:drawing>
      </w:r>
      <w:bookmarkStart w:id="54" w:name="_Toc37581831"/>
      <w:bookmarkStart w:id="55" w:name="_Toc37586895"/>
      <w:bookmarkStart w:id="56" w:name="_Toc37667165"/>
    </w:p>
    <w:p w14:paraId="0315FB0D" w14:textId="3874597D" w:rsidR="00520334" w:rsidRDefault="00520334" w:rsidP="00520334">
      <w:pPr>
        <w:pStyle w:val="Caption"/>
      </w:pPr>
      <w:bookmarkStart w:id="57" w:name="_Toc40428047"/>
      <w:r>
        <w:t xml:space="preserve">Hình </w:t>
      </w:r>
      <w:fldSimple w:instr=" STYLEREF 1 \s ">
        <w:r w:rsidR="00EC6569">
          <w:rPr>
            <w:noProof/>
          </w:rPr>
          <w:t>4</w:t>
        </w:r>
      </w:fldSimple>
      <w:r w:rsidR="00EC6569">
        <w:noBreakHyphen/>
      </w:r>
      <w:fldSimple w:instr=" SEQ Hình \* ARABIC \s 1 ">
        <w:r w:rsidR="00EC6569">
          <w:rPr>
            <w:noProof/>
          </w:rPr>
          <w:t>4</w:t>
        </w:r>
      </w:fldSimple>
      <w:r>
        <w:t xml:space="preserve"> Bản đồ địa hình</w:t>
      </w:r>
      <w:bookmarkEnd w:id="57"/>
    </w:p>
    <w:p w14:paraId="13AD727D" w14:textId="7D4CDC3D" w:rsidR="00C60E5E" w:rsidRPr="006143AF" w:rsidRDefault="00C60E5E" w:rsidP="00520334">
      <w:pPr>
        <w:pStyle w:val="Caption"/>
      </w:pPr>
    </w:p>
    <w:p w14:paraId="4659A573" w14:textId="6F447153" w:rsidR="00D25EFC" w:rsidRPr="00D25EFC" w:rsidRDefault="00D25EFC" w:rsidP="004C5F33">
      <w:pPr>
        <w:pStyle w:val="ListParagraph"/>
        <w:numPr>
          <w:ilvl w:val="0"/>
          <w:numId w:val="10"/>
        </w:numPr>
      </w:pPr>
      <w:r>
        <w:lastRenderedPageBreak/>
        <w:t>Bản đồ vệ tinh</w:t>
      </w:r>
    </w:p>
    <w:bookmarkEnd w:id="54"/>
    <w:bookmarkEnd w:id="55"/>
    <w:bookmarkEnd w:id="56"/>
    <w:p w14:paraId="5253800E" w14:textId="31943A23" w:rsidR="0009122B" w:rsidRDefault="00772B5F" w:rsidP="00D4637A">
      <w:pPr>
        <w:keepNext/>
        <w:ind w:firstLine="0"/>
      </w:pPr>
      <w:r>
        <w:rPr>
          <w:noProof/>
        </w:rPr>
        <w:drawing>
          <wp:inline distT="0" distB="0" distL="0" distR="0" wp14:anchorId="1E871A12" wp14:editId="26612320">
            <wp:extent cx="5576570" cy="3134995"/>
            <wp:effectExtent l="0" t="0" r="508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ew_vetinh_konha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6570" cy="3134995"/>
                    </a:xfrm>
                    <a:prstGeom prst="rect">
                      <a:avLst/>
                    </a:prstGeom>
                  </pic:spPr>
                </pic:pic>
              </a:graphicData>
            </a:graphic>
          </wp:inline>
        </w:drawing>
      </w:r>
    </w:p>
    <w:p w14:paraId="4F2B1449" w14:textId="2D874F71" w:rsidR="006E17D5" w:rsidRDefault="0009122B" w:rsidP="00572A71">
      <w:pPr>
        <w:pStyle w:val="Caption"/>
        <w:rPr>
          <w:shd w:val="clear" w:color="auto" w:fill="FFFFFF"/>
        </w:rPr>
      </w:pPr>
      <w:bookmarkStart w:id="58" w:name="_Toc40428048"/>
      <w:r>
        <w:t xml:space="preserve">Hình </w:t>
      </w:r>
      <w:fldSimple w:instr=" STYLEREF 1 \s ">
        <w:r w:rsidR="00EC6569">
          <w:rPr>
            <w:noProof/>
          </w:rPr>
          <w:t>4</w:t>
        </w:r>
      </w:fldSimple>
      <w:r w:rsidR="00EC6569">
        <w:noBreakHyphen/>
      </w:r>
      <w:fldSimple w:instr=" SEQ Hình \* ARABIC \s 1 ">
        <w:r w:rsidR="00EC6569">
          <w:rPr>
            <w:noProof/>
          </w:rPr>
          <w:t>5</w:t>
        </w:r>
      </w:fldSimple>
      <w:r w:rsidR="00572A71">
        <w:t xml:space="preserve"> </w:t>
      </w:r>
      <w:r w:rsidR="006E0EE3">
        <w:rPr>
          <w:shd w:val="clear" w:color="auto" w:fill="FFFFFF"/>
        </w:rPr>
        <w:t>Bản đồ vệ tinh</w:t>
      </w:r>
      <w:bookmarkEnd w:id="58"/>
    </w:p>
    <w:p w14:paraId="2E801744" w14:textId="77777777" w:rsidR="009523EE" w:rsidRPr="009523EE" w:rsidRDefault="009523EE" w:rsidP="009523EE"/>
    <w:p w14:paraId="1C956AEB" w14:textId="0F0CF16C" w:rsidR="00D90716" w:rsidRDefault="006E0EE3" w:rsidP="004C5F33">
      <w:pPr>
        <w:pStyle w:val="ListParagraph"/>
        <w:numPr>
          <w:ilvl w:val="0"/>
          <w:numId w:val="10"/>
        </w:numPr>
      </w:pPr>
      <w:r>
        <w:t>Bản đồ vệ tinh</w:t>
      </w:r>
      <w:r w:rsidR="00772B5F">
        <w:t xml:space="preserve"> có</w:t>
      </w:r>
      <w:r>
        <w:t xml:space="preserve"> </w:t>
      </w:r>
      <w:r w:rsidR="00772B5F">
        <w:t>n</w:t>
      </w:r>
      <w:r>
        <w:t>hãn</w:t>
      </w:r>
      <w:r w:rsidR="00772B5F">
        <w:t xml:space="preserve"> (Có tên hoặc địa chỉ, ký hiệu địa điểm)</w:t>
      </w:r>
    </w:p>
    <w:p w14:paraId="15E64148" w14:textId="77777777" w:rsidR="004B1E99" w:rsidRDefault="00B64CE9" w:rsidP="004B1E99">
      <w:pPr>
        <w:keepNext/>
        <w:ind w:firstLine="0"/>
      </w:pPr>
      <w:r>
        <w:rPr>
          <w:noProof/>
        </w:rPr>
        <w:drawing>
          <wp:inline distT="0" distB="0" distL="0" distR="0" wp14:anchorId="537C54C6" wp14:editId="30D437E2">
            <wp:extent cx="5576570" cy="3134995"/>
            <wp:effectExtent l="0" t="0" r="5080" b="8255"/>
            <wp:docPr id="14" name="Picture 1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_vetinh_nha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6570" cy="3134995"/>
                    </a:xfrm>
                    <a:prstGeom prst="rect">
                      <a:avLst/>
                    </a:prstGeom>
                  </pic:spPr>
                </pic:pic>
              </a:graphicData>
            </a:graphic>
          </wp:inline>
        </w:drawing>
      </w:r>
    </w:p>
    <w:p w14:paraId="0250D59A" w14:textId="7C12C29E" w:rsidR="006E0EE3" w:rsidRDefault="004B1E99" w:rsidP="004B1E99">
      <w:pPr>
        <w:pStyle w:val="Caption"/>
      </w:pPr>
      <w:bookmarkStart w:id="59" w:name="_Toc40428049"/>
      <w:r>
        <w:t xml:space="preserve">Hình </w:t>
      </w:r>
      <w:fldSimple w:instr=" STYLEREF 1 \s ">
        <w:r w:rsidR="00EC6569">
          <w:rPr>
            <w:noProof/>
          </w:rPr>
          <w:t>4</w:t>
        </w:r>
      </w:fldSimple>
      <w:r w:rsidR="00EC6569">
        <w:noBreakHyphen/>
      </w:r>
      <w:fldSimple w:instr=" SEQ Hình \* ARABIC \s 1 ">
        <w:r w:rsidR="00EC6569">
          <w:rPr>
            <w:noProof/>
          </w:rPr>
          <w:t>6</w:t>
        </w:r>
      </w:fldSimple>
      <w:r>
        <w:t xml:space="preserve"> </w:t>
      </w:r>
      <w:r>
        <w:rPr>
          <w:shd w:val="clear" w:color="auto" w:fill="FFFFFF"/>
        </w:rPr>
        <w:t>Bản đồ vệ tinh nhãn</w:t>
      </w:r>
      <w:bookmarkEnd w:id="59"/>
    </w:p>
    <w:p w14:paraId="0D665BB2" w14:textId="278ED6BB" w:rsidR="006E0EE3" w:rsidRDefault="006E0EE3" w:rsidP="006E0EE3">
      <w:pPr>
        <w:pStyle w:val="Caption"/>
      </w:pPr>
    </w:p>
    <w:p w14:paraId="51DD85AD" w14:textId="5BDF81F5" w:rsidR="00910E6A" w:rsidRDefault="00CE0EBA" w:rsidP="00910E6A">
      <w:pPr>
        <w:pStyle w:val="Heading2"/>
      </w:pPr>
      <w:bookmarkStart w:id="60" w:name="_Toc40428188"/>
      <w:r>
        <w:lastRenderedPageBreak/>
        <w:t xml:space="preserve">Chức năng: </w:t>
      </w:r>
      <w:r w:rsidR="00910E6A">
        <w:t>Hiển thị các vị trí được đưa lên</w:t>
      </w:r>
      <w:bookmarkEnd w:id="60"/>
    </w:p>
    <w:p w14:paraId="00EAD23D" w14:textId="13275300" w:rsidR="008B2815" w:rsidRDefault="008B2815" w:rsidP="008B2815">
      <w:r>
        <w:t xml:space="preserve">Khi </w:t>
      </w:r>
      <w:r w:rsidR="009033F1">
        <w:t>những</w:t>
      </w:r>
      <w:r>
        <w:t xml:space="preserve"> vị trí được người dùng đưa lên bản đồ</w:t>
      </w:r>
      <w:r w:rsidR="00CC14D4">
        <w:t xml:space="preserve"> tương ứng với một thời điểm xác định.</w:t>
      </w:r>
    </w:p>
    <w:p w14:paraId="66A7D77A" w14:textId="51F1F8AB" w:rsidR="003C6BBF" w:rsidRDefault="003C6BBF" w:rsidP="008B2815">
      <w:r>
        <w:t>Thực hiện việc load data từ cơ sở dữ liệu trong phpMyAdmin, lúc này tất cả các bản ghi sẽ được hiển thị lên màn hình</w:t>
      </w:r>
    </w:p>
    <w:p w14:paraId="740C03B2" w14:textId="64CF19C9" w:rsidR="0075008D" w:rsidRDefault="008B2815" w:rsidP="008B2815">
      <w:r>
        <w:t>K</w:t>
      </w:r>
      <w:r w:rsidR="007831AD">
        <w:t>hi người dùng cật nhật một vị trí công an giao thông đang hoạt động</w:t>
      </w:r>
      <w:r w:rsidR="0075008D">
        <w:t>:</w:t>
      </w:r>
      <w:r>
        <w:t xml:space="preserve"> </w:t>
      </w:r>
    </w:p>
    <w:p w14:paraId="65742054" w14:textId="098C123E" w:rsidR="00482F2D" w:rsidRDefault="004624D6" w:rsidP="004624D6">
      <w:pPr>
        <w:pStyle w:val="ListParagraph"/>
        <w:numPr>
          <w:ilvl w:val="0"/>
          <w:numId w:val="10"/>
        </w:numPr>
      </w:pPr>
      <w:r>
        <w:t>Điểm được đưa lên tại 1 thời điểm xác định</w:t>
      </w:r>
    </w:p>
    <w:p w14:paraId="5B24E9AF" w14:textId="1CFD21EF" w:rsidR="0075008D" w:rsidRDefault="006A273A" w:rsidP="0075008D">
      <w:pPr>
        <w:pStyle w:val="ListParagraph"/>
        <w:numPr>
          <w:ilvl w:val="0"/>
          <w:numId w:val="10"/>
        </w:numPr>
      </w:pPr>
      <w:r>
        <w:t>Icon</w:t>
      </w:r>
      <w:r w:rsidR="0063251C">
        <w:t xml:space="preserve"> của</w:t>
      </w:r>
      <w:r w:rsidR="008B2815">
        <w:t xml:space="preserve"> vị trí sẽ có màu xanh lá cây</w:t>
      </w:r>
    </w:p>
    <w:p w14:paraId="00FC2D22" w14:textId="00BC11C1" w:rsidR="008B2815" w:rsidRDefault="0075008D" w:rsidP="0075008D">
      <w:pPr>
        <w:pStyle w:val="ListParagraph"/>
        <w:numPr>
          <w:ilvl w:val="0"/>
          <w:numId w:val="10"/>
        </w:numPr>
      </w:pPr>
      <w:r>
        <w:t>C</w:t>
      </w:r>
      <w:r w:rsidR="00A16EC2">
        <w:t>ửa sổ hiển thị những thông tin người dùng đưa lên</w:t>
      </w:r>
      <w:r>
        <w:t xml:space="preserve"> sẽ được hiển thị</w:t>
      </w:r>
      <w:r w:rsidR="00A57ECC">
        <w:t>: bao gồm các thông tin: Địa chỉ, thời gian, lỗi vi phạm (nếu có), tên tổ/đội công an giao thông (nếu có)</w:t>
      </w:r>
      <w:r w:rsidR="00C8755B">
        <w:t>.</w:t>
      </w:r>
    </w:p>
    <w:p w14:paraId="1A576200" w14:textId="77777777" w:rsidR="00E91A58" w:rsidRPr="008B2815" w:rsidRDefault="00E91A58" w:rsidP="008B2815"/>
    <w:p w14:paraId="7138B5A4" w14:textId="77777777" w:rsidR="000B0B59" w:rsidRDefault="000B0B59" w:rsidP="000B0B59">
      <w:pPr>
        <w:keepNext/>
        <w:ind w:firstLine="0"/>
      </w:pPr>
      <w:r>
        <w:rPr>
          <w:noProof/>
        </w:rPr>
        <w:drawing>
          <wp:inline distT="0" distB="0" distL="0" distR="0" wp14:anchorId="28643037" wp14:editId="3A424B35">
            <wp:extent cx="5576570" cy="3134995"/>
            <wp:effectExtent l="0" t="0" r="5080" b="8255"/>
            <wp:docPr id="44" name="Picture 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n_inf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6570" cy="3134995"/>
                    </a:xfrm>
                    <a:prstGeom prst="rect">
                      <a:avLst/>
                    </a:prstGeom>
                  </pic:spPr>
                </pic:pic>
              </a:graphicData>
            </a:graphic>
          </wp:inline>
        </w:drawing>
      </w:r>
    </w:p>
    <w:p w14:paraId="412E1CDC" w14:textId="0F860C20" w:rsidR="000B0B59" w:rsidRDefault="000B0B59" w:rsidP="000B0B59">
      <w:pPr>
        <w:pStyle w:val="Caption"/>
      </w:pPr>
      <w:bookmarkStart w:id="61" w:name="_Toc40428050"/>
      <w:r>
        <w:t xml:space="preserve">Hình </w:t>
      </w:r>
      <w:fldSimple w:instr=" STYLEREF 1 \s ">
        <w:r w:rsidR="00EC6569">
          <w:rPr>
            <w:noProof/>
          </w:rPr>
          <w:t>4</w:t>
        </w:r>
      </w:fldSimple>
      <w:r w:rsidR="00EC6569">
        <w:noBreakHyphen/>
      </w:r>
      <w:fldSimple w:instr=" SEQ Hình \* ARABIC \s 1 ">
        <w:r w:rsidR="00EC6569">
          <w:rPr>
            <w:noProof/>
          </w:rPr>
          <w:t>7</w:t>
        </w:r>
      </w:fldSimple>
      <w:r>
        <w:t xml:space="preserve"> Các vị trí trạng thái đang hoạt động tại thời điểm được đưa lên</w:t>
      </w:r>
      <w:bookmarkEnd w:id="61"/>
    </w:p>
    <w:p w14:paraId="16949A40" w14:textId="5DEE348F" w:rsidR="00735147" w:rsidRDefault="00735147" w:rsidP="00735147"/>
    <w:p w14:paraId="0918F6CB" w14:textId="77777777" w:rsidR="00136F13" w:rsidRDefault="00136F13" w:rsidP="00735147"/>
    <w:p w14:paraId="7E1A93A8" w14:textId="77777777" w:rsidR="00136F13" w:rsidRDefault="00136F13" w:rsidP="00735147"/>
    <w:p w14:paraId="729621A4" w14:textId="77777777" w:rsidR="00136F13" w:rsidRDefault="00136F13" w:rsidP="00735147"/>
    <w:p w14:paraId="758A60E3" w14:textId="77777777" w:rsidR="00136F13" w:rsidRDefault="00136F13" w:rsidP="00735147"/>
    <w:p w14:paraId="187EAB7A" w14:textId="0A461DE4" w:rsidR="003172B8" w:rsidRDefault="00C574A9" w:rsidP="00C574A9">
      <w:r>
        <w:lastRenderedPageBreak/>
        <w:t xml:space="preserve">Khi người dùng cật nhật một vị trí công an giao thông đã hoạt động: </w:t>
      </w:r>
    </w:p>
    <w:p w14:paraId="66501406" w14:textId="5BFA6671" w:rsidR="003172B8" w:rsidRDefault="003172B8" w:rsidP="00136F13">
      <w:pPr>
        <w:pStyle w:val="ListParagraph"/>
        <w:numPr>
          <w:ilvl w:val="0"/>
          <w:numId w:val="11"/>
        </w:numPr>
      </w:pPr>
      <w:r>
        <w:t>Điểm được đưa lên tại 1 thời điểm xác định</w:t>
      </w:r>
    </w:p>
    <w:p w14:paraId="27E0DCDC" w14:textId="74283CA2" w:rsidR="00136F13" w:rsidRDefault="007959E5" w:rsidP="00136F13">
      <w:pPr>
        <w:pStyle w:val="ListParagraph"/>
        <w:numPr>
          <w:ilvl w:val="0"/>
          <w:numId w:val="11"/>
        </w:numPr>
      </w:pPr>
      <w:r>
        <w:t xml:space="preserve">Icon của </w:t>
      </w:r>
      <w:r w:rsidR="00735147">
        <w:t xml:space="preserve">vị trí sẽ có màu xanh da trời </w:t>
      </w:r>
    </w:p>
    <w:p w14:paraId="758276D4" w14:textId="32037D89" w:rsidR="00735147" w:rsidRPr="008B2815" w:rsidRDefault="00136F13" w:rsidP="00136F13">
      <w:pPr>
        <w:pStyle w:val="ListParagraph"/>
        <w:numPr>
          <w:ilvl w:val="0"/>
          <w:numId w:val="11"/>
        </w:numPr>
      </w:pPr>
      <w:r>
        <w:t>C</w:t>
      </w:r>
      <w:r w:rsidR="00735147">
        <w:t>ửa sổ hiển thị những thông tin người dùng đưa lên</w:t>
      </w:r>
      <w:r w:rsidR="00633A99">
        <w:t xml:space="preserve"> tương tự như thông tin khi trạng thái là đang hoạt động tại thời điểm đó</w:t>
      </w:r>
      <w:r w:rsidR="00F72A01">
        <w:t>.</w:t>
      </w:r>
    </w:p>
    <w:p w14:paraId="16632B57" w14:textId="77777777" w:rsidR="00735147" w:rsidRPr="00735147" w:rsidRDefault="00735147" w:rsidP="00735147"/>
    <w:p w14:paraId="1EBE1260" w14:textId="77777777" w:rsidR="006E1D8F" w:rsidRDefault="006E1D8F" w:rsidP="006E1D8F">
      <w:pPr>
        <w:keepNext/>
        <w:ind w:firstLine="0"/>
      </w:pPr>
      <w:r>
        <w:rPr>
          <w:noProof/>
        </w:rPr>
        <w:drawing>
          <wp:inline distT="0" distB="0" distL="0" distR="0" wp14:anchorId="30F2EA9F" wp14:editId="3AC6A003">
            <wp:extent cx="5576570" cy="3134995"/>
            <wp:effectExtent l="0" t="0" r="5080" b="8255"/>
            <wp:docPr id="45" name="Picture 4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ff_inf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6570" cy="3134995"/>
                    </a:xfrm>
                    <a:prstGeom prst="rect">
                      <a:avLst/>
                    </a:prstGeom>
                  </pic:spPr>
                </pic:pic>
              </a:graphicData>
            </a:graphic>
          </wp:inline>
        </w:drawing>
      </w:r>
    </w:p>
    <w:p w14:paraId="15A6CAAC" w14:textId="03939A53" w:rsidR="006E1D8F" w:rsidRPr="006E1D8F" w:rsidRDefault="006E1D8F" w:rsidP="006E1D8F">
      <w:pPr>
        <w:pStyle w:val="Caption"/>
      </w:pPr>
      <w:bookmarkStart w:id="62" w:name="_Toc40428051"/>
      <w:r>
        <w:t xml:space="preserve">Hình </w:t>
      </w:r>
      <w:fldSimple w:instr=" STYLEREF 1 \s ">
        <w:r w:rsidR="00EC6569">
          <w:rPr>
            <w:noProof/>
          </w:rPr>
          <w:t>4</w:t>
        </w:r>
      </w:fldSimple>
      <w:r w:rsidR="00EC6569">
        <w:noBreakHyphen/>
      </w:r>
      <w:fldSimple w:instr=" SEQ Hình \* ARABIC \s 1 ">
        <w:r w:rsidR="00EC6569">
          <w:rPr>
            <w:noProof/>
          </w:rPr>
          <w:t>8</w:t>
        </w:r>
      </w:fldSimple>
      <w:r>
        <w:t xml:space="preserve"> Các vị trí trạng thái đã hoạt động tại thời điểm được đưa lên</w:t>
      </w:r>
      <w:bookmarkEnd w:id="62"/>
    </w:p>
    <w:p w14:paraId="3F383BE7" w14:textId="115080E6" w:rsidR="006E0EE3" w:rsidRDefault="006E0EE3" w:rsidP="006E0EE3"/>
    <w:p w14:paraId="586DC0FC" w14:textId="05915DB1" w:rsidR="00F72A01" w:rsidRDefault="00F72A01" w:rsidP="006E0EE3"/>
    <w:p w14:paraId="34C3F01F" w14:textId="68F7BEFF" w:rsidR="00F72A01" w:rsidRDefault="00F72A01" w:rsidP="006E0EE3"/>
    <w:p w14:paraId="03672949" w14:textId="6B209EE0" w:rsidR="00F72A01" w:rsidRDefault="00F72A01" w:rsidP="006E0EE3"/>
    <w:p w14:paraId="5D7BE7EA" w14:textId="2D400B0C" w:rsidR="00F72A01" w:rsidRDefault="00F72A01" w:rsidP="006E0EE3"/>
    <w:p w14:paraId="0CF4868E" w14:textId="00212AAB" w:rsidR="00F72A01" w:rsidRDefault="00F72A01" w:rsidP="006E0EE3"/>
    <w:p w14:paraId="136E9C6B" w14:textId="4398613E" w:rsidR="00F72A01" w:rsidRDefault="00F72A01" w:rsidP="006E0EE3"/>
    <w:p w14:paraId="47D75EB9" w14:textId="246959BE" w:rsidR="00F72A01" w:rsidRDefault="00F72A01" w:rsidP="006E0EE3"/>
    <w:p w14:paraId="78A4A2EA" w14:textId="77777777" w:rsidR="00F72A01" w:rsidRDefault="00F72A01" w:rsidP="006E0EE3"/>
    <w:p w14:paraId="4E8B75BB" w14:textId="7378C465" w:rsidR="0058248B" w:rsidRPr="003F0D90" w:rsidRDefault="00B346CE" w:rsidP="003F0D90">
      <w:pPr>
        <w:pStyle w:val="Heading2"/>
        <w:rPr>
          <w:rFonts w:cs="Times New Roman"/>
          <w:shd w:val="clear" w:color="auto" w:fill="FFFFFF"/>
        </w:rPr>
      </w:pPr>
      <w:bookmarkStart w:id="63" w:name="_Toc37667166"/>
      <w:bookmarkStart w:id="64" w:name="_Toc40428189"/>
      <w:r>
        <w:rPr>
          <w:rFonts w:cs="Times New Roman"/>
          <w:shd w:val="clear" w:color="auto" w:fill="FFFFFF"/>
        </w:rPr>
        <w:lastRenderedPageBreak/>
        <w:t>Chức năng thu/phóng bản đồ</w:t>
      </w:r>
      <w:bookmarkEnd w:id="63"/>
      <w:bookmarkEnd w:id="64"/>
    </w:p>
    <w:p w14:paraId="41FE8A0B" w14:textId="504E9510" w:rsidR="00C82921" w:rsidRDefault="00C82921" w:rsidP="0042219E">
      <w:pPr>
        <w:pStyle w:val="ListParagraph"/>
        <w:numPr>
          <w:ilvl w:val="0"/>
          <w:numId w:val="12"/>
        </w:numPr>
      </w:pPr>
      <w:r>
        <w:t>Phóng to</w:t>
      </w:r>
    </w:p>
    <w:p w14:paraId="71B96FDC" w14:textId="5D894570" w:rsidR="006D7577" w:rsidRDefault="0090189A" w:rsidP="006D7577">
      <w:pPr>
        <w:pStyle w:val="ListParagraph"/>
        <w:ind w:left="1287" w:firstLine="0"/>
      </w:pPr>
      <w:r>
        <w:t xml:space="preserve">Click vào button có ký hiệu dấu </w:t>
      </w:r>
      <w:r w:rsidR="00C721E8">
        <w:t>“</w:t>
      </w:r>
      <w:r>
        <w:t>+</w:t>
      </w:r>
      <w:r w:rsidR="00C721E8">
        <w:t>”</w:t>
      </w:r>
      <w:r>
        <w:t xml:space="preserve"> để sử dụng chức năng phóng to</w:t>
      </w:r>
    </w:p>
    <w:p w14:paraId="2447DAFC" w14:textId="77777777" w:rsidR="00086BCB" w:rsidRPr="00C82921" w:rsidRDefault="00086BCB" w:rsidP="006D7577">
      <w:pPr>
        <w:pStyle w:val="ListParagraph"/>
        <w:ind w:left="1287" w:firstLine="0"/>
      </w:pPr>
    </w:p>
    <w:p w14:paraId="071A7AF5" w14:textId="77777777" w:rsidR="00CA52C2" w:rsidRDefault="00097F09" w:rsidP="00CA52C2">
      <w:pPr>
        <w:pStyle w:val="Caption"/>
        <w:keepNext/>
      </w:pPr>
      <w:r>
        <w:rPr>
          <w:noProof/>
        </w:rPr>
        <w:drawing>
          <wp:inline distT="0" distB="0" distL="0" distR="0" wp14:anchorId="03E5A67C" wp14:editId="3652E0BD">
            <wp:extent cx="5576570" cy="3134995"/>
            <wp:effectExtent l="0" t="0" r="5080" b="825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zoo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6570" cy="3134995"/>
                    </a:xfrm>
                    <a:prstGeom prst="rect">
                      <a:avLst/>
                    </a:prstGeom>
                  </pic:spPr>
                </pic:pic>
              </a:graphicData>
            </a:graphic>
          </wp:inline>
        </w:drawing>
      </w:r>
    </w:p>
    <w:p w14:paraId="1359F144" w14:textId="5573C062" w:rsidR="00431768" w:rsidRDefault="00CA52C2" w:rsidP="00CA52C2">
      <w:pPr>
        <w:pStyle w:val="Caption"/>
      </w:pPr>
      <w:bookmarkStart w:id="65" w:name="_Toc40428052"/>
      <w:r>
        <w:t xml:space="preserve">Hình </w:t>
      </w:r>
      <w:fldSimple w:instr=" STYLEREF 1 \s ">
        <w:r w:rsidR="00EC6569">
          <w:rPr>
            <w:noProof/>
          </w:rPr>
          <w:t>4</w:t>
        </w:r>
      </w:fldSimple>
      <w:r w:rsidR="00EC6569">
        <w:noBreakHyphen/>
      </w:r>
      <w:fldSimple w:instr=" SEQ Hình \* ARABIC \s 1 ">
        <w:r w:rsidR="00EC6569">
          <w:rPr>
            <w:noProof/>
          </w:rPr>
          <w:t>9</w:t>
        </w:r>
      </w:fldSimple>
      <w:r>
        <w:t xml:space="preserve"> Phóng to</w:t>
      </w:r>
      <w:bookmarkEnd w:id="65"/>
    </w:p>
    <w:p w14:paraId="59338C30" w14:textId="77777777" w:rsidR="00C800A2" w:rsidRPr="00C800A2" w:rsidRDefault="00C800A2" w:rsidP="00C800A2"/>
    <w:p w14:paraId="4D8C39B1" w14:textId="0CA158A2" w:rsidR="00C82921" w:rsidRDefault="0065187D" w:rsidP="00B46011">
      <w:r>
        <w:t>Chức</w:t>
      </w:r>
      <w:r w:rsidR="008B43AC">
        <w:t xml:space="preserve"> năng</w:t>
      </w:r>
      <w:r w:rsidR="0071340E">
        <w:t xml:space="preserve"> </w:t>
      </w:r>
      <w:r w:rsidR="004C30AA">
        <w:t>phóng to</w:t>
      </w:r>
      <w:r w:rsidR="0071340E">
        <w:t xml:space="preserve"> giúp người dùng có thể</w:t>
      </w:r>
      <w:r w:rsidR="00D94565">
        <w:t xml:space="preserve"> phóng to khu vực cần</w:t>
      </w:r>
      <w:r w:rsidR="0071340E">
        <w:t xml:space="preserve"> quan sát</w:t>
      </w:r>
      <w:r w:rsidR="00D94565">
        <w:t>, để có thể thấy</w:t>
      </w:r>
      <w:r w:rsidR="0071340E">
        <w:t xml:space="preserve"> rõ hơn vị trí, khu nhà, tên đường,…</w:t>
      </w:r>
      <w:r w:rsidR="00D94565">
        <w:t xml:space="preserve"> rõ hơn, cụ thể và chi tiết hơn</w:t>
      </w:r>
      <w:r w:rsidR="00F46B97">
        <w:t>.</w:t>
      </w:r>
      <w:bookmarkStart w:id="66" w:name="_Toc37667167"/>
    </w:p>
    <w:p w14:paraId="40306B19" w14:textId="0D8467AC" w:rsidR="003172B8" w:rsidRDefault="003172B8" w:rsidP="00B46011"/>
    <w:p w14:paraId="2B89F90B" w14:textId="1D64DAC0" w:rsidR="003172B8" w:rsidRDefault="003172B8" w:rsidP="00B46011"/>
    <w:p w14:paraId="4128AC6D" w14:textId="6F50E6FA" w:rsidR="003172B8" w:rsidRDefault="003172B8" w:rsidP="00B46011"/>
    <w:p w14:paraId="0DB9E4F5" w14:textId="455E57D3" w:rsidR="003172B8" w:rsidRDefault="003172B8" w:rsidP="00B46011"/>
    <w:p w14:paraId="4F5C10F1" w14:textId="5AEB662A" w:rsidR="003172B8" w:rsidRDefault="003172B8" w:rsidP="00B46011"/>
    <w:p w14:paraId="13BB502C" w14:textId="420551C3" w:rsidR="003172B8" w:rsidRDefault="003172B8" w:rsidP="00B46011"/>
    <w:p w14:paraId="611E8047" w14:textId="0E522BA0" w:rsidR="003172B8" w:rsidRDefault="003172B8" w:rsidP="00B46011"/>
    <w:p w14:paraId="016048B5" w14:textId="4854CB87" w:rsidR="003172B8" w:rsidRDefault="003172B8" w:rsidP="00B46011"/>
    <w:p w14:paraId="7810DB72" w14:textId="5C6E735D" w:rsidR="003172B8" w:rsidRDefault="003172B8" w:rsidP="00B46011"/>
    <w:p w14:paraId="144C9A5E" w14:textId="6D49C915" w:rsidR="003172B8" w:rsidRDefault="003172B8" w:rsidP="00B46011"/>
    <w:p w14:paraId="42B41F4B" w14:textId="77777777" w:rsidR="003172B8" w:rsidRDefault="003172B8" w:rsidP="00B46011"/>
    <w:bookmarkEnd w:id="66"/>
    <w:p w14:paraId="49ED352C" w14:textId="32CDAC3D" w:rsidR="00EB043C" w:rsidRPr="008430FC" w:rsidRDefault="00AC51FC" w:rsidP="00BF3875">
      <w:pPr>
        <w:pStyle w:val="ListParagraph"/>
        <w:numPr>
          <w:ilvl w:val="0"/>
          <w:numId w:val="12"/>
        </w:numPr>
      </w:pPr>
      <w:r w:rsidRPr="00BF3875">
        <w:rPr>
          <w:shd w:val="clear" w:color="auto" w:fill="FFFFFF"/>
        </w:rPr>
        <w:t>Thu nhỏ</w:t>
      </w:r>
    </w:p>
    <w:p w14:paraId="17557EDF" w14:textId="7401C8B4" w:rsidR="008430FC" w:rsidRPr="00C82921" w:rsidRDefault="008430FC" w:rsidP="008430FC">
      <w:pPr>
        <w:pStyle w:val="ListParagraph"/>
        <w:ind w:left="1287" w:firstLine="0"/>
      </w:pPr>
      <w:r>
        <w:rPr>
          <w:shd w:val="clear" w:color="auto" w:fill="FFFFFF"/>
        </w:rPr>
        <w:t>Click vào button có ký hiệu dấu</w:t>
      </w:r>
      <w:r w:rsidR="00F03C68">
        <w:rPr>
          <w:shd w:val="clear" w:color="auto" w:fill="FFFFFF"/>
        </w:rPr>
        <w:t xml:space="preserve"> “</w:t>
      </w:r>
      <w:r>
        <w:rPr>
          <w:shd w:val="clear" w:color="auto" w:fill="FFFFFF"/>
        </w:rPr>
        <w:t>–</w:t>
      </w:r>
      <w:r w:rsidR="00F03C68">
        <w:rPr>
          <w:shd w:val="clear" w:color="auto" w:fill="FFFFFF"/>
        </w:rPr>
        <w:t>”</w:t>
      </w:r>
      <w:r>
        <w:rPr>
          <w:shd w:val="clear" w:color="auto" w:fill="FFFFFF"/>
        </w:rPr>
        <w:t xml:space="preserve"> để sử dụng chức năng thu nhỏ</w:t>
      </w:r>
    </w:p>
    <w:p w14:paraId="0089A411" w14:textId="77777777" w:rsidR="00B00E1C" w:rsidRDefault="00957B06" w:rsidP="00B00E1C">
      <w:pPr>
        <w:pStyle w:val="Caption"/>
        <w:keepNext/>
      </w:pPr>
      <w:r>
        <w:rPr>
          <w:noProof/>
        </w:rPr>
        <w:drawing>
          <wp:inline distT="0" distB="0" distL="0" distR="0" wp14:anchorId="5008E6EC" wp14:editId="18D56E7F">
            <wp:extent cx="5576570" cy="3134995"/>
            <wp:effectExtent l="0" t="0" r="5080" b="825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zoo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6570" cy="3134995"/>
                    </a:xfrm>
                    <a:prstGeom prst="rect">
                      <a:avLst/>
                    </a:prstGeom>
                  </pic:spPr>
                </pic:pic>
              </a:graphicData>
            </a:graphic>
          </wp:inline>
        </w:drawing>
      </w:r>
    </w:p>
    <w:p w14:paraId="4BFA8E8E" w14:textId="2DC5EE06" w:rsidR="0097653A" w:rsidRDefault="00B00E1C" w:rsidP="00B00E1C">
      <w:pPr>
        <w:pStyle w:val="Caption"/>
      </w:pPr>
      <w:bookmarkStart w:id="67" w:name="_Toc40428053"/>
      <w:r>
        <w:t xml:space="preserve">Hình </w:t>
      </w:r>
      <w:fldSimple w:instr=" STYLEREF 1 \s ">
        <w:r w:rsidR="00EC6569">
          <w:rPr>
            <w:noProof/>
          </w:rPr>
          <w:t>4</w:t>
        </w:r>
      </w:fldSimple>
      <w:r w:rsidR="00EC6569">
        <w:noBreakHyphen/>
      </w:r>
      <w:fldSimple w:instr=" SEQ Hình \* ARABIC \s 1 ">
        <w:r w:rsidR="00EC6569">
          <w:rPr>
            <w:noProof/>
          </w:rPr>
          <w:t>10</w:t>
        </w:r>
      </w:fldSimple>
      <w:r>
        <w:t xml:space="preserve"> Thu nhỏ</w:t>
      </w:r>
      <w:bookmarkEnd w:id="67"/>
    </w:p>
    <w:p w14:paraId="4441A8CE" w14:textId="22F26D75" w:rsidR="00CA37E0" w:rsidRPr="00CA37E0" w:rsidRDefault="00CA37E0" w:rsidP="0097653A">
      <w:pPr>
        <w:pStyle w:val="Caption"/>
      </w:pPr>
    </w:p>
    <w:p w14:paraId="70BF9718" w14:textId="73DA7926" w:rsidR="00EB043C" w:rsidRDefault="00ED0B09" w:rsidP="00255041">
      <w:r>
        <w:t xml:space="preserve">Chức </w:t>
      </w:r>
      <w:r w:rsidR="0016132E">
        <w:t xml:space="preserve">năng </w:t>
      </w:r>
      <w:r w:rsidR="000E392F">
        <w:t xml:space="preserve">thu nhỏ </w:t>
      </w:r>
      <w:r w:rsidR="0016132E">
        <w:t xml:space="preserve">giúp người dùng có thể </w:t>
      </w:r>
      <w:r w:rsidR="007C1D64">
        <w:t xml:space="preserve">thu nhỏ khu vực cần quan sát, </w:t>
      </w:r>
      <w:r w:rsidR="009A3102">
        <w:t xml:space="preserve">nhưng lại giúp người dùng </w:t>
      </w:r>
      <w:r w:rsidR="007C1D64">
        <w:t>bao quát được một vùng quan sát có diện tích rộng hơn</w:t>
      </w:r>
      <w:r w:rsidR="00F17374">
        <w:t xml:space="preserve"> xung quanh vị trí đã chọn ban đầu.</w:t>
      </w:r>
    </w:p>
    <w:p w14:paraId="1F66945A" w14:textId="3D5609C0" w:rsidR="00E956BF" w:rsidRDefault="00E956BF" w:rsidP="00255041"/>
    <w:p w14:paraId="28C0E869" w14:textId="7930A4E3" w:rsidR="00E956BF" w:rsidRDefault="00E956BF" w:rsidP="00255041"/>
    <w:p w14:paraId="5A3296CB" w14:textId="0379CDA8" w:rsidR="00E956BF" w:rsidRDefault="00E956BF" w:rsidP="00255041"/>
    <w:p w14:paraId="72D3578E" w14:textId="3AA165DE" w:rsidR="00E956BF" w:rsidRDefault="00E956BF" w:rsidP="00255041"/>
    <w:p w14:paraId="5CCDD03C" w14:textId="714E1311" w:rsidR="00E956BF" w:rsidRDefault="00E956BF" w:rsidP="00255041"/>
    <w:p w14:paraId="5B3E6870" w14:textId="1A3CF0C9" w:rsidR="00E956BF" w:rsidRDefault="00E956BF" w:rsidP="00255041"/>
    <w:p w14:paraId="2EEE0438" w14:textId="014EB4C0" w:rsidR="00E956BF" w:rsidRDefault="00E956BF" w:rsidP="00255041"/>
    <w:p w14:paraId="4378CADE" w14:textId="77777777" w:rsidR="00E956BF" w:rsidRDefault="00E956BF" w:rsidP="00255041"/>
    <w:p w14:paraId="6FD75D48" w14:textId="62463024" w:rsidR="00D21680" w:rsidRDefault="00F81754" w:rsidP="00D21680">
      <w:pPr>
        <w:pStyle w:val="Heading2"/>
      </w:pPr>
      <w:bookmarkStart w:id="68" w:name="_Toc37667168"/>
      <w:bookmarkStart w:id="69" w:name="_Toc40428190"/>
      <w:r>
        <w:lastRenderedPageBreak/>
        <w:t>Chức năng</w:t>
      </w:r>
      <w:r w:rsidR="001F5CCC">
        <w:t>:</w:t>
      </w:r>
      <w:r w:rsidR="006E3475">
        <w:t xml:space="preserve"> </w:t>
      </w:r>
      <w:bookmarkEnd w:id="68"/>
      <w:r w:rsidR="001F5CCC">
        <w:t>C</w:t>
      </w:r>
      <w:r w:rsidR="006E0EE3">
        <w:t>enter map</w:t>
      </w:r>
      <w:bookmarkEnd w:id="69"/>
    </w:p>
    <w:p w14:paraId="39B1C4DF" w14:textId="134078B9" w:rsidR="00E956BF" w:rsidRPr="00E956BF" w:rsidRDefault="00E956BF" w:rsidP="00E956BF">
      <w:r>
        <w:t xml:space="preserve">Click vào button “Center Map” để sử dụng chức năng </w:t>
      </w:r>
    </w:p>
    <w:p w14:paraId="5296A64C" w14:textId="77777777" w:rsidR="002A3AC6" w:rsidRDefault="004A32DC" w:rsidP="002A3AC6">
      <w:pPr>
        <w:keepNext/>
        <w:ind w:firstLine="0"/>
        <w:jc w:val="center"/>
      </w:pPr>
      <w:r>
        <w:rPr>
          <w:noProof/>
        </w:rPr>
        <w:drawing>
          <wp:inline distT="0" distB="0" distL="0" distR="0" wp14:anchorId="581159EF" wp14:editId="1634EEA0">
            <wp:extent cx="5576570" cy="3134995"/>
            <wp:effectExtent l="0" t="0" r="5080" b="8255"/>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enterma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6570" cy="3134995"/>
                    </a:xfrm>
                    <a:prstGeom prst="rect">
                      <a:avLst/>
                    </a:prstGeom>
                  </pic:spPr>
                </pic:pic>
              </a:graphicData>
            </a:graphic>
          </wp:inline>
        </w:drawing>
      </w:r>
    </w:p>
    <w:p w14:paraId="6FD3B4AD" w14:textId="04F6D97B" w:rsidR="00EE6AA5" w:rsidRDefault="002A3AC6" w:rsidP="005F03D0">
      <w:pPr>
        <w:pStyle w:val="Caption"/>
      </w:pPr>
      <w:bookmarkStart w:id="70" w:name="_Toc40428054"/>
      <w:r>
        <w:t xml:space="preserve">Hình </w:t>
      </w:r>
      <w:fldSimple w:instr=" STYLEREF 1 \s ">
        <w:r w:rsidR="00EC6569">
          <w:rPr>
            <w:noProof/>
          </w:rPr>
          <w:t>4</w:t>
        </w:r>
      </w:fldSimple>
      <w:r w:rsidR="00EC6569">
        <w:noBreakHyphen/>
      </w:r>
      <w:fldSimple w:instr=" SEQ Hình \* ARABIC \s 1 ">
        <w:r w:rsidR="00EC6569">
          <w:rPr>
            <w:noProof/>
          </w:rPr>
          <w:t>11</w:t>
        </w:r>
      </w:fldSimple>
      <w:r>
        <w:t xml:space="preserve"> Center Map</w:t>
      </w:r>
      <w:bookmarkEnd w:id="70"/>
    </w:p>
    <w:p w14:paraId="2960C211" w14:textId="0045586E" w:rsidR="006A5281" w:rsidRPr="00EE6AA5" w:rsidRDefault="006A5281" w:rsidP="00EE6AA5">
      <w:pPr>
        <w:pStyle w:val="Caption"/>
      </w:pPr>
    </w:p>
    <w:p w14:paraId="42D72BBB" w14:textId="061DC49A" w:rsidR="006A5281" w:rsidRDefault="00A82279" w:rsidP="006A5281">
      <w:r>
        <w:t>Khi sử dụng chức năng này, cho dù người dùng đang ở bất kỳ vị trí nào trên bản đồ khi click sẽ chuyển về ngay vị trí trung tâm được đặt trước.</w:t>
      </w:r>
    </w:p>
    <w:p w14:paraId="54D519F6" w14:textId="5C54981E" w:rsidR="006A5281" w:rsidRPr="006A5281" w:rsidRDefault="006A5281" w:rsidP="006A5281"/>
    <w:p w14:paraId="1343EFB9" w14:textId="1825DAD4" w:rsidR="00ED2BBA" w:rsidRDefault="00754C76" w:rsidP="00754C76">
      <w:pPr>
        <w:pStyle w:val="Heading2"/>
      </w:pPr>
      <w:bookmarkStart w:id="71" w:name="_Toc40428191"/>
      <w:r>
        <w:lastRenderedPageBreak/>
        <w:t>Chức năng</w:t>
      </w:r>
      <w:r w:rsidR="0054747E">
        <w:t xml:space="preserve"> xem</w:t>
      </w:r>
      <w:r>
        <w:t xml:space="preserve"> toàn màn hình</w:t>
      </w:r>
      <w:bookmarkEnd w:id="71"/>
    </w:p>
    <w:p w14:paraId="21F45A58" w14:textId="77777777" w:rsidR="00713D7B" w:rsidRDefault="004A32DC" w:rsidP="00713D7B">
      <w:pPr>
        <w:keepNext/>
        <w:ind w:firstLine="0"/>
      </w:pPr>
      <w:r>
        <w:rPr>
          <w:noProof/>
        </w:rPr>
        <w:drawing>
          <wp:inline distT="0" distB="0" distL="0" distR="0" wp14:anchorId="2F180372" wp14:editId="0134983B">
            <wp:extent cx="5576570" cy="3134995"/>
            <wp:effectExtent l="0" t="0" r="5080" b="8255"/>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ullscree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6570" cy="3134995"/>
                    </a:xfrm>
                    <a:prstGeom prst="rect">
                      <a:avLst/>
                    </a:prstGeom>
                  </pic:spPr>
                </pic:pic>
              </a:graphicData>
            </a:graphic>
          </wp:inline>
        </w:drawing>
      </w:r>
    </w:p>
    <w:p w14:paraId="7ABE55AC" w14:textId="677F1154" w:rsidR="00EA25D9" w:rsidRDefault="00713D7B" w:rsidP="00713D7B">
      <w:pPr>
        <w:pStyle w:val="Caption"/>
      </w:pPr>
      <w:bookmarkStart w:id="72" w:name="_Toc40428055"/>
      <w:r>
        <w:t xml:space="preserve">Hình </w:t>
      </w:r>
      <w:fldSimple w:instr=" STYLEREF 1 \s ">
        <w:r w:rsidR="00EC6569">
          <w:rPr>
            <w:noProof/>
          </w:rPr>
          <w:t>4</w:t>
        </w:r>
      </w:fldSimple>
      <w:r w:rsidR="00EC6569">
        <w:noBreakHyphen/>
      </w:r>
      <w:fldSimple w:instr=" SEQ Hình \* ARABIC \s 1 ">
        <w:r w:rsidR="00EC6569">
          <w:rPr>
            <w:noProof/>
          </w:rPr>
          <w:t>12</w:t>
        </w:r>
      </w:fldSimple>
      <w:r>
        <w:t xml:space="preserve"> Xem toàn màn hình</w:t>
      </w:r>
      <w:bookmarkEnd w:id="72"/>
      <w:r w:rsidR="00271A80">
        <w:t xml:space="preserve"> </w:t>
      </w:r>
    </w:p>
    <w:p w14:paraId="21BBBF6F" w14:textId="7B9ED680" w:rsidR="00826541" w:rsidRDefault="00826541" w:rsidP="00EA25D9">
      <w:pPr>
        <w:pStyle w:val="Caption"/>
      </w:pPr>
    </w:p>
    <w:p w14:paraId="688363D3" w14:textId="77777777" w:rsidR="00754C76" w:rsidRDefault="00754C76" w:rsidP="00754C76">
      <w:pPr>
        <w:ind w:firstLine="0"/>
      </w:pPr>
    </w:p>
    <w:p w14:paraId="29E5C2D2" w14:textId="77777777" w:rsidR="00D52FA7" w:rsidRDefault="009E0F19" w:rsidP="00D52FA7">
      <w:pPr>
        <w:keepNext/>
        <w:ind w:firstLine="0"/>
      </w:pPr>
      <w:r>
        <w:rPr>
          <w:noProof/>
        </w:rPr>
        <w:drawing>
          <wp:inline distT="0" distB="0" distL="0" distR="0" wp14:anchorId="371F20A9" wp14:editId="316A913B">
            <wp:extent cx="5576570" cy="3134995"/>
            <wp:effectExtent l="0" t="0" r="5080" b="82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ullscreen_cance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6570" cy="3134995"/>
                    </a:xfrm>
                    <a:prstGeom prst="rect">
                      <a:avLst/>
                    </a:prstGeom>
                  </pic:spPr>
                </pic:pic>
              </a:graphicData>
            </a:graphic>
          </wp:inline>
        </w:drawing>
      </w:r>
    </w:p>
    <w:p w14:paraId="09EA07D2" w14:textId="2553ABD4" w:rsidR="00ED2BBA" w:rsidRDefault="00D52FA7" w:rsidP="00D52FA7">
      <w:pPr>
        <w:pStyle w:val="Caption"/>
      </w:pPr>
      <w:bookmarkStart w:id="73" w:name="_Toc40428056"/>
      <w:r>
        <w:t xml:space="preserve">Hình </w:t>
      </w:r>
      <w:fldSimple w:instr=" STYLEREF 1 \s ">
        <w:r w:rsidR="00EC6569">
          <w:rPr>
            <w:noProof/>
          </w:rPr>
          <w:t>4</w:t>
        </w:r>
      </w:fldSimple>
      <w:r w:rsidR="00EC6569">
        <w:noBreakHyphen/>
      </w:r>
      <w:fldSimple w:instr=" SEQ Hình \* ARABIC \s 1 ">
        <w:r w:rsidR="00EC6569">
          <w:rPr>
            <w:noProof/>
          </w:rPr>
          <w:t>13</w:t>
        </w:r>
      </w:fldSimple>
      <w:r>
        <w:t xml:space="preserve"> Thoát toàn màn hình</w:t>
      </w:r>
      <w:bookmarkEnd w:id="73"/>
      <w:r w:rsidR="0063320F">
        <w:t xml:space="preserve"> </w:t>
      </w:r>
    </w:p>
    <w:p w14:paraId="552DCF36" w14:textId="3FE8DD7E" w:rsidR="00754C76" w:rsidRDefault="00754C76" w:rsidP="00754C76">
      <w:pPr>
        <w:pStyle w:val="Caption"/>
      </w:pPr>
    </w:p>
    <w:p w14:paraId="0081BA0A" w14:textId="77777777" w:rsidR="00754C76" w:rsidRPr="00754C76" w:rsidRDefault="00754C76" w:rsidP="00754C76"/>
    <w:p w14:paraId="334DB1AB" w14:textId="351649F7" w:rsidR="00754C76" w:rsidRDefault="00306D79" w:rsidP="002B5699">
      <w:pPr>
        <w:pStyle w:val="Heading2"/>
      </w:pPr>
      <w:bookmarkStart w:id="74" w:name="_Toc40428192"/>
      <w:r>
        <w:lastRenderedPageBreak/>
        <w:t xml:space="preserve">Chức năng: </w:t>
      </w:r>
      <w:r w:rsidR="00380D54">
        <w:t>C</w:t>
      </w:r>
      <w:r w:rsidR="002B5699">
        <w:t>hế độ xem ph</w:t>
      </w:r>
      <w:r w:rsidR="000B4254">
        <w:t>ố</w:t>
      </w:r>
      <w:bookmarkEnd w:id="74"/>
    </w:p>
    <w:p w14:paraId="5D242884" w14:textId="352EF2D4" w:rsidR="00E938DC" w:rsidRPr="007D0F04" w:rsidRDefault="002E15CC" w:rsidP="0013411D">
      <w:r>
        <w:t>Để mang lại trải nghiệm với độ thực tế cao, chế độ xem phố giúp người dùng có thể coi như đi dạo tại vị trí đó (Áp dụng cho một số vị trí)</w:t>
      </w:r>
      <w:r w:rsidR="0013411D">
        <w:t>, hoặc</w:t>
      </w:r>
      <w:r w:rsidR="00E938DC" w:rsidRPr="00E938DC">
        <w:t xml:space="preserve"> để định dạng đường đi theo kiểu đi trên xe mà bạn đang chạy, được sử dụng nhiều nước phát triển như Hoa Kỳ, Anh, Pháp, Đức, Ý, Nhật Bản, Hàn Quốc, Đài Loan, Thái Lan,... và nhiều quốc gia phát triển khác trên thế giới. Hiện nay Chế độ xem phố được sự ủng hộ của nhiều người, đặc biệt là những người đang sử dụng ô tô.</w:t>
      </w:r>
    </w:p>
    <w:p w14:paraId="636D6FF2" w14:textId="75EA0DA0" w:rsidR="00002FEF" w:rsidRDefault="00A070BE" w:rsidP="00002FEF">
      <w:pPr>
        <w:keepNext/>
        <w:ind w:firstLine="0"/>
      </w:pPr>
      <w:r>
        <w:rPr>
          <w:noProof/>
        </w:rPr>
        <w:t xml:space="preserve"> </w:t>
      </w:r>
      <w:r w:rsidR="00FE52EB">
        <w:rPr>
          <w:noProof/>
        </w:rPr>
        <w:drawing>
          <wp:inline distT="0" distB="0" distL="0" distR="0" wp14:anchorId="27B56C12" wp14:editId="3FAC4A76">
            <wp:extent cx="5576570" cy="3134995"/>
            <wp:effectExtent l="0" t="0" r="5080" b="8255"/>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xemph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6570" cy="3134995"/>
                    </a:xfrm>
                    <a:prstGeom prst="rect">
                      <a:avLst/>
                    </a:prstGeom>
                  </pic:spPr>
                </pic:pic>
              </a:graphicData>
            </a:graphic>
          </wp:inline>
        </w:drawing>
      </w:r>
    </w:p>
    <w:p w14:paraId="319F9EA9" w14:textId="001DC982" w:rsidR="003C24AC" w:rsidRDefault="00002FEF" w:rsidP="00002FEF">
      <w:pPr>
        <w:pStyle w:val="Caption"/>
      </w:pPr>
      <w:bookmarkStart w:id="75" w:name="_Toc40428057"/>
      <w:r>
        <w:t xml:space="preserve">Hình </w:t>
      </w:r>
      <w:fldSimple w:instr=" STYLEREF 1 \s ">
        <w:r w:rsidR="00EC6569">
          <w:rPr>
            <w:noProof/>
          </w:rPr>
          <w:t>4</w:t>
        </w:r>
      </w:fldSimple>
      <w:r w:rsidR="00EC6569">
        <w:noBreakHyphen/>
      </w:r>
      <w:fldSimple w:instr=" SEQ Hình \* ARABIC \s 1 ">
        <w:r w:rsidR="00EC6569">
          <w:rPr>
            <w:noProof/>
          </w:rPr>
          <w:t>14</w:t>
        </w:r>
      </w:fldSimple>
      <w:r>
        <w:t xml:space="preserve"> Xem phố</w:t>
      </w:r>
      <w:bookmarkEnd w:id="75"/>
      <w:r w:rsidR="006632E6">
        <w:t xml:space="preserve"> </w:t>
      </w:r>
    </w:p>
    <w:p w14:paraId="4853C899" w14:textId="7986A7A0" w:rsidR="0013468B" w:rsidRPr="0013468B" w:rsidRDefault="0013468B" w:rsidP="00A070BE">
      <w:pPr>
        <w:ind w:firstLine="0"/>
      </w:pPr>
    </w:p>
    <w:p w14:paraId="417F3FBE" w14:textId="43549132" w:rsidR="002B5699" w:rsidRPr="002B5699" w:rsidRDefault="002B5699" w:rsidP="002040D3">
      <w:r>
        <w:t xml:space="preserve">Kéo biểu tượng vào một địa điểm </w:t>
      </w:r>
      <w:r w:rsidR="00A070BE">
        <w:t xml:space="preserve">nhất định </w:t>
      </w:r>
      <w:r w:rsidR="00C9592D">
        <w:t>người dùng sẽ được trải nghiệm cảm giác như đang đi tại địa điểm đó.</w:t>
      </w:r>
    </w:p>
    <w:p w14:paraId="27B08B54" w14:textId="77777777" w:rsidR="00364566" w:rsidRDefault="001943DC" w:rsidP="00364566">
      <w:pPr>
        <w:keepNext/>
        <w:ind w:firstLine="0"/>
      </w:pPr>
      <w:r>
        <w:rPr>
          <w:noProof/>
        </w:rPr>
        <w:lastRenderedPageBreak/>
        <w:drawing>
          <wp:inline distT="0" distB="0" distL="0" distR="0" wp14:anchorId="227FB15E" wp14:editId="2341982D">
            <wp:extent cx="5576570" cy="3134995"/>
            <wp:effectExtent l="0" t="0" r="0" b="6985"/>
            <wp:docPr id="39" name="Picture 39" descr="A close up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xempho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6570" cy="3134995"/>
                    </a:xfrm>
                    <a:prstGeom prst="rect">
                      <a:avLst/>
                    </a:prstGeom>
                  </pic:spPr>
                </pic:pic>
              </a:graphicData>
            </a:graphic>
          </wp:inline>
        </w:drawing>
      </w:r>
    </w:p>
    <w:p w14:paraId="5D4401BA" w14:textId="4DA1B282" w:rsidR="002B5699" w:rsidRDefault="00364566" w:rsidP="00203A52">
      <w:pPr>
        <w:pStyle w:val="Caption"/>
      </w:pPr>
      <w:bookmarkStart w:id="76" w:name="_Toc40428058"/>
      <w:r>
        <w:t xml:space="preserve">Hình </w:t>
      </w:r>
      <w:fldSimple w:instr=" STYLEREF 1 \s ">
        <w:r w:rsidR="00EC6569">
          <w:rPr>
            <w:noProof/>
          </w:rPr>
          <w:t>4</w:t>
        </w:r>
      </w:fldSimple>
      <w:r w:rsidR="00EC6569">
        <w:noBreakHyphen/>
      </w:r>
      <w:fldSimple w:instr=" SEQ Hình \* ARABIC \s 1 ">
        <w:r w:rsidR="00EC6569">
          <w:rPr>
            <w:noProof/>
          </w:rPr>
          <w:t>15</w:t>
        </w:r>
      </w:fldSimple>
      <w:r>
        <w:t xml:space="preserve"> Xem địa điểm với chế độ xem phố</w:t>
      </w:r>
      <w:bookmarkEnd w:id="76"/>
      <w:r w:rsidR="00DB0174">
        <w:t xml:space="preserve"> </w:t>
      </w:r>
    </w:p>
    <w:p w14:paraId="34BBA86A" w14:textId="77777777" w:rsidR="00137BF9" w:rsidRPr="00137BF9" w:rsidRDefault="00137BF9" w:rsidP="00CB609C">
      <w:pPr>
        <w:ind w:firstLine="0"/>
      </w:pPr>
    </w:p>
    <w:p w14:paraId="7D8F5A68" w14:textId="77777777" w:rsidR="00CB609C" w:rsidRDefault="00CB609C" w:rsidP="002B5699">
      <w:r>
        <w:t>Sau khi k</w:t>
      </w:r>
      <w:r w:rsidR="002B5699">
        <w:t xml:space="preserve">éo biểu tượng vào địa điểm </w:t>
      </w:r>
      <w:r>
        <w:t>nhất định nào đó:</w:t>
      </w:r>
    </w:p>
    <w:p w14:paraId="51049B79" w14:textId="77777777" w:rsidR="00CB609C" w:rsidRDefault="00CB609C" w:rsidP="00ED36CB">
      <w:pPr>
        <w:pStyle w:val="ListParagraph"/>
        <w:numPr>
          <w:ilvl w:val="0"/>
          <w:numId w:val="12"/>
        </w:numPr>
      </w:pPr>
      <w:r>
        <w:t>Xuất hiện</w:t>
      </w:r>
      <w:r w:rsidR="002B5699">
        <w:t xml:space="preserve"> ảnh địa điểm trong đó </w:t>
      </w:r>
    </w:p>
    <w:p w14:paraId="7A9D016D" w14:textId="2F568E35" w:rsidR="002B5699" w:rsidRDefault="00CB609C" w:rsidP="00ED36CB">
      <w:pPr>
        <w:pStyle w:val="ListParagraph"/>
        <w:numPr>
          <w:ilvl w:val="0"/>
          <w:numId w:val="12"/>
        </w:numPr>
      </w:pPr>
      <w:r>
        <w:t xml:space="preserve">Một số </w:t>
      </w:r>
      <w:r w:rsidR="002B5699">
        <w:t>chức năng</w:t>
      </w:r>
      <w:r>
        <w:t xml:space="preserve"> được sử dụng khi dùng chế độ xem phố này:</w:t>
      </w:r>
    </w:p>
    <w:p w14:paraId="269A4539" w14:textId="38125CFA" w:rsidR="00CB609C" w:rsidRDefault="00CB609C" w:rsidP="00917B58">
      <w:pPr>
        <w:pStyle w:val="ListParagraph"/>
        <w:numPr>
          <w:ilvl w:val="1"/>
          <w:numId w:val="12"/>
        </w:numPr>
      </w:pPr>
      <w:r>
        <w:t>Phóng to</w:t>
      </w:r>
    </w:p>
    <w:p w14:paraId="3385B817" w14:textId="7D7A67AA" w:rsidR="00CB609C" w:rsidRDefault="00CB609C" w:rsidP="00917B58">
      <w:pPr>
        <w:pStyle w:val="ListParagraph"/>
        <w:numPr>
          <w:ilvl w:val="1"/>
          <w:numId w:val="12"/>
        </w:numPr>
      </w:pPr>
      <w:r>
        <w:t>Thu nhỏ</w:t>
      </w:r>
    </w:p>
    <w:p w14:paraId="5BE7D2AD" w14:textId="7EA6E3F4" w:rsidR="00CB609C" w:rsidRDefault="00CB609C" w:rsidP="00917B58">
      <w:pPr>
        <w:pStyle w:val="ListParagraph"/>
        <w:numPr>
          <w:ilvl w:val="1"/>
          <w:numId w:val="12"/>
        </w:numPr>
      </w:pPr>
      <w:r>
        <w:t>Xem vị trí và xung quanh bằng việc xoay 360 độ</w:t>
      </w:r>
      <w:r w:rsidR="00A428EC">
        <w:t>.</w:t>
      </w:r>
    </w:p>
    <w:p w14:paraId="6383FFC0" w14:textId="273AE875" w:rsidR="00AD1BCD" w:rsidRDefault="00AD1BCD" w:rsidP="00AD1BCD"/>
    <w:p w14:paraId="19F496CA" w14:textId="26C38A66" w:rsidR="00AD1BCD" w:rsidRDefault="00AD1BCD" w:rsidP="00AD1BCD"/>
    <w:p w14:paraId="36A1353C" w14:textId="389801B2" w:rsidR="00AD1BCD" w:rsidRDefault="00AD1BCD" w:rsidP="00AD1BCD"/>
    <w:p w14:paraId="3A85DC89" w14:textId="71215242" w:rsidR="00AD1BCD" w:rsidRDefault="00AD1BCD" w:rsidP="00AD1BCD"/>
    <w:p w14:paraId="265DB4B3" w14:textId="797BA811" w:rsidR="00AD1BCD" w:rsidRDefault="00AD1BCD" w:rsidP="00AD1BCD"/>
    <w:p w14:paraId="17EB9594" w14:textId="54B156A1" w:rsidR="00AD1BCD" w:rsidRDefault="00AD1BCD" w:rsidP="00AD1BCD"/>
    <w:p w14:paraId="32553EFF" w14:textId="689CD749" w:rsidR="00AD1BCD" w:rsidRDefault="00AD1BCD" w:rsidP="00AD1BCD"/>
    <w:p w14:paraId="63FBF71D" w14:textId="77777777" w:rsidR="00AD1BCD" w:rsidRDefault="00AD1BCD" w:rsidP="00AD1BCD"/>
    <w:p w14:paraId="4015D928" w14:textId="31938371" w:rsidR="008F75BF" w:rsidRDefault="008F75BF" w:rsidP="008F75BF">
      <w:pPr>
        <w:pStyle w:val="Heading2"/>
      </w:pPr>
      <w:bookmarkStart w:id="77" w:name="_Toc40428193"/>
      <w:r>
        <w:lastRenderedPageBreak/>
        <w:t xml:space="preserve">Chức năng: </w:t>
      </w:r>
      <w:r w:rsidR="00812EFC">
        <w:t>Định vị vị trí người dùng</w:t>
      </w:r>
      <w:bookmarkEnd w:id="77"/>
    </w:p>
    <w:p w14:paraId="03264F69" w14:textId="6CBA485E" w:rsidR="00D961A4" w:rsidRPr="00D961A4" w:rsidRDefault="00F11739" w:rsidP="00F11739">
      <w:pPr>
        <w:ind w:left="360" w:firstLine="0"/>
      </w:pPr>
      <w:r>
        <w:t xml:space="preserve">Bên cạnh những mặt tiêu cực mà định vị </w:t>
      </w:r>
      <w:r w:rsidR="000137EA">
        <w:t>kéo theo</w:t>
      </w:r>
      <w:r>
        <w:t xml:space="preserve"> cho người dùng thời gian vừa qua, k</w:t>
      </w:r>
      <w:r w:rsidR="00D961A4">
        <w:t>hông thể</w:t>
      </w:r>
      <w:r>
        <w:t xml:space="preserve"> không nhắc tới</w:t>
      </w:r>
      <w:r w:rsidR="00D961A4">
        <w:t xml:space="preserve"> những lợi ích của việc định vị mang lại cho người dùng </w:t>
      </w:r>
      <w:r w:rsidR="007B0221">
        <w:t>trong thời buổi hiện nay như:</w:t>
      </w:r>
    </w:p>
    <w:p w14:paraId="62805B96" w14:textId="3E883471" w:rsidR="00372E2B" w:rsidRPr="00D961A4" w:rsidRDefault="00372E2B" w:rsidP="00D961A4">
      <w:pPr>
        <w:pStyle w:val="ListParagraph"/>
        <w:numPr>
          <w:ilvl w:val="0"/>
          <w:numId w:val="14"/>
        </w:numPr>
        <w:rPr>
          <w:rFonts w:ascii="Arial" w:hAnsi="Arial" w:cs="Arial"/>
          <w:color w:val="333333"/>
          <w:sz w:val="24"/>
          <w:bdr w:val="none" w:sz="0" w:space="0" w:color="auto" w:frame="1"/>
          <w:lang w:val="en-GB" w:eastAsia="en-GB"/>
        </w:rPr>
      </w:pPr>
      <w:r w:rsidRPr="00D961A4">
        <w:rPr>
          <w:rFonts w:ascii="Arial" w:hAnsi="Arial" w:cs="Arial"/>
          <w:color w:val="333333"/>
          <w:sz w:val="24"/>
          <w:bdr w:val="none" w:sz="0" w:space="0" w:color="auto" w:frame="1"/>
          <w:lang w:val="en-GB" w:eastAsia="en-GB"/>
        </w:rPr>
        <w:t>Định vị vị trí của người sử dụng, tìm đường đi với bản đồ.</w:t>
      </w:r>
    </w:p>
    <w:p w14:paraId="36FB476B" w14:textId="0CA752C5" w:rsidR="00372E2B" w:rsidRPr="00D961A4" w:rsidRDefault="00372E2B" w:rsidP="00D961A4">
      <w:pPr>
        <w:pStyle w:val="ListParagraph"/>
        <w:numPr>
          <w:ilvl w:val="0"/>
          <w:numId w:val="14"/>
        </w:numPr>
        <w:rPr>
          <w:rFonts w:ascii="Arial" w:hAnsi="Arial" w:cs="Arial"/>
          <w:color w:val="333333"/>
          <w:sz w:val="24"/>
          <w:bdr w:val="none" w:sz="0" w:space="0" w:color="auto" w:frame="1"/>
          <w:lang w:val="en-GB" w:eastAsia="en-GB"/>
        </w:rPr>
      </w:pPr>
      <w:r w:rsidRPr="00D961A4">
        <w:rPr>
          <w:rFonts w:ascii="Arial" w:hAnsi="Arial" w:cs="Arial"/>
          <w:color w:val="333333"/>
          <w:sz w:val="24"/>
          <w:bdr w:val="none" w:sz="0" w:space="0" w:color="auto" w:frame="1"/>
          <w:lang w:val="en-GB" w:eastAsia="en-GB"/>
        </w:rPr>
        <w:t>Thực hiện đo quãng đường di chuyển</w:t>
      </w:r>
      <w:r w:rsidR="00B974B1" w:rsidRPr="00D961A4">
        <w:rPr>
          <w:rFonts w:ascii="Arial" w:hAnsi="Arial" w:cs="Arial"/>
          <w:color w:val="333333"/>
          <w:sz w:val="24"/>
          <w:bdr w:val="none" w:sz="0" w:space="0" w:color="auto" w:frame="1"/>
          <w:lang w:val="en-GB" w:eastAsia="en-GB"/>
        </w:rPr>
        <w:t xml:space="preserve"> từ vị trí này tới vị trí khác.</w:t>
      </w:r>
    </w:p>
    <w:p w14:paraId="65AE7360" w14:textId="69C2893F" w:rsidR="00372E2B" w:rsidRPr="00D961A4" w:rsidRDefault="00372E2B" w:rsidP="00D961A4">
      <w:pPr>
        <w:pStyle w:val="ListParagraph"/>
        <w:numPr>
          <w:ilvl w:val="0"/>
          <w:numId w:val="14"/>
        </w:numPr>
        <w:rPr>
          <w:rFonts w:ascii="Arial" w:hAnsi="Arial" w:cs="Arial"/>
          <w:color w:val="333333"/>
          <w:sz w:val="24"/>
          <w:bdr w:val="none" w:sz="0" w:space="0" w:color="auto" w:frame="1"/>
          <w:lang w:val="en-GB" w:eastAsia="en-GB"/>
        </w:rPr>
      </w:pPr>
      <w:r w:rsidRPr="00D961A4">
        <w:rPr>
          <w:rFonts w:ascii="Arial" w:hAnsi="Arial" w:cs="Arial"/>
          <w:color w:val="333333"/>
          <w:sz w:val="24"/>
          <w:bdr w:val="none" w:sz="0" w:space="0" w:color="auto" w:frame="1"/>
          <w:lang w:val="en-GB" w:eastAsia="en-GB"/>
        </w:rPr>
        <w:t>Quản lý danh mục yêu thích cùng với bản đồ số dẫn đường cho người dùng.</w:t>
      </w:r>
    </w:p>
    <w:p w14:paraId="45318B05" w14:textId="141D8264" w:rsidR="000E4F5A" w:rsidRPr="002A727F" w:rsidRDefault="00372E2B" w:rsidP="00D961A4">
      <w:pPr>
        <w:pStyle w:val="ListParagraph"/>
        <w:numPr>
          <w:ilvl w:val="0"/>
          <w:numId w:val="14"/>
        </w:numPr>
      </w:pPr>
      <w:r w:rsidRPr="00D961A4">
        <w:rPr>
          <w:rFonts w:ascii="Arial" w:hAnsi="Arial" w:cs="Arial"/>
          <w:color w:val="333333"/>
          <w:sz w:val="24"/>
          <w:bdr w:val="none" w:sz="0" w:space="0" w:color="auto" w:frame="1"/>
          <w:lang w:val="en-GB" w:eastAsia="en-GB"/>
        </w:rPr>
        <w:t>Cho phép người dùng kèm toạ độ địa lý khi chụp ảnh, hay cho biết lộ trình đoạn đường sắp đi</w:t>
      </w:r>
      <w:r w:rsidR="007B0221">
        <w:rPr>
          <w:rFonts w:ascii="Arial" w:hAnsi="Arial" w:cs="Arial"/>
          <w:color w:val="333333"/>
          <w:sz w:val="24"/>
          <w:bdr w:val="none" w:sz="0" w:space="0" w:color="auto" w:frame="1"/>
          <w:lang w:val="en-GB" w:eastAsia="en-GB"/>
        </w:rPr>
        <w:t>,…</w:t>
      </w:r>
    </w:p>
    <w:p w14:paraId="2138B085" w14:textId="77777777" w:rsidR="008F75BF" w:rsidRDefault="008F75BF" w:rsidP="00292147">
      <w:pPr>
        <w:pStyle w:val="ListParagraph"/>
        <w:numPr>
          <w:ilvl w:val="0"/>
          <w:numId w:val="13"/>
        </w:numPr>
      </w:pPr>
      <w:r>
        <w:t>Hiển thị thông báo nếu người dùng từ chối định vị</w:t>
      </w:r>
    </w:p>
    <w:p w14:paraId="16D8A1C1" w14:textId="77777777" w:rsidR="008F75BF" w:rsidRDefault="008F75BF" w:rsidP="008F75BF">
      <w:pPr>
        <w:keepNext/>
        <w:ind w:firstLine="0"/>
      </w:pPr>
      <w:r>
        <w:rPr>
          <w:noProof/>
        </w:rPr>
        <w:drawing>
          <wp:inline distT="0" distB="0" distL="0" distR="0" wp14:anchorId="1FBA368E" wp14:editId="45CBB1F0">
            <wp:extent cx="5576570" cy="3134995"/>
            <wp:effectExtent l="0" t="0" r="5080" b="8255"/>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nhvi_As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6570" cy="3134995"/>
                    </a:xfrm>
                    <a:prstGeom prst="rect">
                      <a:avLst/>
                    </a:prstGeom>
                  </pic:spPr>
                </pic:pic>
              </a:graphicData>
            </a:graphic>
          </wp:inline>
        </w:drawing>
      </w:r>
    </w:p>
    <w:p w14:paraId="0FC22EE0" w14:textId="14E8536B" w:rsidR="008F75BF" w:rsidRDefault="00B17864" w:rsidP="00B17864">
      <w:pPr>
        <w:pStyle w:val="Caption"/>
      </w:pPr>
      <w:bookmarkStart w:id="78" w:name="_Toc40428059"/>
      <w:r>
        <w:t xml:space="preserve">Hình </w:t>
      </w:r>
      <w:fldSimple w:instr=" STYLEREF 1 \s ">
        <w:r w:rsidR="00EC6569">
          <w:rPr>
            <w:noProof/>
          </w:rPr>
          <w:t>4</w:t>
        </w:r>
      </w:fldSimple>
      <w:r w:rsidR="00EC6569">
        <w:noBreakHyphen/>
      </w:r>
      <w:fldSimple w:instr=" SEQ Hình \* ARABIC \s 1 ">
        <w:r w:rsidR="00EC6569">
          <w:rPr>
            <w:noProof/>
          </w:rPr>
          <w:t>16</w:t>
        </w:r>
      </w:fldSimple>
      <w:r>
        <w:t xml:space="preserve"> Yêu cầu hiển thị vị trí người dùng</w:t>
      </w:r>
      <w:bookmarkEnd w:id="78"/>
    </w:p>
    <w:p w14:paraId="278CFEF9" w14:textId="77777777" w:rsidR="008F75BF" w:rsidRDefault="008F75BF" w:rsidP="008F75BF">
      <w:r>
        <w:t>Khi người dùng không chia sẻ định vị thì trên bản đồ sẽ hiển thị cửa sổ thông báo: “Click cho phép để định vị vị trí của bạn”.</w:t>
      </w:r>
    </w:p>
    <w:p w14:paraId="671E67C1" w14:textId="2D6A1E01" w:rsidR="008F75BF" w:rsidRDefault="008F75BF" w:rsidP="008F75BF">
      <w:r>
        <w:t>Khi click vào button “Lấy tọa độ” sẽ hiển thị thông báo: “Người dùng đã từ chối yêu cầu định vị”</w:t>
      </w:r>
      <w:r w:rsidR="00130146">
        <w:t>.</w:t>
      </w:r>
    </w:p>
    <w:p w14:paraId="5B0DCCCD" w14:textId="3B76B668" w:rsidR="00130146" w:rsidRDefault="00130146" w:rsidP="008F75BF"/>
    <w:p w14:paraId="793AE8D4" w14:textId="1ED1B484" w:rsidR="00130146" w:rsidRDefault="00130146" w:rsidP="002274A3">
      <w:pPr>
        <w:ind w:firstLine="0"/>
      </w:pPr>
    </w:p>
    <w:p w14:paraId="6E06FAB3" w14:textId="77777777" w:rsidR="002274A3" w:rsidRPr="00BF3082" w:rsidRDefault="002274A3" w:rsidP="002274A3">
      <w:pPr>
        <w:ind w:firstLine="0"/>
      </w:pPr>
    </w:p>
    <w:p w14:paraId="147F3407" w14:textId="6C9F4F66" w:rsidR="008F75BF" w:rsidRDefault="008F75BF" w:rsidP="00292147">
      <w:pPr>
        <w:pStyle w:val="ListParagraph"/>
        <w:numPr>
          <w:ilvl w:val="0"/>
          <w:numId w:val="13"/>
        </w:numPr>
      </w:pPr>
      <w:r>
        <w:lastRenderedPageBreak/>
        <w:t>Hiển thị tọa độ người dùng</w:t>
      </w:r>
      <w:r w:rsidR="00292147">
        <w:t xml:space="preserve"> khi được cho phép định vị vị trí</w:t>
      </w:r>
    </w:p>
    <w:p w14:paraId="6EFBAD02" w14:textId="77777777" w:rsidR="008F75BF" w:rsidRDefault="008F75BF" w:rsidP="008F75BF">
      <w:pPr>
        <w:ind w:firstLine="0"/>
      </w:pPr>
      <w:r>
        <w:rPr>
          <w:noProof/>
        </w:rPr>
        <w:drawing>
          <wp:inline distT="0" distB="0" distL="0" distR="0" wp14:anchorId="3276218D" wp14:editId="78F1DE22">
            <wp:extent cx="5576570" cy="3134995"/>
            <wp:effectExtent l="0" t="0" r="5080" b="8255"/>
            <wp:docPr id="42" name="Picture 4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nhvi_allow_clic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6570" cy="3134995"/>
                    </a:xfrm>
                    <a:prstGeom prst="rect">
                      <a:avLst/>
                    </a:prstGeom>
                  </pic:spPr>
                </pic:pic>
              </a:graphicData>
            </a:graphic>
          </wp:inline>
        </w:drawing>
      </w:r>
    </w:p>
    <w:p w14:paraId="482915F8" w14:textId="7D82CAC2" w:rsidR="008F75BF" w:rsidRDefault="008F75BF" w:rsidP="008F75BF">
      <w:pPr>
        <w:pStyle w:val="Caption"/>
      </w:pPr>
      <w:bookmarkStart w:id="79" w:name="_Toc40428060"/>
      <w:r>
        <w:t xml:space="preserve">Hình </w:t>
      </w:r>
      <w:fldSimple w:instr=" STYLEREF 1 \s ">
        <w:r w:rsidR="00EC6569">
          <w:rPr>
            <w:noProof/>
          </w:rPr>
          <w:t>4</w:t>
        </w:r>
      </w:fldSimple>
      <w:r w:rsidR="00EC6569">
        <w:noBreakHyphen/>
      </w:r>
      <w:fldSimple w:instr=" SEQ Hình \* ARABIC \s 1 ">
        <w:r w:rsidR="00EC6569">
          <w:rPr>
            <w:noProof/>
          </w:rPr>
          <w:t>17</w:t>
        </w:r>
      </w:fldSimple>
      <w:r>
        <w:t xml:space="preserve"> Hiển thị tọa độ người dùng</w:t>
      </w:r>
      <w:bookmarkEnd w:id="79"/>
    </w:p>
    <w:p w14:paraId="6B3CA8D4" w14:textId="77777777" w:rsidR="008F75BF" w:rsidRDefault="008F75BF" w:rsidP="008F75BF">
      <w:pPr>
        <w:pStyle w:val="Caption"/>
      </w:pPr>
    </w:p>
    <w:p w14:paraId="1125AFC6" w14:textId="77777777" w:rsidR="008F75BF" w:rsidRDefault="008F75BF" w:rsidP="008F75BF">
      <w:r>
        <w:t>Khi người dùng chia sẽ vị trí lúc này bản đồ sẽ hiển thị vị trí của bạn</w:t>
      </w:r>
    </w:p>
    <w:p w14:paraId="1CF3627B" w14:textId="5A2D4585" w:rsidR="008F75BF" w:rsidRDefault="008F75BF" w:rsidP="008F75BF">
      <w:r>
        <w:t>Khi click vào button “Lấy tọa độ” sẽ hiển thị chi tiết kinh độ, vĩ độ nơi bạn đang đứng.</w:t>
      </w:r>
    </w:p>
    <w:p w14:paraId="15D0F0FC" w14:textId="0BB9BC15" w:rsidR="00F60C82" w:rsidRDefault="00F60C82" w:rsidP="008F75BF"/>
    <w:p w14:paraId="6F711E82" w14:textId="69E61D96" w:rsidR="00827302" w:rsidRDefault="00827302" w:rsidP="008F75BF">
      <w:r>
        <w:br w:type="page"/>
      </w:r>
    </w:p>
    <w:p w14:paraId="65E45119" w14:textId="77777777" w:rsidR="00827302" w:rsidRDefault="00827302" w:rsidP="00827302">
      <w:pPr>
        <w:pStyle w:val="Heading2"/>
      </w:pPr>
      <w:bookmarkStart w:id="80" w:name="_Toc40428194"/>
      <w:r>
        <w:lastRenderedPageBreak/>
        <w:t>Chức năng: hiển thị tọa độ của một điểm bất kỳ trên bản đồ</w:t>
      </w:r>
      <w:bookmarkEnd w:id="80"/>
    </w:p>
    <w:p w14:paraId="03081968" w14:textId="77777777" w:rsidR="00827302" w:rsidRDefault="00827302" w:rsidP="00827302">
      <w:r>
        <w:t>Thông thường trên bản đổ, kinh độ và vị độ là 2 thông số vô cùng quan trọng và là dữ liệu chính xác nhất để xác định vị trí của một điểm bất kỳ trên bản đồ.</w:t>
      </w:r>
    </w:p>
    <w:p w14:paraId="68C35EC8" w14:textId="77777777" w:rsidR="00827302" w:rsidRPr="007E6CF1" w:rsidRDefault="00827302" w:rsidP="00827302">
      <w:r>
        <w:t>Click chuột trái vào bản đồ để sử dụng chức năng này.</w:t>
      </w:r>
    </w:p>
    <w:p w14:paraId="2A17FABF" w14:textId="77777777" w:rsidR="00827302" w:rsidRDefault="00827302" w:rsidP="00827302">
      <w:pPr>
        <w:keepNext/>
        <w:ind w:firstLine="0"/>
      </w:pPr>
      <w:r>
        <w:rPr>
          <w:noProof/>
        </w:rPr>
        <w:drawing>
          <wp:inline distT="0" distB="0" distL="0" distR="0" wp14:anchorId="60C737D5" wp14:editId="55B5DDF7">
            <wp:extent cx="5576570" cy="3134995"/>
            <wp:effectExtent l="0" t="0" r="5080" b="825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ai_toad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6570" cy="3134995"/>
                    </a:xfrm>
                    <a:prstGeom prst="rect">
                      <a:avLst/>
                    </a:prstGeom>
                  </pic:spPr>
                </pic:pic>
              </a:graphicData>
            </a:graphic>
          </wp:inline>
        </w:drawing>
      </w:r>
    </w:p>
    <w:p w14:paraId="74FB44EE" w14:textId="34FEDFF9" w:rsidR="00827302" w:rsidRDefault="00827302" w:rsidP="00827302">
      <w:pPr>
        <w:pStyle w:val="Caption"/>
      </w:pPr>
      <w:bookmarkStart w:id="81" w:name="_Toc40428061"/>
      <w:r>
        <w:t xml:space="preserve">Hình </w:t>
      </w:r>
      <w:fldSimple w:instr=" STYLEREF 1 \s ">
        <w:r w:rsidR="00EC6569">
          <w:rPr>
            <w:noProof/>
          </w:rPr>
          <w:t>4</w:t>
        </w:r>
      </w:fldSimple>
      <w:r w:rsidR="00EC6569">
        <w:noBreakHyphen/>
      </w:r>
      <w:fldSimple w:instr=" SEQ Hình \* ARABIC \s 1 ">
        <w:r w:rsidR="00EC6569">
          <w:rPr>
            <w:noProof/>
          </w:rPr>
          <w:t>18</w:t>
        </w:r>
      </w:fldSimple>
      <w:r>
        <w:t xml:space="preserve"> Bắt tọa độ 1 điểm bất kỳ</w:t>
      </w:r>
      <w:bookmarkEnd w:id="81"/>
    </w:p>
    <w:p w14:paraId="66904C9A" w14:textId="77777777" w:rsidR="00827302" w:rsidRDefault="00827302" w:rsidP="00827302">
      <w:pPr>
        <w:pStyle w:val="Caption"/>
      </w:pPr>
    </w:p>
    <w:p w14:paraId="48D7B0BF" w14:textId="77777777" w:rsidR="00827302" w:rsidRDefault="00827302" w:rsidP="00827302">
      <w:r>
        <w:t>Khi biết kinh độ và vĩ độ, ta có thể biết được vị trí này ở đâu – tên địa chỉ, công việc này chính là tiền đề cho việc xác định vị trí để thêm mới một thông tin về công an giao thông trên bản đồ.</w:t>
      </w:r>
    </w:p>
    <w:p w14:paraId="05EBA801" w14:textId="3D1122AC" w:rsidR="00F60C82" w:rsidRDefault="00827302" w:rsidP="00827302">
      <w:r>
        <w:br w:type="page"/>
      </w:r>
    </w:p>
    <w:p w14:paraId="27F8841C" w14:textId="537633FC" w:rsidR="002B5699" w:rsidRDefault="00B3049D" w:rsidP="002B5699">
      <w:pPr>
        <w:pStyle w:val="Heading2"/>
      </w:pPr>
      <w:bookmarkStart w:id="82" w:name="_Toc40428195"/>
      <w:r>
        <w:lastRenderedPageBreak/>
        <w:t>Chức năng</w:t>
      </w:r>
      <w:r w:rsidR="006E2754">
        <w:t>:</w:t>
      </w:r>
      <w:r>
        <w:t xml:space="preserve"> thêm 1 </w:t>
      </w:r>
      <w:r w:rsidR="00860C6D">
        <w:t>vị trí</w:t>
      </w:r>
      <w:r>
        <w:t xml:space="preserve"> vào cơ sở dữ liệu</w:t>
      </w:r>
      <w:bookmarkEnd w:id="82"/>
    </w:p>
    <w:p w14:paraId="18B43954" w14:textId="77777777" w:rsidR="004234C0" w:rsidRDefault="00F60C82" w:rsidP="00F60C82">
      <w:r>
        <w:t xml:space="preserve">Là một loại bản đồ mới với bản chất của các thông tin được người dùng đưa lên vì vậy việc thêm một vị lên bản đồ vô cùng quan trọng, đóng vai trò then chốt của bản đồ. </w:t>
      </w:r>
    </w:p>
    <w:p w14:paraId="10E7E54F" w14:textId="1540323C" w:rsidR="007C07E6" w:rsidRDefault="004234C0" w:rsidP="007C07E6">
      <w:r>
        <w:t>Thông tin đó v</w:t>
      </w:r>
      <w:r w:rsidR="00F60C82">
        <w:t>ừa giúp người dùng cập nhật một cách tiện lợi, vừa cung cấp cho người xem thông tin nhanh chóng, hữu ích nhất</w:t>
      </w:r>
      <w:r w:rsidR="005F4AB9">
        <w:t>.</w:t>
      </w:r>
    </w:p>
    <w:p w14:paraId="29131CE2" w14:textId="77777777" w:rsidR="00F16DED" w:rsidRPr="00F60C82" w:rsidRDefault="00F16DED" w:rsidP="00F60C82"/>
    <w:p w14:paraId="0FAE6C88" w14:textId="77777777" w:rsidR="00254102" w:rsidRDefault="004A3F0B" w:rsidP="00254102">
      <w:pPr>
        <w:keepNext/>
        <w:ind w:firstLine="0"/>
      </w:pPr>
      <w:r>
        <w:rPr>
          <w:noProof/>
        </w:rPr>
        <w:drawing>
          <wp:inline distT="0" distB="0" distL="0" distR="0" wp14:anchorId="261E17DF" wp14:editId="48CC7038">
            <wp:extent cx="5557367" cy="3124200"/>
            <wp:effectExtent l="0" t="0" r="5715" b="0"/>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hai_add_mark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6275" cy="3134829"/>
                    </a:xfrm>
                    <a:prstGeom prst="rect">
                      <a:avLst/>
                    </a:prstGeom>
                  </pic:spPr>
                </pic:pic>
              </a:graphicData>
            </a:graphic>
          </wp:inline>
        </w:drawing>
      </w:r>
    </w:p>
    <w:p w14:paraId="749260D4" w14:textId="782EB403" w:rsidR="002455D7" w:rsidRDefault="00254102" w:rsidP="00254102">
      <w:pPr>
        <w:pStyle w:val="Caption"/>
      </w:pPr>
      <w:bookmarkStart w:id="83" w:name="_Toc40428062"/>
      <w:r>
        <w:t xml:space="preserve">Hình </w:t>
      </w:r>
      <w:fldSimple w:instr=" STYLEREF 1 \s ">
        <w:r w:rsidR="00EC6569">
          <w:rPr>
            <w:noProof/>
          </w:rPr>
          <w:t>4</w:t>
        </w:r>
      </w:fldSimple>
      <w:r w:rsidR="00EC6569">
        <w:noBreakHyphen/>
      </w:r>
      <w:fldSimple w:instr=" SEQ Hình \* ARABIC \s 1 ">
        <w:r w:rsidR="00EC6569">
          <w:rPr>
            <w:noProof/>
          </w:rPr>
          <w:t>19</w:t>
        </w:r>
      </w:fldSimple>
      <w:r>
        <w:t xml:space="preserve"> Thêm 1 vị trí công an vào cơ sở dữ liệu</w:t>
      </w:r>
      <w:bookmarkEnd w:id="83"/>
    </w:p>
    <w:p w14:paraId="4D0DF127" w14:textId="77777777" w:rsidR="00A867EB" w:rsidRPr="00A867EB" w:rsidRDefault="00A867EB" w:rsidP="004D61B6">
      <w:pPr>
        <w:ind w:firstLine="0"/>
      </w:pPr>
    </w:p>
    <w:p w14:paraId="7BEC24C4" w14:textId="6119BED4" w:rsidR="007C07E6" w:rsidRDefault="007C07E6" w:rsidP="007C07E6">
      <w:r>
        <w:t>Chức năng cho phép người sử dụng thêm vị trí công an giao thông lưu động, cũng như cho phép người sử dụng ghi lại ngày tháng địa điểm gần mình khi gặp công an giao thông.</w:t>
      </w:r>
    </w:p>
    <w:p w14:paraId="0FA65A8A" w14:textId="77777777" w:rsidR="007C07E6" w:rsidRDefault="007C07E6" w:rsidP="00AB5F5D"/>
    <w:p w14:paraId="4147EFF5" w14:textId="7FCD51DB" w:rsidR="00402A91" w:rsidRDefault="00402A91" w:rsidP="00AB5F5D"/>
    <w:p w14:paraId="02CA462F" w14:textId="24F323DC" w:rsidR="00402A91" w:rsidRDefault="00402A91" w:rsidP="00AB5F5D"/>
    <w:p w14:paraId="1EB37DE7" w14:textId="66F1BC44" w:rsidR="00402A91" w:rsidRDefault="00402A91" w:rsidP="00AB5F5D"/>
    <w:p w14:paraId="62D06321" w14:textId="7B0B14BD" w:rsidR="00402A91" w:rsidRDefault="00402A91" w:rsidP="00AB5F5D"/>
    <w:p w14:paraId="732780E8" w14:textId="4D893400" w:rsidR="00C3154F" w:rsidRDefault="00C3154F" w:rsidP="00AB5F5D"/>
    <w:p w14:paraId="239CB73F" w14:textId="7241EF4D" w:rsidR="00C3154F" w:rsidRDefault="00C3154F" w:rsidP="00C3154F">
      <w:r>
        <w:lastRenderedPageBreak/>
        <w:t>Khi người dùng muốn lưu lại một vị trí của công an giao thông việc cần làm là click chuột phải, trên bản đồ sẽ xuất hiện 1 cửa sổ cho phép điềm thông tin.</w:t>
      </w:r>
    </w:p>
    <w:p w14:paraId="1B9DD5F9" w14:textId="77777777" w:rsidR="00402A91" w:rsidRDefault="00402A91" w:rsidP="00C3154F">
      <w:pPr>
        <w:ind w:firstLine="0"/>
      </w:pPr>
    </w:p>
    <w:p w14:paraId="709D9F25" w14:textId="77777777" w:rsidR="000F5398" w:rsidRDefault="003636CA" w:rsidP="000F5398">
      <w:pPr>
        <w:keepNext/>
        <w:ind w:firstLine="1560"/>
      </w:pPr>
      <w:r>
        <w:rPr>
          <w:noProof/>
        </w:rPr>
        <w:drawing>
          <wp:inline distT="0" distB="0" distL="0" distR="0" wp14:anchorId="0C8DAA6C" wp14:editId="7CF6EE73">
            <wp:extent cx="3448531" cy="3829584"/>
            <wp:effectExtent l="0" t="0" r="0" b="0"/>
            <wp:docPr id="46" name="Picture 4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d_marker_detail.png"/>
                    <pic:cNvPicPr/>
                  </pic:nvPicPr>
                  <pic:blipFill>
                    <a:blip r:embed="rId31">
                      <a:extLst>
                        <a:ext uri="{28A0092B-C50C-407E-A947-70E740481C1C}">
                          <a14:useLocalDpi xmlns:a14="http://schemas.microsoft.com/office/drawing/2010/main" val="0"/>
                        </a:ext>
                      </a:extLst>
                    </a:blip>
                    <a:stretch>
                      <a:fillRect/>
                    </a:stretch>
                  </pic:blipFill>
                  <pic:spPr>
                    <a:xfrm>
                      <a:off x="0" y="0"/>
                      <a:ext cx="3448531" cy="3829584"/>
                    </a:xfrm>
                    <a:prstGeom prst="rect">
                      <a:avLst/>
                    </a:prstGeom>
                  </pic:spPr>
                </pic:pic>
              </a:graphicData>
            </a:graphic>
          </wp:inline>
        </w:drawing>
      </w:r>
    </w:p>
    <w:p w14:paraId="10A4A78E" w14:textId="028E0214" w:rsidR="003636CA" w:rsidRDefault="000F5398" w:rsidP="000F5398">
      <w:pPr>
        <w:pStyle w:val="Caption"/>
      </w:pPr>
      <w:bookmarkStart w:id="84" w:name="_Toc40428063"/>
      <w:r>
        <w:t xml:space="preserve">Hình </w:t>
      </w:r>
      <w:fldSimple w:instr=" STYLEREF 1 \s ">
        <w:r w:rsidR="00EC6569">
          <w:rPr>
            <w:noProof/>
          </w:rPr>
          <w:t>4</w:t>
        </w:r>
      </w:fldSimple>
      <w:r w:rsidR="00EC6569">
        <w:noBreakHyphen/>
      </w:r>
      <w:fldSimple w:instr=" SEQ Hình \* ARABIC \s 1 ">
        <w:r w:rsidR="00EC6569">
          <w:rPr>
            <w:noProof/>
          </w:rPr>
          <w:t>20</w:t>
        </w:r>
      </w:fldSimple>
      <w:r>
        <w:t xml:space="preserve"> Chi tiết thông tin thêm vị trí</w:t>
      </w:r>
      <w:bookmarkEnd w:id="84"/>
      <w:r w:rsidR="003636CA">
        <w:t xml:space="preserve"> </w:t>
      </w:r>
    </w:p>
    <w:p w14:paraId="498D3F7A" w14:textId="77777777" w:rsidR="00F5533E" w:rsidRPr="00F5533E" w:rsidRDefault="00F5533E" w:rsidP="00F5533E"/>
    <w:p w14:paraId="02B06416" w14:textId="77777777" w:rsidR="00202CC7" w:rsidRDefault="00F5223F" w:rsidP="00202CC7">
      <w:pPr>
        <w:ind w:left="567" w:firstLine="60"/>
      </w:pPr>
      <w:r>
        <w:t>Trường</w:t>
      </w:r>
      <w:r w:rsidR="0052280E">
        <w:t xml:space="preserve"> địa điểm, ngày giờ và trạng thái hoạt động </w:t>
      </w:r>
      <w:r>
        <w:t>bắt buộc phải</w:t>
      </w:r>
      <w:r w:rsidR="0052280E">
        <w:t xml:space="preserve"> điền đầy đủ</w:t>
      </w:r>
      <w:r w:rsidR="00202CC7">
        <w:t>.</w:t>
      </w:r>
    </w:p>
    <w:p w14:paraId="29CCC4E1" w14:textId="7FFD86BB" w:rsidR="009C3C2A" w:rsidRDefault="00202CC7" w:rsidP="009C3C2A">
      <w:pPr>
        <w:ind w:left="567" w:firstLine="60"/>
      </w:pPr>
      <w:r>
        <w:t>Trường thông tin “Lỗi” và “Tổ/đội CAGT” có thể bỏ trống</w:t>
      </w:r>
    </w:p>
    <w:p w14:paraId="189BBBCD" w14:textId="3C26AF57" w:rsidR="00F5223F" w:rsidRDefault="00202CC7" w:rsidP="00FD0E13">
      <w:pPr>
        <w:ind w:firstLine="627"/>
      </w:pPr>
      <w:r>
        <w:t xml:space="preserve">Khi </w:t>
      </w:r>
      <w:r w:rsidR="003064E2">
        <w:t xml:space="preserve">đã điền đủ yêu cầu, người dùng </w:t>
      </w:r>
      <w:r>
        <w:t>click “Lưu thông tin CAGT” người dùng đã lưu thành công vị trí công an giao thông mới</w:t>
      </w:r>
    </w:p>
    <w:p w14:paraId="33217CBD" w14:textId="5A2EBF87" w:rsidR="009C3C2A" w:rsidRDefault="009C3C2A" w:rsidP="00FD0E13">
      <w:pPr>
        <w:ind w:firstLine="627"/>
      </w:pPr>
      <w:r>
        <w:t>Nếu người dùng không đáp ứng theo yêu cầu sẽ có thông báo giúp người dùng có thể sửa đổi để lưu thành công.</w:t>
      </w:r>
    </w:p>
    <w:p w14:paraId="5F488FE9" w14:textId="77777777" w:rsidR="006A1EA4" w:rsidRDefault="00793B7C" w:rsidP="006A1EA4">
      <w:pPr>
        <w:keepNext/>
        <w:ind w:firstLine="0"/>
      </w:pPr>
      <w:r>
        <w:rPr>
          <w:noProof/>
        </w:rPr>
        <w:lastRenderedPageBreak/>
        <w:drawing>
          <wp:inline distT="0" distB="0" distL="0" distR="0" wp14:anchorId="22ADF4D0" wp14:editId="20BB972D">
            <wp:extent cx="5576570" cy="3134995"/>
            <wp:effectExtent l="0" t="0" r="5080" b="8255"/>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rro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6570" cy="3134995"/>
                    </a:xfrm>
                    <a:prstGeom prst="rect">
                      <a:avLst/>
                    </a:prstGeom>
                  </pic:spPr>
                </pic:pic>
              </a:graphicData>
            </a:graphic>
          </wp:inline>
        </w:drawing>
      </w:r>
    </w:p>
    <w:p w14:paraId="4E767A6E" w14:textId="56F31B74" w:rsidR="009C3C2A" w:rsidRDefault="006A1EA4" w:rsidP="006A1EA4">
      <w:pPr>
        <w:pStyle w:val="Caption"/>
      </w:pPr>
      <w:bookmarkStart w:id="85" w:name="_Toc40428064"/>
      <w:r>
        <w:t xml:space="preserve">Hình </w:t>
      </w:r>
      <w:fldSimple w:instr=" STYLEREF 1 \s ">
        <w:r w:rsidR="00EC6569">
          <w:rPr>
            <w:noProof/>
          </w:rPr>
          <w:t>4</w:t>
        </w:r>
      </w:fldSimple>
      <w:r w:rsidR="00EC6569">
        <w:noBreakHyphen/>
      </w:r>
      <w:fldSimple w:instr=" SEQ Hình \* ARABIC \s 1 ">
        <w:r w:rsidR="00EC6569">
          <w:rPr>
            <w:noProof/>
          </w:rPr>
          <w:t>21</w:t>
        </w:r>
      </w:fldSimple>
      <w:r>
        <w:t xml:space="preserve"> Thông báo lỗi</w:t>
      </w:r>
      <w:bookmarkEnd w:id="85"/>
    </w:p>
    <w:p w14:paraId="5341881D" w14:textId="7DEDE57D" w:rsidR="00404DCB" w:rsidRDefault="00A00DEE" w:rsidP="00404DCB">
      <w:pPr>
        <w:rPr>
          <w:rFonts w:ascii="Arial" w:hAnsi="Arial" w:cs="Arial"/>
          <w:color w:val="000000"/>
          <w:sz w:val="20"/>
          <w:szCs w:val="20"/>
          <w:shd w:val="clear" w:color="auto" w:fill="FFFFFF"/>
        </w:rPr>
      </w:pPr>
      <w:r>
        <w:t xml:space="preserve">Ví dụ: Người dùng muốn đưa thông tin công an giao thông đang ở 1 địa điểm tại Lạng Sơn, chưa biết tên tổ đội công an đó, quan sát được lỗi hay bị phạt là tốc độ vượt cho phép của các phương tiện trên đoạn đường đó vào thời điểm: </w:t>
      </w:r>
      <w:r>
        <w:rPr>
          <w:rFonts w:ascii="Arial" w:hAnsi="Arial" w:cs="Arial"/>
          <w:color w:val="000000"/>
          <w:sz w:val="20"/>
          <w:szCs w:val="20"/>
          <w:shd w:val="clear" w:color="auto" w:fill="FFFFFF"/>
        </w:rPr>
        <w:t>2020-05-09 09:35:14, và lúc này công an đang hoạt động tại đó</w:t>
      </w:r>
    </w:p>
    <w:p w14:paraId="7CEF541E" w14:textId="77777777" w:rsidR="00537AD8" w:rsidRDefault="00537AD8" w:rsidP="00537AD8">
      <w:pPr>
        <w:keepNext/>
        <w:ind w:firstLine="0"/>
      </w:pPr>
      <w:r>
        <w:rPr>
          <w:noProof/>
        </w:rPr>
        <w:drawing>
          <wp:inline distT="0" distB="0" distL="0" distR="0" wp14:anchorId="433FFCC7" wp14:editId="3A7FE12B">
            <wp:extent cx="5576570" cy="3134995"/>
            <wp:effectExtent l="0" t="0" r="5080" b="8255"/>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_new_mark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6570" cy="3134995"/>
                    </a:xfrm>
                    <a:prstGeom prst="rect">
                      <a:avLst/>
                    </a:prstGeom>
                  </pic:spPr>
                </pic:pic>
              </a:graphicData>
            </a:graphic>
          </wp:inline>
        </w:drawing>
      </w:r>
    </w:p>
    <w:p w14:paraId="2A89F29C" w14:textId="6A36BA40" w:rsidR="00537AD8" w:rsidRDefault="00537AD8" w:rsidP="005E3130">
      <w:pPr>
        <w:pStyle w:val="Caption"/>
      </w:pPr>
      <w:bookmarkStart w:id="86" w:name="_Toc40428065"/>
      <w:r>
        <w:t xml:space="preserve">Hình </w:t>
      </w:r>
      <w:fldSimple w:instr=" STYLEREF 1 \s ">
        <w:r w:rsidR="00EC6569">
          <w:rPr>
            <w:noProof/>
          </w:rPr>
          <w:t>4</w:t>
        </w:r>
      </w:fldSimple>
      <w:r w:rsidR="00EC6569">
        <w:noBreakHyphen/>
      </w:r>
      <w:fldSimple w:instr=" SEQ Hình \* ARABIC \s 1 ">
        <w:r w:rsidR="00EC6569">
          <w:rPr>
            <w:noProof/>
          </w:rPr>
          <w:t>22</w:t>
        </w:r>
      </w:fldSimple>
      <w:r>
        <w:t xml:space="preserve"> Điền đầy đủ thông tin cần thiết để thêm vị trí</w:t>
      </w:r>
      <w:bookmarkEnd w:id="86"/>
    </w:p>
    <w:p w14:paraId="744F7879" w14:textId="27CDBB6F" w:rsidR="00963FD1" w:rsidRDefault="00963FD1" w:rsidP="00963FD1"/>
    <w:p w14:paraId="1A9C665F" w14:textId="077E1686" w:rsidR="00963FD1" w:rsidRDefault="00963FD1" w:rsidP="00963FD1"/>
    <w:p w14:paraId="0B32BA3F" w14:textId="0C2152D6" w:rsidR="00963FD1" w:rsidRDefault="00963FD1" w:rsidP="00963FD1">
      <w:r>
        <w:lastRenderedPageBreak/>
        <w:t>Sau khi điển đầy đủ, click để lưu lại. Lúc này trên bản đồ sẽ hiển thị vị trí và thông tin người dùng vừa đưa lên</w:t>
      </w:r>
      <w:r w:rsidR="001C7626">
        <w:t xml:space="preserve"> thành công.</w:t>
      </w:r>
    </w:p>
    <w:p w14:paraId="2A34DE9C" w14:textId="77777777" w:rsidR="002E628B" w:rsidRDefault="001C7626" w:rsidP="002E628B">
      <w:pPr>
        <w:keepNext/>
        <w:ind w:firstLine="0"/>
      </w:pPr>
      <w:r>
        <w:rPr>
          <w:noProof/>
        </w:rPr>
        <w:drawing>
          <wp:inline distT="0" distB="0" distL="0" distR="0" wp14:anchorId="617CA077" wp14:editId="6535A961">
            <wp:extent cx="5576570" cy="3134995"/>
            <wp:effectExtent l="0" t="0" r="5080" b="825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d_new_marker_complet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6570" cy="3134995"/>
                    </a:xfrm>
                    <a:prstGeom prst="rect">
                      <a:avLst/>
                    </a:prstGeom>
                  </pic:spPr>
                </pic:pic>
              </a:graphicData>
            </a:graphic>
          </wp:inline>
        </w:drawing>
      </w:r>
    </w:p>
    <w:p w14:paraId="2B48BBAE" w14:textId="5669D79F" w:rsidR="001C7626" w:rsidRDefault="002E628B" w:rsidP="002E628B">
      <w:pPr>
        <w:pStyle w:val="Caption"/>
      </w:pPr>
      <w:bookmarkStart w:id="87" w:name="_Toc40428066"/>
      <w:r>
        <w:t xml:space="preserve">Hình </w:t>
      </w:r>
      <w:fldSimple w:instr=" STYLEREF 1 \s ">
        <w:r w:rsidR="00EC6569">
          <w:rPr>
            <w:noProof/>
          </w:rPr>
          <w:t>4</w:t>
        </w:r>
      </w:fldSimple>
      <w:r w:rsidR="00EC6569">
        <w:noBreakHyphen/>
      </w:r>
      <w:fldSimple w:instr=" SEQ Hình \* ARABIC \s 1 ">
        <w:r w:rsidR="00EC6569">
          <w:rPr>
            <w:noProof/>
          </w:rPr>
          <w:t>23</w:t>
        </w:r>
      </w:fldSimple>
      <w:r>
        <w:t xml:space="preserve"> Vị trí được đưa lên thành công</w:t>
      </w:r>
      <w:bookmarkEnd w:id="87"/>
    </w:p>
    <w:p w14:paraId="4903941B" w14:textId="77777777" w:rsidR="00EF077F" w:rsidRPr="00EF077F" w:rsidRDefault="00EF077F" w:rsidP="007B7566">
      <w:pPr>
        <w:ind w:firstLine="0"/>
      </w:pPr>
    </w:p>
    <w:p w14:paraId="0120BC54" w14:textId="44629F1D" w:rsidR="006E22C2" w:rsidRDefault="00562F38" w:rsidP="006E22C2">
      <w:r>
        <w:t>Công việc của người dùng đã xong. Lúc này trong cơ sở dữ liệu đã lưu lại tất cả những gì người dùng vừa đưa lên.</w:t>
      </w:r>
    </w:p>
    <w:p w14:paraId="4AA28238" w14:textId="77777777" w:rsidR="00EF077F" w:rsidRDefault="00EF077F" w:rsidP="00EF077F">
      <w:pPr>
        <w:keepNext/>
        <w:ind w:firstLine="0"/>
      </w:pPr>
      <w:r>
        <w:rPr>
          <w:noProof/>
        </w:rPr>
        <w:drawing>
          <wp:inline distT="0" distB="0" distL="0" distR="0" wp14:anchorId="2BFC7376" wp14:editId="375C4F66">
            <wp:extent cx="5576570" cy="3134995"/>
            <wp:effectExtent l="0" t="0" r="5080" b="825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_new_marker_complete_databas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6570" cy="3134995"/>
                    </a:xfrm>
                    <a:prstGeom prst="rect">
                      <a:avLst/>
                    </a:prstGeom>
                  </pic:spPr>
                </pic:pic>
              </a:graphicData>
            </a:graphic>
          </wp:inline>
        </w:drawing>
      </w:r>
    </w:p>
    <w:p w14:paraId="167EEF4F" w14:textId="2A882276" w:rsidR="00EF077F" w:rsidRPr="006E22C2" w:rsidRDefault="00EF077F" w:rsidP="00EF077F">
      <w:pPr>
        <w:pStyle w:val="Caption"/>
      </w:pPr>
      <w:bookmarkStart w:id="88" w:name="_Toc40428067"/>
      <w:r>
        <w:t xml:space="preserve">Hình </w:t>
      </w:r>
      <w:fldSimple w:instr=" STYLEREF 1 \s ">
        <w:r w:rsidR="00EC6569">
          <w:rPr>
            <w:noProof/>
          </w:rPr>
          <w:t>4</w:t>
        </w:r>
      </w:fldSimple>
      <w:r w:rsidR="00EC6569">
        <w:noBreakHyphen/>
      </w:r>
      <w:fldSimple w:instr=" SEQ Hình \* ARABIC \s 1 ">
        <w:r w:rsidR="00EC6569">
          <w:rPr>
            <w:noProof/>
          </w:rPr>
          <w:t>24</w:t>
        </w:r>
      </w:fldSimple>
      <w:r>
        <w:t xml:space="preserve"> Lưu thông tin thành công trong cơ sở dữ liệu</w:t>
      </w:r>
      <w:bookmarkEnd w:id="88"/>
    </w:p>
    <w:p w14:paraId="55D3EDC8" w14:textId="1A81DC4C" w:rsidR="0019566E" w:rsidRDefault="001F5CEA" w:rsidP="00003566">
      <w:pPr>
        <w:pStyle w:val="Heading2"/>
      </w:pPr>
      <w:bookmarkStart w:id="89" w:name="_Toc40428196"/>
      <w:r>
        <w:lastRenderedPageBreak/>
        <w:t xml:space="preserve">Chức năng: </w:t>
      </w:r>
      <w:r w:rsidR="0019566E">
        <w:t>Cluster</w:t>
      </w:r>
      <w:bookmarkEnd w:id="89"/>
    </w:p>
    <w:p w14:paraId="76717E8C" w14:textId="1156CD97" w:rsidR="002357A4" w:rsidRDefault="002357A4" w:rsidP="004F6458">
      <w:r>
        <w:t>Việc nhiều người truy cập, nhiều địa điểm được đưa lên bản đồ với những vị trí có thể liền kề nhau khiến người dùng khó có thể quan sát một cách dễ dàng.</w:t>
      </w:r>
    </w:p>
    <w:p w14:paraId="4A19D7BF" w14:textId="14F23129" w:rsidR="002357A4" w:rsidRDefault="002357A4" w:rsidP="004F6458">
      <w:r>
        <w:t>Nhằm giải quyết vấn đề trên để mang lại cho người xem một cách chi tiết các vị trí trên bản đồ, chức năng phân cụm hay Cluster được sử dụng.</w:t>
      </w:r>
    </w:p>
    <w:p w14:paraId="2A54BDB9" w14:textId="2220608D" w:rsidR="002357A4" w:rsidRDefault="002357A4" w:rsidP="004F6458">
      <w:r>
        <w:t>Cluster dùng để nhóm các vị trí, làm cho khoảng cách giữa các điểm với nhau phù hợp với độ thu phóng của bản đồ.</w:t>
      </w:r>
    </w:p>
    <w:p w14:paraId="4F24D5D1" w14:textId="02B744ED" w:rsidR="00F14B21" w:rsidRDefault="00F14B21" w:rsidP="004F6458"/>
    <w:p w14:paraId="75F8484B" w14:textId="77777777" w:rsidR="00D720AE" w:rsidRDefault="00AA2001" w:rsidP="00D720AE">
      <w:pPr>
        <w:keepNext/>
        <w:ind w:firstLine="0"/>
        <w:jc w:val="left"/>
      </w:pPr>
      <w:r>
        <w:rPr>
          <w:noProof/>
        </w:rPr>
        <w:drawing>
          <wp:inline distT="0" distB="0" distL="0" distR="0" wp14:anchorId="08A7D637" wp14:editId="60952901">
            <wp:extent cx="5576570" cy="3134995"/>
            <wp:effectExtent l="0" t="0" r="5080" b="8255"/>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luste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6570" cy="3134995"/>
                    </a:xfrm>
                    <a:prstGeom prst="rect">
                      <a:avLst/>
                    </a:prstGeom>
                  </pic:spPr>
                </pic:pic>
              </a:graphicData>
            </a:graphic>
          </wp:inline>
        </w:drawing>
      </w:r>
    </w:p>
    <w:p w14:paraId="5999520D" w14:textId="1221B99D" w:rsidR="00AA2001" w:rsidRDefault="00D720AE" w:rsidP="00D720AE">
      <w:pPr>
        <w:pStyle w:val="Caption"/>
      </w:pPr>
      <w:bookmarkStart w:id="90" w:name="_Toc40428068"/>
      <w:r>
        <w:t xml:space="preserve">Hình </w:t>
      </w:r>
      <w:fldSimple w:instr=" STYLEREF 1 \s ">
        <w:r w:rsidR="00EC6569">
          <w:rPr>
            <w:noProof/>
          </w:rPr>
          <w:t>4</w:t>
        </w:r>
      </w:fldSimple>
      <w:r w:rsidR="00EC6569">
        <w:noBreakHyphen/>
      </w:r>
      <w:fldSimple w:instr=" SEQ Hình \* ARABIC \s 1 ">
        <w:r w:rsidR="00EC6569">
          <w:rPr>
            <w:noProof/>
          </w:rPr>
          <w:t>25</w:t>
        </w:r>
      </w:fldSimple>
      <w:r>
        <w:t xml:space="preserve"> Cluster</w:t>
      </w:r>
      <w:bookmarkEnd w:id="90"/>
    </w:p>
    <w:p w14:paraId="62AD3BC6" w14:textId="47C9CE57" w:rsidR="00742EE0" w:rsidRPr="00742EE0" w:rsidRDefault="00742EE0" w:rsidP="00742EE0">
      <w:r>
        <w:t>Người dùng có thể thấy Cluster ngay từ đầu mà không cần thao tác click hay chọn trên bản đồ</w:t>
      </w:r>
    </w:p>
    <w:p w14:paraId="2F35D173" w14:textId="43BF4208" w:rsidR="00321D06" w:rsidRDefault="0038387C" w:rsidP="00742EE0">
      <w:r>
        <w:t>Tùy vào khoảng cách và độ thu phóng mà người dùng chọn, các điểm gần nhau sẽ được phân thành một cụm, được ghi số (Số điểm</w:t>
      </w:r>
      <w:r w:rsidR="007672CB">
        <w:t xml:space="preserve"> – vị trí</w:t>
      </w:r>
      <w:r>
        <w:t xml:space="preserve"> được gom thành một nhóm)</w:t>
      </w:r>
      <w:r w:rsidR="00321D06">
        <w:br w:type="page"/>
      </w:r>
    </w:p>
    <w:p w14:paraId="4C2C20A1" w14:textId="5A0445F0" w:rsidR="00321D06" w:rsidRDefault="00321D06" w:rsidP="00321D06">
      <w:pPr>
        <w:pStyle w:val="Heading2"/>
      </w:pPr>
      <w:bookmarkStart w:id="91" w:name="_Toc40428197"/>
      <w:r>
        <w:lastRenderedPageBreak/>
        <w:t>Chức năng</w:t>
      </w:r>
      <w:r w:rsidR="008D4C35">
        <w:t xml:space="preserve"> dự kiến</w:t>
      </w:r>
      <w:bookmarkEnd w:id="91"/>
    </w:p>
    <w:p w14:paraId="0AF3C726" w14:textId="0B13505A" w:rsidR="00F1196D" w:rsidRDefault="00F1196D" w:rsidP="00F1196D">
      <w:pPr>
        <w:pStyle w:val="Heading3"/>
      </w:pPr>
      <w:bookmarkStart w:id="92" w:name="_Toc40428198"/>
      <w:r>
        <w:t>Chức năng tìm kiếm</w:t>
      </w:r>
      <w:bookmarkEnd w:id="92"/>
      <w:r>
        <w:t xml:space="preserve"> </w:t>
      </w:r>
    </w:p>
    <w:p w14:paraId="7EFE3142" w14:textId="466796E4" w:rsidR="000B3C00" w:rsidRDefault="000B3C00" w:rsidP="000B3C00">
      <w:r>
        <w:t>Thông thường trên bản đồ có vô số điểm được đưa lên, có rất nhiều địa chỉ trùng tên vì vậy nhầm lẫn trong việc tự tìm kiễm là rất dẽ xảy ra.</w:t>
      </w:r>
    </w:p>
    <w:p w14:paraId="0F14773E" w14:textId="2ED0A343" w:rsidR="000B3C00" w:rsidRDefault="000B3C00" w:rsidP="000B3C00">
      <w:r>
        <w:t>Nhằm khắc phục điểm yếu đó, việc sử dụng chức năng tìm kiếm khá quan trọng cho người dùng bản đồ.</w:t>
      </w:r>
    </w:p>
    <w:p w14:paraId="15141A6F" w14:textId="0D4C6FB3" w:rsidR="00D6713B" w:rsidRPr="000B3C00" w:rsidRDefault="00D6713B" w:rsidP="000B3C00">
      <w:r>
        <w:t>Người dùng cần thực hiện: Nhập tên địa chỉ, khu vực cần tìm kiếm, có thể được gợi ý</w:t>
      </w:r>
      <w:r w:rsidR="004820FC">
        <w:t>, sau đó Enter để</w:t>
      </w:r>
      <w:r w:rsidR="003D3621">
        <w:t xml:space="preserve"> hoàn thành việc</w:t>
      </w:r>
      <w:r w:rsidR="004820FC">
        <w:t xml:space="preserve"> tìm</w:t>
      </w:r>
      <w:r w:rsidR="003D3621">
        <w:t xml:space="preserve"> kiếm</w:t>
      </w:r>
      <w:r w:rsidR="004820FC">
        <w:t>.</w:t>
      </w:r>
    </w:p>
    <w:p w14:paraId="790162C6" w14:textId="77777777" w:rsidR="00CC2A1B" w:rsidRDefault="00CC2A1B" w:rsidP="00185278">
      <w:pPr>
        <w:ind w:firstLine="0"/>
      </w:pPr>
      <w:r>
        <w:rPr>
          <w:noProof/>
        </w:rPr>
        <w:drawing>
          <wp:inline distT="0" distB="0" distL="0" distR="0" wp14:anchorId="3A4CA1FC" wp14:editId="730467F0">
            <wp:extent cx="5576570" cy="3134995"/>
            <wp:effectExtent l="0" t="0" r="5080" b="825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ucnangduki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6570" cy="3134995"/>
                    </a:xfrm>
                    <a:prstGeom prst="rect">
                      <a:avLst/>
                    </a:prstGeom>
                  </pic:spPr>
                </pic:pic>
              </a:graphicData>
            </a:graphic>
          </wp:inline>
        </w:drawing>
      </w:r>
    </w:p>
    <w:p w14:paraId="53AE382E" w14:textId="725B863D" w:rsidR="00003566" w:rsidRDefault="00CC2A1B" w:rsidP="007B0BF5">
      <w:pPr>
        <w:pStyle w:val="Caption"/>
      </w:pPr>
      <w:bookmarkStart w:id="93" w:name="_Toc40428069"/>
      <w:r>
        <w:t xml:space="preserve">Hình </w:t>
      </w:r>
      <w:fldSimple w:instr=" STYLEREF 1 \s ">
        <w:r w:rsidR="00EC6569">
          <w:rPr>
            <w:noProof/>
          </w:rPr>
          <w:t>4</w:t>
        </w:r>
      </w:fldSimple>
      <w:r w:rsidR="00EC6569">
        <w:noBreakHyphen/>
      </w:r>
      <w:fldSimple w:instr=" SEQ Hình \* ARABIC \s 1 ">
        <w:r w:rsidR="00EC6569">
          <w:rPr>
            <w:noProof/>
          </w:rPr>
          <w:t>26</w:t>
        </w:r>
      </w:fldSimple>
      <w:r>
        <w:t xml:space="preserve"> Tìm kiếm</w:t>
      </w:r>
      <w:bookmarkEnd w:id="93"/>
    </w:p>
    <w:p w14:paraId="26DBFB69" w14:textId="5E7B459B" w:rsidR="009C209B" w:rsidRDefault="009C209B" w:rsidP="009C209B">
      <w:r>
        <w:br w:type="page"/>
      </w:r>
    </w:p>
    <w:p w14:paraId="1F7879C8" w14:textId="24071A09" w:rsidR="00777AEC" w:rsidRDefault="00777AEC" w:rsidP="00777AEC">
      <w:pPr>
        <w:pStyle w:val="Heading3"/>
      </w:pPr>
      <w:bookmarkStart w:id="94" w:name="_Toc40428199"/>
      <w:r>
        <w:lastRenderedPageBreak/>
        <w:t xml:space="preserve">Chức năng </w:t>
      </w:r>
      <w:r>
        <w:t>chỉ đường</w:t>
      </w:r>
      <w:bookmarkEnd w:id="94"/>
    </w:p>
    <w:p w14:paraId="3F7E8EEE" w14:textId="182C2C04" w:rsidR="00A3700E" w:rsidRDefault="000B37A9" w:rsidP="00A3700E">
      <w:r>
        <w:t>Bên cạnh việc có thể biết được vị trí công an giao thông gần vị trí của mình, người dùng còn có thể muốn biết từ vị trí của mình tới một vị trí công an giao thông nào đó nên hoặc không nên đi đường nào</w:t>
      </w:r>
      <w:r w:rsidR="006C62E4">
        <w:t>.</w:t>
      </w:r>
    </w:p>
    <w:p w14:paraId="71A143E8" w14:textId="2A2A5AD2" w:rsidR="006C62E4" w:rsidRPr="00A3700E" w:rsidRDefault="006C62E4" w:rsidP="00A3700E">
      <w:r>
        <w:t>Từ đó chức năng tìm đường  là cần thiết, có một vai trò riêng đối với người dùng</w:t>
      </w:r>
      <w:r w:rsidR="00AD7A21">
        <w:t>, và người dùng cũng sẽ sử dụng chức năng này như một tiện ích quan trọng trên bản đồ</w:t>
      </w:r>
      <w:r>
        <w:t>.</w:t>
      </w:r>
    </w:p>
    <w:p w14:paraId="6D44A418" w14:textId="77777777" w:rsidR="00AA5DBD" w:rsidRDefault="00AA5DBD" w:rsidP="00AA5DBD">
      <w:pPr>
        <w:keepNext/>
        <w:ind w:firstLine="0"/>
      </w:pPr>
      <w:r>
        <w:rPr>
          <w:noProof/>
        </w:rPr>
        <w:drawing>
          <wp:inline distT="0" distB="0" distL="0" distR="0" wp14:anchorId="41EB72D6" wp14:editId="61E3DA22">
            <wp:extent cx="5576570" cy="2706370"/>
            <wp:effectExtent l="0" t="0" r="508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ucnangdukien_chiduong.png"/>
                    <pic:cNvPicPr/>
                  </pic:nvPicPr>
                  <pic:blipFill>
                    <a:blip r:embed="rId38">
                      <a:extLst>
                        <a:ext uri="{28A0092B-C50C-407E-A947-70E740481C1C}">
                          <a14:useLocalDpi xmlns:a14="http://schemas.microsoft.com/office/drawing/2010/main" val="0"/>
                        </a:ext>
                      </a:extLst>
                    </a:blip>
                    <a:stretch>
                      <a:fillRect/>
                    </a:stretch>
                  </pic:blipFill>
                  <pic:spPr>
                    <a:xfrm>
                      <a:off x="0" y="0"/>
                      <a:ext cx="5576570" cy="2706370"/>
                    </a:xfrm>
                    <a:prstGeom prst="rect">
                      <a:avLst/>
                    </a:prstGeom>
                  </pic:spPr>
                </pic:pic>
              </a:graphicData>
            </a:graphic>
          </wp:inline>
        </w:drawing>
      </w:r>
    </w:p>
    <w:p w14:paraId="2A2817F3" w14:textId="46A2C4FD" w:rsidR="00230DCD" w:rsidRPr="00230DCD" w:rsidRDefault="00AA5DBD" w:rsidP="00416198">
      <w:pPr>
        <w:pStyle w:val="Caption"/>
      </w:pPr>
      <w:bookmarkStart w:id="95" w:name="_Toc40428070"/>
      <w:r>
        <w:t xml:space="preserve">Hình </w:t>
      </w:r>
      <w:fldSimple w:instr=" STYLEREF 1 \s ">
        <w:r w:rsidR="00EC6569">
          <w:rPr>
            <w:noProof/>
          </w:rPr>
          <w:t>4</w:t>
        </w:r>
      </w:fldSimple>
      <w:r w:rsidR="00EC6569">
        <w:noBreakHyphen/>
      </w:r>
      <w:fldSimple w:instr=" SEQ Hình \* ARABIC \s 1 ">
        <w:r w:rsidR="00EC6569">
          <w:rPr>
            <w:noProof/>
          </w:rPr>
          <w:t>27</w:t>
        </w:r>
      </w:fldSimple>
      <w:r>
        <w:t xml:space="preserve"> Tìm đường</w:t>
      </w:r>
      <w:bookmarkEnd w:id="95"/>
      <w:r w:rsidR="007918CA">
        <w:br w:type="page"/>
      </w:r>
    </w:p>
    <w:p w14:paraId="6BE4B642" w14:textId="7654C14D" w:rsidR="00777AEC" w:rsidRDefault="00777AEC" w:rsidP="00777AEC">
      <w:pPr>
        <w:pStyle w:val="Heading3"/>
      </w:pPr>
      <w:bookmarkStart w:id="96" w:name="_Toc40428200"/>
      <w:r>
        <w:lastRenderedPageBreak/>
        <w:t xml:space="preserve">Chức năng </w:t>
      </w:r>
      <w:r w:rsidR="003C5CAA">
        <w:t>chuyển trạng thái</w:t>
      </w:r>
      <w:bookmarkEnd w:id="96"/>
    </w:p>
    <w:p w14:paraId="4507EE4B" w14:textId="77777777" w:rsidR="00EC6569" w:rsidRDefault="00D07358" w:rsidP="00370F9C">
      <w:r>
        <w:t>Thông thường người dùng đưa vị trí công an giao thông lên bản đồ có thể lúc đó đang hoạt động</w:t>
      </w:r>
      <w:r w:rsidR="00EC6569">
        <w:t xml:space="preserve"> - </w:t>
      </w:r>
      <w:r>
        <w:t>icon có màu xanh lá</w:t>
      </w:r>
      <w:r w:rsidR="00EC6569">
        <w:t>, đã hoạt động – icon màu xanh da trời</w:t>
      </w:r>
      <w:r>
        <w:t xml:space="preserve">. </w:t>
      </w:r>
    </w:p>
    <w:p w14:paraId="70A74858" w14:textId="77777777" w:rsidR="003C44D6" w:rsidRDefault="00D07358" w:rsidP="00370F9C">
      <w:r>
        <w:t>Sau một thời gian thông tin này có thể đã cũ và không còn phù hợp tại thời điểm mới hơn, nên việc chuyển</w:t>
      </w:r>
      <w:r w:rsidR="003C44D6">
        <w:t>:</w:t>
      </w:r>
    </w:p>
    <w:p w14:paraId="2F582470" w14:textId="5598B65A" w:rsidR="003C44D6" w:rsidRDefault="003C44D6" w:rsidP="003E3D63">
      <w:pPr>
        <w:pStyle w:val="ListParagraph"/>
        <w:numPr>
          <w:ilvl w:val="0"/>
          <w:numId w:val="13"/>
        </w:numPr>
      </w:pPr>
      <w:r>
        <w:t>I</w:t>
      </w:r>
      <w:r w:rsidR="00D07358">
        <w:t xml:space="preserve">con từ màu xanh lá cây sang </w:t>
      </w:r>
      <w:r w:rsidR="00EC6569">
        <w:t xml:space="preserve">một icon </w:t>
      </w:r>
      <w:r>
        <w:t>ký hiệu: X</w:t>
      </w:r>
      <w:r w:rsidR="00D07358">
        <w:t xml:space="preserve"> </w:t>
      </w:r>
    </w:p>
    <w:p w14:paraId="1C9696DD" w14:textId="3C51AD64" w:rsidR="003C44D6" w:rsidRDefault="003C44D6" w:rsidP="003E3D63">
      <w:pPr>
        <w:pStyle w:val="ListParagraph"/>
        <w:numPr>
          <w:ilvl w:val="0"/>
          <w:numId w:val="13"/>
        </w:numPr>
      </w:pPr>
      <w:r>
        <w:t xml:space="preserve">Icon từ màu xanh </w:t>
      </w:r>
      <w:r>
        <w:t>da trời</w:t>
      </w:r>
      <w:r>
        <w:t xml:space="preserve"> sang một icon ký hiệu: X </w:t>
      </w:r>
    </w:p>
    <w:p w14:paraId="2C888BFA" w14:textId="67908C02" w:rsidR="00370F9C" w:rsidRDefault="00D07358" w:rsidP="003E3D63">
      <w:pPr>
        <w:ind w:firstLine="0"/>
      </w:pPr>
      <w:r>
        <w:t>giúp người dùng</w:t>
      </w:r>
      <w:r w:rsidR="00EC6569">
        <w:t xml:space="preserve"> dễ nhận biết và</w:t>
      </w:r>
      <w:r>
        <w:t xml:space="preserve"> đỡ nhầm lẫn hoặc tốn nhiều thời gian tìm kiếm là cần thiết.</w:t>
      </w:r>
    </w:p>
    <w:p w14:paraId="070D1FFA" w14:textId="77777777" w:rsidR="00EC6569" w:rsidRDefault="00EC6569" w:rsidP="00EC6569">
      <w:pPr>
        <w:keepNext/>
        <w:ind w:firstLine="0"/>
      </w:pPr>
      <w:r>
        <w:rPr>
          <w:noProof/>
        </w:rPr>
        <w:drawing>
          <wp:inline distT="0" distB="0" distL="0" distR="0" wp14:anchorId="5C376C58" wp14:editId="394B994F">
            <wp:extent cx="5576570" cy="3134995"/>
            <wp:effectExtent l="0" t="0" r="5080" b="8255"/>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ucnangdukien_chuyent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6570" cy="3134995"/>
                    </a:xfrm>
                    <a:prstGeom prst="rect">
                      <a:avLst/>
                    </a:prstGeom>
                  </pic:spPr>
                </pic:pic>
              </a:graphicData>
            </a:graphic>
          </wp:inline>
        </w:drawing>
      </w:r>
    </w:p>
    <w:p w14:paraId="27388A82" w14:textId="7FD49A45" w:rsidR="0054399E" w:rsidRDefault="00EC6569" w:rsidP="00EC6569">
      <w:pPr>
        <w:pStyle w:val="Caption"/>
      </w:pPr>
      <w:bookmarkStart w:id="97" w:name="_Toc40428071"/>
      <w:r>
        <w:t xml:space="preserve">Hình </w:t>
      </w:r>
      <w:fldSimple w:instr=" STYLEREF 1 \s ">
        <w:r>
          <w:rPr>
            <w:noProof/>
          </w:rPr>
          <w:t>4</w:t>
        </w:r>
      </w:fldSimple>
      <w:r>
        <w:noBreakHyphen/>
      </w:r>
      <w:fldSimple w:instr=" SEQ Hình \* ARABIC \s 1 ">
        <w:r>
          <w:rPr>
            <w:noProof/>
          </w:rPr>
          <w:t>28</w:t>
        </w:r>
      </w:fldSimple>
      <w:r>
        <w:t xml:space="preserve"> Chuyển trạng thái</w:t>
      </w:r>
      <w:bookmarkEnd w:id="97"/>
      <w:r w:rsidR="0054399E">
        <w:br w:type="page"/>
      </w:r>
    </w:p>
    <w:p w14:paraId="1A2F52A3" w14:textId="77777777" w:rsidR="00EC6569" w:rsidRPr="00370F9C" w:rsidRDefault="00EC6569" w:rsidP="00EC6569">
      <w:pPr>
        <w:pStyle w:val="Caption"/>
      </w:pPr>
    </w:p>
    <w:p w14:paraId="7A02F953" w14:textId="5DAE1127" w:rsidR="008B27B3" w:rsidRDefault="008B27B3" w:rsidP="00814D95">
      <w:pPr>
        <w:ind w:firstLine="0"/>
      </w:pPr>
    </w:p>
    <w:p w14:paraId="75527228" w14:textId="658FA7E8" w:rsidR="00B71D1E" w:rsidRDefault="00B71D1E" w:rsidP="00B71D1E">
      <w:pPr>
        <w:pStyle w:val="Heading1"/>
        <w:numPr>
          <w:ilvl w:val="0"/>
          <w:numId w:val="0"/>
        </w:numPr>
      </w:pPr>
      <w:bookmarkStart w:id="98" w:name="_Toc40428201"/>
      <w:r>
        <w:t>KẾT</w:t>
      </w:r>
      <w:bookmarkEnd w:id="98"/>
      <w:r>
        <w:t xml:space="preserve"> </w:t>
      </w:r>
    </w:p>
    <w:p w14:paraId="16AFB9FD" w14:textId="6A9B5CF7" w:rsidR="00422FA1" w:rsidRDefault="00CC74E5" w:rsidP="00422FA1">
      <w:r>
        <w:t xml:space="preserve">Thời buổi công nghệ hiện nay, bản đồ online đang dần trở nên quan trọng trong cuộc sống. Hơn thế nữa nhưng lợi ích của bản đồ mang lại là vô cùng lớn, giải quyết nhiều vấn đề trong xã hội. </w:t>
      </w:r>
    </w:p>
    <w:p w14:paraId="654A678A" w14:textId="06594A55" w:rsidR="00CC74E5" w:rsidRDefault="00CC74E5" w:rsidP="00422FA1">
      <w:r>
        <w:t>Bản đồ “Vị trí công an giao thông” mang tới cho người dùng nhưng thông tin nhanh nhất, mới nhất về vị trí công an giao thông được người dùng đưa lên từng ngày, từng giờ, từng phút. Từ đó mang tới những mục đích nhất định tới người dùng sử dụng bản đồ này.</w:t>
      </w:r>
    </w:p>
    <w:p w14:paraId="2A855534" w14:textId="44DA3909" w:rsidR="00394335" w:rsidRPr="00422FA1" w:rsidRDefault="00394335" w:rsidP="00422FA1">
      <w:r>
        <w:t>Hi vọng bản đồ sẽ mang tới sự hài lòng cho người sử dụng. Trong thời gian tới bản đồ sẽ cố gắng hoàn thiện hơn để mang tới nhiều trải nghiệm và thông tin đến người dùng hơn.</w:t>
      </w:r>
    </w:p>
    <w:p w14:paraId="5A9767AD" w14:textId="27004300" w:rsidR="00271D3D" w:rsidRPr="00271D3D" w:rsidRDefault="00271D3D" w:rsidP="00271D3D"/>
    <w:p w14:paraId="7B5F09EF" w14:textId="462CA956" w:rsidR="00352FA9" w:rsidRPr="00352FA9" w:rsidRDefault="00B84E66" w:rsidP="00FF7CAD">
      <w:pPr>
        <w:ind w:firstLine="0"/>
      </w:pPr>
      <w:r>
        <w:br w:type="page"/>
      </w:r>
    </w:p>
    <w:bookmarkStart w:id="99" w:name="_Toc40428202" w:displacedByCustomXml="next"/>
    <w:bookmarkStart w:id="100" w:name="_Toc37667175" w:displacedByCustomXml="next"/>
    <w:sdt>
      <w:sdtPr>
        <w:rPr>
          <w:rFonts w:cs="Times New Roman"/>
          <w:b w:val="0"/>
          <w:bCs w:val="0"/>
          <w:kern w:val="0"/>
          <w:sz w:val="26"/>
          <w:szCs w:val="24"/>
        </w:rPr>
        <w:id w:val="1776739951"/>
        <w:docPartObj>
          <w:docPartGallery w:val="Bibliographies"/>
          <w:docPartUnique/>
        </w:docPartObj>
      </w:sdtPr>
      <w:sdtContent>
        <w:p w14:paraId="1090ECED" w14:textId="4ED91836" w:rsidR="00C2368E" w:rsidRDefault="00C2368E" w:rsidP="00C2368E">
          <w:pPr>
            <w:pStyle w:val="Heading1"/>
            <w:numPr>
              <w:ilvl w:val="0"/>
              <w:numId w:val="0"/>
            </w:numPr>
          </w:pPr>
          <w:r>
            <w:t>T</w:t>
          </w:r>
          <w:bookmarkEnd w:id="100"/>
          <w:r w:rsidR="00F92C74">
            <w:t>ÀI LIỆU THAM KHẢO</w:t>
          </w:r>
          <w:bookmarkEnd w:id="99"/>
        </w:p>
        <w:sdt>
          <w:sdtPr>
            <w:id w:val="111145805"/>
            <w:bibliography/>
          </w:sdtPr>
          <w:sdtContent>
            <w:p w14:paraId="46B1C2A7" w14:textId="77777777" w:rsidR="00D7475C" w:rsidRDefault="00C2368E" w:rsidP="00922B3D">
              <w:pPr>
                <w:ind w:firstLine="0"/>
                <w:jc w:val="left"/>
                <w:rPr>
                  <w:noProof/>
                  <w:sz w:val="20"/>
                  <w:szCs w:val="20"/>
                </w:rPr>
              </w:pPr>
              <w:r>
                <w:fldChar w:fldCharType="begin"/>
              </w:r>
              <w:r>
                <w:instrText xml:space="preserve"> BIBLIOGRAPHY </w:instrText>
              </w:r>
              <w:r>
                <w:fldChar w:fldCharType="separate"/>
              </w:r>
            </w:p>
            <w:tbl>
              <w:tblPr>
                <w:tblW w:w="5000" w:type="pct"/>
                <w:tblCellSpacing w:w="15" w:type="dxa"/>
                <w:tblBorders>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481"/>
                <w:gridCol w:w="8391"/>
              </w:tblGrid>
              <w:tr w:rsidR="00D7475C" w:rsidRPr="00D15F25" w14:paraId="0B494537" w14:textId="77777777" w:rsidTr="00970A50">
                <w:trPr>
                  <w:divId w:val="373427100"/>
                  <w:tblCellSpacing w:w="15" w:type="dxa"/>
                </w:trPr>
                <w:tc>
                  <w:tcPr>
                    <w:tcW w:w="246" w:type="pct"/>
                    <w:hideMark/>
                  </w:tcPr>
                  <w:p w14:paraId="7A0E209E" w14:textId="036B4E91" w:rsidR="00D7475C" w:rsidRPr="00D15F25" w:rsidRDefault="00D7475C">
                    <w:pPr>
                      <w:pStyle w:val="Bibliography"/>
                      <w:rPr>
                        <w:noProof/>
                        <w:sz w:val="24"/>
                      </w:rPr>
                    </w:pPr>
                    <w:r w:rsidRPr="00D15F25">
                      <w:rPr>
                        <w:noProof/>
                        <w:sz w:val="24"/>
                      </w:rPr>
                      <w:t xml:space="preserve">[1] </w:t>
                    </w:r>
                  </w:p>
                </w:tc>
                <w:tc>
                  <w:tcPr>
                    <w:tcW w:w="4704" w:type="pct"/>
                    <w:hideMark/>
                  </w:tcPr>
                  <w:p w14:paraId="0B0649C8" w14:textId="77777777" w:rsidR="00D7475C" w:rsidRPr="00D15F25" w:rsidRDefault="00D7475C">
                    <w:pPr>
                      <w:pStyle w:val="Bibliography"/>
                      <w:rPr>
                        <w:noProof/>
                        <w:sz w:val="24"/>
                      </w:rPr>
                    </w:pPr>
                    <w:r w:rsidRPr="00D15F25">
                      <w:rPr>
                        <w:noProof/>
                        <w:sz w:val="24"/>
                      </w:rPr>
                      <w:t>Tạp chí cộng sản, "AN TOÀN GIAO THÔNG, HẠNH PHÚC CỦA MỌI NHÀ," [Online]. Available: http://www.tapchicongsan.org.vn/an-toan-giao-thong-hanh-phuc-cua-moi-nha/-/2018/815673/view_content.</w:t>
                    </w:r>
                  </w:p>
                </w:tc>
              </w:tr>
              <w:tr w:rsidR="00D7475C" w:rsidRPr="00D15F25" w14:paraId="47E7B79B" w14:textId="77777777" w:rsidTr="00970A50">
                <w:trPr>
                  <w:divId w:val="373427100"/>
                  <w:tblCellSpacing w:w="15" w:type="dxa"/>
                </w:trPr>
                <w:tc>
                  <w:tcPr>
                    <w:tcW w:w="246" w:type="pct"/>
                    <w:hideMark/>
                  </w:tcPr>
                  <w:p w14:paraId="14F1145E" w14:textId="77777777" w:rsidR="00D7475C" w:rsidRPr="00D15F25" w:rsidRDefault="00D7475C">
                    <w:pPr>
                      <w:pStyle w:val="Bibliography"/>
                      <w:rPr>
                        <w:noProof/>
                        <w:sz w:val="24"/>
                      </w:rPr>
                    </w:pPr>
                    <w:r w:rsidRPr="00D15F25">
                      <w:rPr>
                        <w:noProof/>
                        <w:sz w:val="24"/>
                      </w:rPr>
                      <w:t xml:space="preserve">[2] </w:t>
                    </w:r>
                  </w:p>
                </w:tc>
                <w:tc>
                  <w:tcPr>
                    <w:tcW w:w="4704" w:type="pct"/>
                    <w:hideMark/>
                  </w:tcPr>
                  <w:p w14:paraId="7FA71543" w14:textId="77777777" w:rsidR="00D7475C" w:rsidRPr="00D15F25" w:rsidRDefault="00D7475C">
                    <w:pPr>
                      <w:pStyle w:val="Bibliography"/>
                      <w:rPr>
                        <w:noProof/>
                        <w:sz w:val="24"/>
                      </w:rPr>
                    </w:pPr>
                    <w:r w:rsidRPr="00D15F25">
                      <w:rPr>
                        <w:noProof/>
                        <w:sz w:val="24"/>
                      </w:rPr>
                      <w:t>wikipedia, "Giao thông," [Online]. Available: https://vi.wikipedia.org/wiki/Giao_th%C3%B4ng.</w:t>
                    </w:r>
                  </w:p>
                </w:tc>
              </w:tr>
              <w:tr w:rsidR="00D7475C" w:rsidRPr="00D15F25" w14:paraId="36479DF6" w14:textId="77777777" w:rsidTr="00A94DDE">
                <w:trPr>
                  <w:divId w:val="373427100"/>
                  <w:trHeight w:val="1915"/>
                  <w:tblCellSpacing w:w="15" w:type="dxa"/>
                </w:trPr>
                <w:tc>
                  <w:tcPr>
                    <w:tcW w:w="246" w:type="pct"/>
                    <w:hideMark/>
                  </w:tcPr>
                  <w:p w14:paraId="1F7B9059" w14:textId="77777777" w:rsidR="00D7475C" w:rsidRPr="00D15F25" w:rsidRDefault="00D7475C">
                    <w:pPr>
                      <w:pStyle w:val="Bibliography"/>
                      <w:rPr>
                        <w:noProof/>
                        <w:sz w:val="24"/>
                      </w:rPr>
                    </w:pPr>
                    <w:r w:rsidRPr="00D15F25">
                      <w:rPr>
                        <w:noProof/>
                        <w:sz w:val="24"/>
                      </w:rPr>
                      <w:t xml:space="preserve">[3] </w:t>
                    </w:r>
                  </w:p>
                </w:tc>
                <w:tc>
                  <w:tcPr>
                    <w:tcW w:w="4704" w:type="pct"/>
                    <w:hideMark/>
                  </w:tcPr>
                  <w:p w14:paraId="625D7468" w14:textId="77777777" w:rsidR="00D7475C" w:rsidRPr="00D15F25" w:rsidRDefault="00D7475C">
                    <w:pPr>
                      <w:pStyle w:val="Bibliography"/>
                      <w:rPr>
                        <w:noProof/>
                        <w:sz w:val="24"/>
                      </w:rPr>
                    </w:pPr>
                    <w:r w:rsidRPr="00D15F25">
                      <w:rPr>
                        <w:noProof/>
                        <w:sz w:val="24"/>
                      </w:rPr>
                      <w:t>Academia, "Lập trình web-gis với ngôn ngữ PHP( Mapserver + postgresql)," [Online]. Available: https://www.academia.edu/30148012/L%E1%BA%ADp_tr%C3%ACnh_web-gis_v%E1%BB%9Bi_ng%C3%B4n_ng%E1%BB%AF_PHP_Mapserver_postgresql_?fbclid=IwAR1qhckJbQ1zif1w9T55WaUxaCl6Nm4q36FpYr3Csby5IQNGwBPzUTg5Kjo.</w:t>
                    </w:r>
                  </w:p>
                </w:tc>
              </w:tr>
              <w:tr w:rsidR="00D7475C" w:rsidRPr="00D15F25" w14:paraId="381791C3" w14:textId="77777777" w:rsidTr="00970A50">
                <w:trPr>
                  <w:divId w:val="373427100"/>
                  <w:tblCellSpacing w:w="15" w:type="dxa"/>
                </w:trPr>
                <w:tc>
                  <w:tcPr>
                    <w:tcW w:w="246" w:type="pct"/>
                    <w:hideMark/>
                  </w:tcPr>
                  <w:p w14:paraId="7483BA95" w14:textId="77777777" w:rsidR="00D7475C" w:rsidRPr="00D15F25" w:rsidRDefault="00D7475C">
                    <w:pPr>
                      <w:pStyle w:val="Bibliography"/>
                      <w:rPr>
                        <w:noProof/>
                        <w:sz w:val="24"/>
                      </w:rPr>
                    </w:pPr>
                    <w:r w:rsidRPr="00D15F25">
                      <w:rPr>
                        <w:noProof/>
                        <w:sz w:val="24"/>
                      </w:rPr>
                      <w:t xml:space="preserve">[4] </w:t>
                    </w:r>
                  </w:p>
                </w:tc>
                <w:tc>
                  <w:tcPr>
                    <w:tcW w:w="4704" w:type="pct"/>
                    <w:hideMark/>
                  </w:tcPr>
                  <w:p w14:paraId="7C99EC9F" w14:textId="77777777" w:rsidR="00D7475C" w:rsidRPr="00D15F25" w:rsidRDefault="00D7475C">
                    <w:pPr>
                      <w:pStyle w:val="Bibliography"/>
                      <w:rPr>
                        <w:noProof/>
                        <w:sz w:val="24"/>
                      </w:rPr>
                    </w:pPr>
                    <w:r w:rsidRPr="00D15F25">
                      <w:rPr>
                        <w:noProof/>
                        <w:sz w:val="24"/>
                      </w:rPr>
                      <w:t>Google, "Nhập dữ liệu bản đồ KML vào Google Earth," 2020. [Online]. Available: https://support.google.com/earth/answer/7365595?hl=vi&amp;ref_topic=7364446.</w:t>
                    </w:r>
                  </w:p>
                </w:tc>
              </w:tr>
              <w:tr w:rsidR="00D7475C" w:rsidRPr="00D15F25" w14:paraId="511EF255" w14:textId="77777777" w:rsidTr="00970A50">
                <w:trPr>
                  <w:divId w:val="373427100"/>
                  <w:tblCellSpacing w:w="15" w:type="dxa"/>
                </w:trPr>
                <w:tc>
                  <w:tcPr>
                    <w:tcW w:w="246" w:type="pct"/>
                    <w:hideMark/>
                  </w:tcPr>
                  <w:p w14:paraId="7B3FC55F" w14:textId="77777777" w:rsidR="00D7475C" w:rsidRPr="00D15F25" w:rsidRDefault="00D7475C">
                    <w:pPr>
                      <w:pStyle w:val="Bibliography"/>
                      <w:rPr>
                        <w:noProof/>
                        <w:sz w:val="24"/>
                      </w:rPr>
                    </w:pPr>
                    <w:r w:rsidRPr="00D15F25">
                      <w:rPr>
                        <w:noProof/>
                        <w:sz w:val="24"/>
                      </w:rPr>
                      <w:t xml:space="preserve">[5] </w:t>
                    </w:r>
                  </w:p>
                </w:tc>
                <w:tc>
                  <w:tcPr>
                    <w:tcW w:w="4704" w:type="pct"/>
                    <w:hideMark/>
                  </w:tcPr>
                  <w:p w14:paraId="5883BE0E" w14:textId="77777777" w:rsidR="00D7475C" w:rsidRPr="00D15F25" w:rsidRDefault="00D7475C">
                    <w:pPr>
                      <w:pStyle w:val="Bibliography"/>
                      <w:rPr>
                        <w:noProof/>
                        <w:sz w:val="24"/>
                      </w:rPr>
                    </w:pPr>
                    <w:r w:rsidRPr="00D15F25">
                      <w:rPr>
                        <w:noProof/>
                        <w:sz w:val="24"/>
                      </w:rPr>
                      <w:t>Công ty ANS, "Nhiệm vụ, quyền hạn của cảnh sát giao thông," 2020. [Online]. Available: https://www.lawfirms.vn/thu-tuc-hanh-chinh/nhiem-vu-quyen-han-cua-canh-sat-giao-thong.html.</w:t>
                    </w:r>
                  </w:p>
                </w:tc>
              </w:tr>
              <w:tr w:rsidR="00D7475C" w:rsidRPr="00D15F25" w14:paraId="435CAE63" w14:textId="77777777" w:rsidTr="00970A50">
                <w:trPr>
                  <w:divId w:val="373427100"/>
                  <w:tblCellSpacing w:w="15" w:type="dxa"/>
                </w:trPr>
                <w:tc>
                  <w:tcPr>
                    <w:tcW w:w="246" w:type="pct"/>
                    <w:hideMark/>
                  </w:tcPr>
                  <w:p w14:paraId="2B437927" w14:textId="77777777" w:rsidR="00D7475C" w:rsidRPr="00D15F25" w:rsidRDefault="00D7475C">
                    <w:pPr>
                      <w:pStyle w:val="Bibliography"/>
                      <w:rPr>
                        <w:noProof/>
                        <w:sz w:val="24"/>
                      </w:rPr>
                    </w:pPr>
                    <w:r w:rsidRPr="00D15F25">
                      <w:rPr>
                        <w:noProof/>
                        <w:sz w:val="24"/>
                      </w:rPr>
                      <w:t xml:space="preserve">[6] </w:t>
                    </w:r>
                  </w:p>
                </w:tc>
                <w:tc>
                  <w:tcPr>
                    <w:tcW w:w="4704" w:type="pct"/>
                    <w:hideMark/>
                  </w:tcPr>
                  <w:p w14:paraId="568B9194" w14:textId="77777777" w:rsidR="00D7475C" w:rsidRPr="00D15F25" w:rsidRDefault="00D7475C">
                    <w:pPr>
                      <w:pStyle w:val="Bibliography"/>
                      <w:rPr>
                        <w:noProof/>
                        <w:sz w:val="24"/>
                      </w:rPr>
                    </w:pPr>
                    <w:r w:rsidRPr="00D15F25">
                      <w:rPr>
                        <w:noProof/>
                        <w:sz w:val="24"/>
                      </w:rPr>
                      <w:t>"OpenLayers," [Online]. Available: https://openlayers.org/en/latest/examples/stamen.html.</w:t>
                    </w:r>
                  </w:p>
                </w:tc>
              </w:tr>
              <w:tr w:rsidR="00D7475C" w:rsidRPr="00D15F25" w14:paraId="2218D9CD" w14:textId="77777777" w:rsidTr="00970A50">
                <w:trPr>
                  <w:divId w:val="373427100"/>
                  <w:tblCellSpacing w:w="15" w:type="dxa"/>
                </w:trPr>
                <w:tc>
                  <w:tcPr>
                    <w:tcW w:w="246" w:type="pct"/>
                    <w:hideMark/>
                  </w:tcPr>
                  <w:p w14:paraId="559ADAB7" w14:textId="77777777" w:rsidR="00D7475C" w:rsidRPr="00D15F25" w:rsidRDefault="00D7475C">
                    <w:pPr>
                      <w:pStyle w:val="Bibliography"/>
                      <w:rPr>
                        <w:noProof/>
                        <w:sz w:val="24"/>
                      </w:rPr>
                    </w:pPr>
                    <w:r w:rsidRPr="00D15F25">
                      <w:rPr>
                        <w:noProof/>
                        <w:sz w:val="24"/>
                      </w:rPr>
                      <w:t xml:space="preserve">[7] </w:t>
                    </w:r>
                  </w:p>
                </w:tc>
                <w:tc>
                  <w:tcPr>
                    <w:tcW w:w="4704" w:type="pct"/>
                    <w:hideMark/>
                  </w:tcPr>
                  <w:p w14:paraId="30C574A6" w14:textId="184D847D" w:rsidR="00970A50" w:rsidRPr="00970A50" w:rsidRDefault="00D7475C" w:rsidP="00970A50">
                    <w:pPr>
                      <w:pStyle w:val="Bibliography"/>
                      <w:rPr>
                        <w:noProof/>
                        <w:sz w:val="24"/>
                      </w:rPr>
                    </w:pPr>
                    <w:r w:rsidRPr="00D15F25">
                      <w:rPr>
                        <w:noProof/>
                        <w:sz w:val="24"/>
                      </w:rPr>
                      <w:t>openlayers.org, "View Animation," [Online]. Available: https://openlayers.org/en/latest/examples/animation.html. [Accessed 09 04 2020].</w:t>
                    </w:r>
                  </w:p>
                </w:tc>
              </w:tr>
              <w:tr w:rsidR="00970A50" w:rsidRPr="00D15F25" w14:paraId="579C2C16" w14:textId="77777777" w:rsidTr="00970A50">
                <w:trPr>
                  <w:divId w:val="373427100"/>
                  <w:tblCellSpacing w:w="15" w:type="dxa"/>
                </w:trPr>
                <w:tc>
                  <w:tcPr>
                    <w:tcW w:w="246" w:type="pct"/>
                  </w:tcPr>
                  <w:p w14:paraId="0DFDFB65" w14:textId="716BE015" w:rsidR="00970A50" w:rsidRPr="00D15F25" w:rsidRDefault="00970A50" w:rsidP="00970A50">
                    <w:pPr>
                      <w:pStyle w:val="Bibliography"/>
                      <w:rPr>
                        <w:noProof/>
                        <w:sz w:val="24"/>
                      </w:rPr>
                    </w:pPr>
                    <w:r>
                      <w:rPr>
                        <w:noProof/>
                        <w:sz w:val="24"/>
                      </w:rPr>
                      <w:t>88]</w:t>
                    </w:r>
                  </w:p>
                </w:tc>
                <w:tc>
                  <w:tcPr>
                    <w:tcW w:w="4704" w:type="pct"/>
                  </w:tcPr>
                  <w:p w14:paraId="63A1F761" w14:textId="07455D07" w:rsidR="00970A50" w:rsidRPr="00D15F25" w:rsidRDefault="00970A50" w:rsidP="00970A50">
                    <w:pPr>
                      <w:pStyle w:val="Bibliography"/>
                      <w:rPr>
                        <w:noProof/>
                        <w:sz w:val="24"/>
                      </w:rPr>
                    </w:pPr>
                    <w:r>
                      <w:rPr>
                        <w:noProof/>
                      </w:rPr>
                      <w:t>google.com, "developers.google.com," [Online]. Available: https://developers.google.com/maps/documentation/javascript/examples. [Accessed 02 04 2020].</w:t>
                    </w:r>
                  </w:p>
                </w:tc>
              </w:tr>
              <w:tr w:rsidR="009A4218" w:rsidRPr="00D15F25" w14:paraId="23463132" w14:textId="77777777" w:rsidTr="00970A50">
                <w:trPr>
                  <w:divId w:val="373427100"/>
                  <w:tblCellSpacing w:w="15" w:type="dxa"/>
                </w:trPr>
                <w:tc>
                  <w:tcPr>
                    <w:tcW w:w="246" w:type="pct"/>
                  </w:tcPr>
                  <w:p w14:paraId="09E9A72A" w14:textId="3AFC40E9" w:rsidR="009A4218" w:rsidRDefault="00C663D4" w:rsidP="00970A50">
                    <w:pPr>
                      <w:pStyle w:val="Bibliography"/>
                      <w:rPr>
                        <w:noProof/>
                        <w:sz w:val="24"/>
                      </w:rPr>
                    </w:pPr>
                    <w:r>
                      <w:rPr>
                        <w:noProof/>
                        <w:sz w:val="24"/>
                      </w:rPr>
                      <w:t>99]</w:t>
                    </w:r>
                  </w:p>
                </w:tc>
                <w:tc>
                  <w:tcPr>
                    <w:tcW w:w="4704" w:type="pct"/>
                  </w:tcPr>
                  <w:p w14:paraId="63BEA17D" w14:textId="53B28E62" w:rsidR="009A4218" w:rsidRDefault="00C663D4" w:rsidP="00970A50">
                    <w:pPr>
                      <w:pStyle w:val="Bibliography"/>
                      <w:rPr>
                        <w:noProof/>
                      </w:rPr>
                    </w:pPr>
                    <w:r>
                      <w:rPr>
                        <w:noProof/>
                      </w:rPr>
                      <w:t>google.com, "console.developers.google.com," [Online]. Available: https://console.developers.google.com/apis. [Accessed 01 04 2020].</w:t>
                    </w:r>
                  </w:p>
                </w:tc>
              </w:tr>
            </w:tbl>
            <w:p w14:paraId="2E684A9E" w14:textId="77777777" w:rsidR="00D7475C" w:rsidRDefault="00D7475C" w:rsidP="00923328">
              <w:pPr>
                <w:ind w:firstLine="0"/>
                <w:divId w:val="373427100"/>
                <w:rPr>
                  <w:noProof/>
                </w:rPr>
              </w:pPr>
            </w:p>
            <w:p w14:paraId="44AE400C" w14:textId="7274C65C" w:rsidR="00897019" w:rsidRPr="008C7DFD" w:rsidRDefault="00C2368E" w:rsidP="008C7DFD">
              <w:pPr>
                <w:jc w:val="left"/>
              </w:pPr>
              <w:r>
                <w:rPr>
                  <w:b/>
                  <w:bCs/>
                  <w:noProof/>
                </w:rPr>
                <w:lastRenderedPageBreak/>
                <w:fldChar w:fldCharType="end"/>
              </w:r>
            </w:p>
          </w:sdtContent>
        </w:sdt>
      </w:sdtContent>
    </w:sdt>
    <w:p w14:paraId="25A3D458" w14:textId="1BCC43B7" w:rsidR="00D02598" w:rsidRPr="00923328" w:rsidRDefault="00D02598" w:rsidP="00D90BBB">
      <w:pPr>
        <w:ind w:firstLine="0"/>
        <w:rPr>
          <w:sz w:val="24"/>
        </w:rPr>
      </w:pPr>
      <w:r w:rsidRPr="00CB2B06">
        <w:rPr>
          <w:b/>
          <w:bCs/>
          <w:sz w:val="32"/>
          <w:szCs w:val="32"/>
        </w:rPr>
        <w:t>Bảng phân công nhiệm vụ</w:t>
      </w:r>
    </w:p>
    <w:p w14:paraId="44B1A803" w14:textId="77777777" w:rsidR="00CB2B06" w:rsidRPr="00CB2B06" w:rsidRDefault="00CB2B06" w:rsidP="00D90BBB">
      <w:pPr>
        <w:ind w:firstLine="0"/>
        <w:rPr>
          <w:b/>
          <w:bCs/>
          <w:sz w:val="32"/>
          <w:szCs w:val="32"/>
        </w:rPr>
      </w:pPr>
    </w:p>
    <w:tbl>
      <w:tblPr>
        <w:tblStyle w:val="TableGrid"/>
        <w:tblW w:w="0" w:type="auto"/>
        <w:jc w:val="left"/>
        <w:tblLook w:val="04A0" w:firstRow="1" w:lastRow="0" w:firstColumn="1" w:lastColumn="0" w:noHBand="0" w:noVBand="1"/>
      </w:tblPr>
      <w:tblGrid>
        <w:gridCol w:w="957"/>
        <w:gridCol w:w="2790"/>
        <w:gridCol w:w="2895"/>
        <w:gridCol w:w="2213"/>
      </w:tblGrid>
      <w:tr w:rsidR="00D7475C" w14:paraId="525EF58D" w14:textId="77777777" w:rsidTr="002A118E">
        <w:trPr>
          <w:trHeight w:val="397"/>
          <w:jc w:val="left"/>
        </w:trPr>
        <w:tc>
          <w:tcPr>
            <w:tcW w:w="957" w:type="dxa"/>
          </w:tcPr>
          <w:p w14:paraId="24FFEBE3" w14:textId="4BEF25CD" w:rsidR="00D7475C" w:rsidRDefault="00D7475C" w:rsidP="002A118E">
            <w:pPr>
              <w:ind w:firstLine="0"/>
              <w:jc w:val="center"/>
            </w:pPr>
            <w:r>
              <w:t>STT</w:t>
            </w:r>
          </w:p>
        </w:tc>
        <w:tc>
          <w:tcPr>
            <w:tcW w:w="2790" w:type="dxa"/>
          </w:tcPr>
          <w:p w14:paraId="09092867" w14:textId="6C7C26B8" w:rsidR="00D7475C" w:rsidRDefault="002A118E" w:rsidP="002A118E">
            <w:pPr>
              <w:ind w:firstLine="0"/>
              <w:jc w:val="center"/>
            </w:pPr>
            <w:r>
              <w:t>Tên công việc</w:t>
            </w:r>
          </w:p>
        </w:tc>
        <w:tc>
          <w:tcPr>
            <w:tcW w:w="2895" w:type="dxa"/>
          </w:tcPr>
          <w:p w14:paraId="3F5FAF17" w14:textId="3E482787" w:rsidR="00D7475C" w:rsidRDefault="002A118E" w:rsidP="002A118E">
            <w:pPr>
              <w:ind w:firstLine="0"/>
              <w:jc w:val="center"/>
            </w:pPr>
            <w:r>
              <w:t>Người thực hiện</w:t>
            </w:r>
          </w:p>
        </w:tc>
        <w:tc>
          <w:tcPr>
            <w:tcW w:w="2213" w:type="dxa"/>
          </w:tcPr>
          <w:p w14:paraId="54CCDD9F" w14:textId="331702B9" w:rsidR="00D7475C" w:rsidRDefault="002A118E" w:rsidP="002A118E">
            <w:pPr>
              <w:ind w:firstLine="0"/>
              <w:jc w:val="center"/>
            </w:pPr>
            <w:r>
              <w:t>Phần trăm hoàn thành</w:t>
            </w:r>
          </w:p>
        </w:tc>
      </w:tr>
      <w:tr w:rsidR="00D7475C" w14:paraId="1D73B0F6" w14:textId="77777777" w:rsidTr="002A118E">
        <w:trPr>
          <w:trHeight w:val="397"/>
          <w:jc w:val="left"/>
        </w:trPr>
        <w:tc>
          <w:tcPr>
            <w:tcW w:w="957" w:type="dxa"/>
          </w:tcPr>
          <w:p w14:paraId="1FFF056E" w14:textId="3089F9A6" w:rsidR="00D7475C" w:rsidRDefault="00D7475C" w:rsidP="002A118E">
            <w:pPr>
              <w:ind w:firstLine="0"/>
              <w:jc w:val="center"/>
            </w:pPr>
            <w:r>
              <w:t>1</w:t>
            </w:r>
          </w:p>
        </w:tc>
        <w:tc>
          <w:tcPr>
            <w:tcW w:w="2790" w:type="dxa"/>
          </w:tcPr>
          <w:p w14:paraId="15801352" w14:textId="185EF4C1" w:rsidR="00D7475C" w:rsidRDefault="00D7475C" w:rsidP="002A118E">
            <w:pPr>
              <w:ind w:firstLine="0"/>
              <w:jc w:val="center"/>
            </w:pPr>
          </w:p>
        </w:tc>
        <w:tc>
          <w:tcPr>
            <w:tcW w:w="2895" w:type="dxa"/>
          </w:tcPr>
          <w:p w14:paraId="6D71F9C4" w14:textId="58899A65" w:rsidR="002A118E" w:rsidRDefault="002A118E" w:rsidP="002A118E">
            <w:pPr>
              <w:ind w:firstLine="0"/>
              <w:jc w:val="center"/>
            </w:pPr>
            <w:r>
              <w:t>Trương Thị Linh</w:t>
            </w:r>
            <w:r>
              <w:br/>
              <w:t>Phan Thi Phương Thảo</w:t>
            </w:r>
            <w:r>
              <w:br/>
              <w:t>Nguyễn Đình Chiến</w:t>
            </w:r>
          </w:p>
        </w:tc>
        <w:tc>
          <w:tcPr>
            <w:tcW w:w="2213" w:type="dxa"/>
          </w:tcPr>
          <w:p w14:paraId="4887D142" w14:textId="0E83DE6A" w:rsidR="002A118E" w:rsidRDefault="002A118E" w:rsidP="002A118E">
            <w:pPr>
              <w:ind w:firstLine="0"/>
              <w:jc w:val="center"/>
            </w:pPr>
          </w:p>
        </w:tc>
      </w:tr>
      <w:tr w:rsidR="00D7475C" w14:paraId="5CF86CDC" w14:textId="77777777" w:rsidTr="002A118E">
        <w:trPr>
          <w:trHeight w:val="397"/>
          <w:jc w:val="left"/>
        </w:trPr>
        <w:tc>
          <w:tcPr>
            <w:tcW w:w="957" w:type="dxa"/>
          </w:tcPr>
          <w:p w14:paraId="7A589AFD" w14:textId="383B166B" w:rsidR="00D7475C" w:rsidRDefault="00D7475C" w:rsidP="002A118E">
            <w:pPr>
              <w:ind w:firstLine="0"/>
              <w:jc w:val="center"/>
            </w:pPr>
            <w:r>
              <w:t>2</w:t>
            </w:r>
          </w:p>
        </w:tc>
        <w:tc>
          <w:tcPr>
            <w:tcW w:w="2790" w:type="dxa"/>
          </w:tcPr>
          <w:p w14:paraId="343EE302" w14:textId="0DE05FD7" w:rsidR="00D7475C" w:rsidRDefault="00D7475C" w:rsidP="002A118E">
            <w:pPr>
              <w:ind w:firstLine="0"/>
              <w:jc w:val="center"/>
            </w:pPr>
          </w:p>
        </w:tc>
        <w:tc>
          <w:tcPr>
            <w:tcW w:w="2895" w:type="dxa"/>
          </w:tcPr>
          <w:p w14:paraId="6B978A62" w14:textId="709FF689" w:rsidR="00D7475C" w:rsidRDefault="002A118E" w:rsidP="002A118E">
            <w:pPr>
              <w:ind w:firstLine="0"/>
              <w:jc w:val="center"/>
            </w:pPr>
            <w:r>
              <w:t>Phan Thi Phương Thảo</w:t>
            </w:r>
          </w:p>
        </w:tc>
        <w:tc>
          <w:tcPr>
            <w:tcW w:w="2213" w:type="dxa"/>
          </w:tcPr>
          <w:p w14:paraId="2FA4B675" w14:textId="73F83E4E" w:rsidR="00D7475C" w:rsidRDefault="00D7475C" w:rsidP="002A118E">
            <w:pPr>
              <w:ind w:firstLine="0"/>
              <w:jc w:val="center"/>
            </w:pPr>
          </w:p>
        </w:tc>
      </w:tr>
      <w:tr w:rsidR="00D7475C" w14:paraId="799F72CC" w14:textId="77777777" w:rsidTr="002A118E">
        <w:trPr>
          <w:trHeight w:val="387"/>
          <w:jc w:val="left"/>
        </w:trPr>
        <w:tc>
          <w:tcPr>
            <w:tcW w:w="957" w:type="dxa"/>
          </w:tcPr>
          <w:p w14:paraId="41752344" w14:textId="4DD7DACA" w:rsidR="00D7475C" w:rsidRDefault="00D7475C" w:rsidP="002A118E">
            <w:pPr>
              <w:ind w:firstLine="0"/>
              <w:jc w:val="center"/>
            </w:pPr>
            <w:r>
              <w:t>3</w:t>
            </w:r>
          </w:p>
        </w:tc>
        <w:tc>
          <w:tcPr>
            <w:tcW w:w="2790" w:type="dxa"/>
          </w:tcPr>
          <w:p w14:paraId="45D6BE65" w14:textId="73C978C5" w:rsidR="00D7475C" w:rsidRDefault="00D7475C" w:rsidP="002A118E">
            <w:pPr>
              <w:ind w:firstLine="0"/>
              <w:jc w:val="center"/>
            </w:pPr>
          </w:p>
        </w:tc>
        <w:tc>
          <w:tcPr>
            <w:tcW w:w="2895" w:type="dxa"/>
          </w:tcPr>
          <w:p w14:paraId="5A530899" w14:textId="72F95F41" w:rsidR="00D7475C" w:rsidRDefault="002A118E" w:rsidP="002A118E">
            <w:pPr>
              <w:ind w:firstLine="0"/>
              <w:jc w:val="center"/>
            </w:pPr>
            <w:r>
              <w:t>Nguyễn Đình Chiến</w:t>
            </w:r>
          </w:p>
        </w:tc>
        <w:tc>
          <w:tcPr>
            <w:tcW w:w="2213" w:type="dxa"/>
          </w:tcPr>
          <w:p w14:paraId="3E7DC29A" w14:textId="157B2036" w:rsidR="00D7475C" w:rsidRDefault="00D7475C" w:rsidP="002A118E">
            <w:pPr>
              <w:ind w:firstLine="0"/>
              <w:jc w:val="center"/>
            </w:pPr>
          </w:p>
        </w:tc>
      </w:tr>
      <w:tr w:rsidR="00D7475C" w14:paraId="69114D34" w14:textId="77777777" w:rsidTr="002A118E">
        <w:trPr>
          <w:trHeight w:val="387"/>
          <w:jc w:val="left"/>
        </w:trPr>
        <w:tc>
          <w:tcPr>
            <w:tcW w:w="957" w:type="dxa"/>
          </w:tcPr>
          <w:p w14:paraId="5A309768" w14:textId="57CBA1ED" w:rsidR="00D7475C" w:rsidRDefault="00D7475C" w:rsidP="002A118E">
            <w:pPr>
              <w:ind w:firstLine="0"/>
              <w:jc w:val="center"/>
            </w:pPr>
            <w:r>
              <w:t>4</w:t>
            </w:r>
          </w:p>
        </w:tc>
        <w:tc>
          <w:tcPr>
            <w:tcW w:w="2790" w:type="dxa"/>
          </w:tcPr>
          <w:p w14:paraId="152D581C" w14:textId="132B0A37" w:rsidR="00D7475C" w:rsidRDefault="00D7475C" w:rsidP="002A118E">
            <w:pPr>
              <w:ind w:firstLine="0"/>
              <w:jc w:val="center"/>
            </w:pPr>
          </w:p>
        </w:tc>
        <w:tc>
          <w:tcPr>
            <w:tcW w:w="2895" w:type="dxa"/>
          </w:tcPr>
          <w:p w14:paraId="0799F029" w14:textId="12BB9273" w:rsidR="00D7475C" w:rsidRDefault="002A118E" w:rsidP="002A118E">
            <w:pPr>
              <w:ind w:firstLine="0"/>
              <w:jc w:val="center"/>
            </w:pPr>
            <w:r>
              <w:t>Trương Thị Linh</w:t>
            </w:r>
          </w:p>
        </w:tc>
        <w:tc>
          <w:tcPr>
            <w:tcW w:w="2213" w:type="dxa"/>
          </w:tcPr>
          <w:p w14:paraId="379EFB09" w14:textId="2F8F846C" w:rsidR="00D7475C" w:rsidRDefault="00D7475C" w:rsidP="002A118E">
            <w:pPr>
              <w:ind w:firstLine="0"/>
              <w:jc w:val="center"/>
            </w:pPr>
          </w:p>
        </w:tc>
      </w:tr>
    </w:tbl>
    <w:p w14:paraId="688D5208" w14:textId="77777777" w:rsidR="00C2368E" w:rsidRDefault="00C2368E" w:rsidP="00D7475C">
      <w:pPr>
        <w:ind w:firstLine="0"/>
      </w:pPr>
    </w:p>
    <w:sectPr w:rsidR="00C2368E" w:rsidSect="006A6CB7">
      <w:headerReference w:type="even" r:id="rId40"/>
      <w:pgSz w:w="11907" w:h="16840" w:code="9"/>
      <w:pgMar w:top="1699" w:right="1138" w:bottom="1699" w:left="1987" w:header="680"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1E63F5" w14:textId="77777777" w:rsidR="008A387E" w:rsidRDefault="008A387E">
      <w:r>
        <w:separator/>
      </w:r>
    </w:p>
    <w:p w14:paraId="29ED96AE" w14:textId="77777777" w:rsidR="008A387E" w:rsidRDefault="008A387E"/>
  </w:endnote>
  <w:endnote w:type="continuationSeparator" w:id="0">
    <w:p w14:paraId="7B3F73B0" w14:textId="77777777" w:rsidR="008A387E" w:rsidRDefault="008A387E">
      <w:r>
        <w:continuationSeparator/>
      </w:r>
    </w:p>
    <w:p w14:paraId="4C4614DB" w14:textId="77777777" w:rsidR="008A387E" w:rsidRDefault="008A38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81FCBC" w14:textId="77777777" w:rsidR="00003566" w:rsidRDefault="00003566"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3C99536" w14:textId="77777777" w:rsidR="00003566" w:rsidRDefault="00003566" w:rsidP="008F3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992"/>
      <w:gridCol w:w="3600"/>
    </w:tblGrid>
    <w:tr w:rsidR="00003566" w:rsidRPr="00C16687" w14:paraId="2F94A920" w14:textId="77777777" w:rsidTr="00FE5D60">
      <w:trPr>
        <w:trHeight w:val="851"/>
      </w:trPr>
      <w:tc>
        <w:tcPr>
          <w:tcW w:w="4310" w:type="dxa"/>
        </w:tcPr>
        <w:p w14:paraId="5CD0C0C3" w14:textId="77777777" w:rsidR="00003566" w:rsidRPr="00427279" w:rsidRDefault="00003566" w:rsidP="005E3A61">
          <w:pPr>
            <w:pStyle w:val="Footer"/>
            <w:spacing w:before="0" w:beforeAutospacing="0" w:after="0" w:afterAutospacing="0" w:line="276" w:lineRule="auto"/>
            <w:ind w:firstLine="0"/>
            <w:jc w:val="left"/>
            <w:rPr>
              <w:sz w:val="24"/>
            </w:rPr>
          </w:pPr>
          <w:r w:rsidRPr="00427279">
            <w:rPr>
              <w:sz w:val="24"/>
            </w:rPr>
            <w:t>Nguyễn Đình Chiến (1621050071)©</w:t>
          </w:r>
        </w:p>
        <w:p w14:paraId="60638839" w14:textId="77777777" w:rsidR="00003566" w:rsidRDefault="00003566" w:rsidP="00FE5D60">
          <w:pPr>
            <w:pStyle w:val="Footer"/>
            <w:spacing w:before="0" w:beforeAutospacing="0" w:after="0" w:afterAutospacing="0" w:line="276" w:lineRule="auto"/>
            <w:ind w:firstLine="0"/>
            <w:jc w:val="left"/>
            <w:rPr>
              <w:sz w:val="24"/>
            </w:rPr>
          </w:pPr>
          <w:r w:rsidRPr="00427279">
            <w:rPr>
              <w:sz w:val="24"/>
            </w:rPr>
            <w:t>Phan Thị Phương Thảo (1621050048)</w:t>
          </w:r>
        </w:p>
        <w:p w14:paraId="1F533067" w14:textId="7A986EF2" w:rsidR="00003566" w:rsidRPr="00FE5D60" w:rsidRDefault="00003566" w:rsidP="00FE5D60">
          <w:pPr>
            <w:pStyle w:val="Footer"/>
            <w:spacing w:before="0" w:beforeAutospacing="0" w:after="0" w:afterAutospacing="0" w:line="276" w:lineRule="auto"/>
            <w:ind w:firstLine="0"/>
            <w:jc w:val="left"/>
            <w:rPr>
              <w:sz w:val="24"/>
            </w:rPr>
          </w:pPr>
          <w:r w:rsidRPr="00427279">
            <w:rPr>
              <w:sz w:val="24"/>
            </w:rPr>
            <w:t>Trương Thị Linh (1621050747)</w:t>
          </w:r>
        </w:p>
      </w:tc>
      <w:tc>
        <w:tcPr>
          <w:tcW w:w="992" w:type="dxa"/>
        </w:tcPr>
        <w:sdt>
          <w:sdtPr>
            <w:rPr>
              <w:sz w:val="24"/>
              <w:szCs w:val="22"/>
            </w:rPr>
            <w:id w:val="-1480069369"/>
            <w:docPartObj>
              <w:docPartGallery w:val="Page Numbers (Bottom of Page)"/>
              <w:docPartUnique/>
            </w:docPartObj>
          </w:sdtPr>
          <w:sdtEndPr>
            <w:rPr>
              <w:noProof/>
            </w:rPr>
          </w:sdtEndPr>
          <w:sdtContent>
            <w:p w14:paraId="5574AA92" w14:textId="77777777" w:rsidR="00003566" w:rsidRPr="00C16687" w:rsidRDefault="00003566" w:rsidP="00997A12">
              <w:pPr>
                <w:pStyle w:val="Footer"/>
                <w:ind w:firstLine="0"/>
                <w:jc w:val="center"/>
                <w:rPr>
                  <w:sz w:val="24"/>
                  <w:szCs w:val="22"/>
                </w:rPr>
              </w:pPr>
              <w:r w:rsidRPr="00C16687">
                <w:rPr>
                  <w:sz w:val="24"/>
                  <w:szCs w:val="22"/>
                </w:rPr>
                <w:fldChar w:fldCharType="begin"/>
              </w:r>
              <w:r w:rsidRPr="00C16687">
                <w:rPr>
                  <w:sz w:val="24"/>
                  <w:szCs w:val="22"/>
                </w:rPr>
                <w:instrText xml:space="preserve"> PAGE   \* MERGEFORMAT </w:instrText>
              </w:r>
              <w:r w:rsidRPr="00C16687">
                <w:rPr>
                  <w:sz w:val="24"/>
                  <w:szCs w:val="22"/>
                </w:rPr>
                <w:fldChar w:fldCharType="separate"/>
              </w:r>
              <w:r>
                <w:rPr>
                  <w:noProof/>
                  <w:sz w:val="24"/>
                  <w:szCs w:val="22"/>
                </w:rPr>
                <w:t>9</w:t>
              </w:r>
              <w:r w:rsidRPr="00C16687">
                <w:rPr>
                  <w:noProof/>
                  <w:sz w:val="24"/>
                  <w:szCs w:val="22"/>
                </w:rPr>
                <w:fldChar w:fldCharType="end"/>
              </w:r>
            </w:p>
          </w:sdtContent>
        </w:sdt>
      </w:tc>
      <w:tc>
        <w:tcPr>
          <w:tcW w:w="3600" w:type="dxa"/>
        </w:tcPr>
        <w:p w14:paraId="77C083FE" w14:textId="7B5FF0FF" w:rsidR="00003566" w:rsidRPr="00C16687" w:rsidRDefault="00003566" w:rsidP="00185F72">
          <w:pPr>
            <w:pStyle w:val="Footer"/>
            <w:ind w:firstLine="0"/>
            <w:jc w:val="right"/>
            <w:rPr>
              <w:sz w:val="24"/>
              <w:szCs w:val="22"/>
            </w:rPr>
          </w:pPr>
          <w:r>
            <w:rPr>
              <w:sz w:val="24"/>
              <w:szCs w:val="22"/>
            </w:rPr>
            <w:t>Lớp: Công nghệ phần mềm K61</w:t>
          </w:r>
        </w:p>
      </w:tc>
    </w:tr>
  </w:tbl>
  <w:p w14:paraId="75290238" w14:textId="77777777" w:rsidR="00003566" w:rsidRPr="00155C1D" w:rsidRDefault="00003566" w:rsidP="00155C1D">
    <w:pPr>
      <w:pStyle w:val="Footer"/>
      <w:ind w:firstLine="0"/>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52218C" w14:textId="77777777" w:rsidR="008A387E" w:rsidRDefault="008A387E">
      <w:r>
        <w:separator/>
      </w:r>
    </w:p>
    <w:p w14:paraId="77DDE759" w14:textId="77777777" w:rsidR="008A387E" w:rsidRDefault="008A387E"/>
  </w:footnote>
  <w:footnote w:type="continuationSeparator" w:id="0">
    <w:p w14:paraId="27D9E3E5" w14:textId="77777777" w:rsidR="008A387E" w:rsidRDefault="008A387E">
      <w:r>
        <w:continuationSeparator/>
      </w:r>
    </w:p>
    <w:p w14:paraId="6D089690" w14:textId="77777777" w:rsidR="008A387E" w:rsidRDefault="008A387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8FD82" w14:textId="1095575A" w:rsidR="00003566" w:rsidRPr="00162939" w:rsidRDefault="00003566" w:rsidP="00162939">
    <w:pPr>
      <w:pStyle w:val="Header"/>
      <w:spacing w:before="0" w:line="240" w:lineRule="auto"/>
      <w:rPr>
        <w:i/>
        <w:sz w:val="24"/>
      </w:rPr>
    </w:pPr>
    <w:r>
      <w:rPr>
        <w:i/>
        <w:sz w:val="24"/>
      </w:rPr>
      <w:t xml:space="preserve">Môn: Chuyên đề 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4F1F55" w14:textId="77777777" w:rsidR="00003566" w:rsidRDefault="0000356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63042"/>
    <w:multiLevelType w:val="multilevel"/>
    <w:tmpl w:val="24F2BA42"/>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E017A51"/>
    <w:multiLevelType w:val="hybridMultilevel"/>
    <w:tmpl w:val="7C96E580"/>
    <w:lvl w:ilvl="0" w:tplc="B9127EE8">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53108E"/>
    <w:multiLevelType w:val="hybridMultilevel"/>
    <w:tmpl w:val="91A6F46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 w15:restartNumberingAfterBreak="0">
    <w:nsid w:val="10E141B9"/>
    <w:multiLevelType w:val="hybridMultilevel"/>
    <w:tmpl w:val="33E2C280"/>
    <w:lvl w:ilvl="0" w:tplc="08090001">
      <w:start w:val="1"/>
      <w:numFmt w:val="bullet"/>
      <w:lvlText w:val=""/>
      <w:lvlJc w:val="left"/>
      <w:pPr>
        <w:ind w:left="1287" w:hanging="360"/>
      </w:pPr>
      <w:rPr>
        <w:rFonts w:ascii="Symbol" w:hAnsi="Symbol" w:hint="default"/>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 w15:restartNumberingAfterBreak="0">
    <w:nsid w:val="22571022"/>
    <w:multiLevelType w:val="hybridMultilevel"/>
    <w:tmpl w:val="18C238A6"/>
    <w:lvl w:ilvl="0" w:tplc="9C004C44">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4829DE"/>
    <w:multiLevelType w:val="hybridMultilevel"/>
    <w:tmpl w:val="48042728"/>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6" w15:restartNumberingAfterBreak="0">
    <w:nsid w:val="2A7629FF"/>
    <w:multiLevelType w:val="hybridMultilevel"/>
    <w:tmpl w:val="CBC606B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7" w15:restartNumberingAfterBreak="0">
    <w:nsid w:val="2E1464D5"/>
    <w:multiLevelType w:val="hybridMultilevel"/>
    <w:tmpl w:val="0ED460A2"/>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8" w15:restartNumberingAfterBreak="0">
    <w:nsid w:val="4AC81259"/>
    <w:multiLevelType w:val="hybridMultilevel"/>
    <w:tmpl w:val="644ADFA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9"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65BF1A29"/>
    <w:multiLevelType w:val="hybridMultilevel"/>
    <w:tmpl w:val="8AC08FA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A23715"/>
    <w:multiLevelType w:val="hybridMultilevel"/>
    <w:tmpl w:val="DC58C028"/>
    <w:lvl w:ilvl="0" w:tplc="08090001">
      <w:start w:val="1"/>
      <w:numFmt w:val="bullet"/>
      <w:lvlText w:val=""/>
      <w:lvlJc w:val="left"/>
      <w:pPr>
        <w:ind w:left="1347" w:hanging="360"/>
      </w:pPr>
      <w:rPr>
        <w:rFonts w:ascii="Symbol" w:hAnsi="Symbol" w:hint="default"/>
      </w:rPr>
    </w:lvl>
    <w:lvl w:ilvl="1" w:tplc="08090003" w:tentative="1">
      <w:start w:val="1"/>
      <w:numFmt w:val="bullet"/>
      <w:lvlText w:val="o"/>
      <w:lvlJc w:val="left"/>
      <w:pPr>
        <w:ind w:left="2067" w:hanging="360"/>
      </w:pPr>
      <w:rPr>
        <w:rFonts w:ascii="Courier New" w:hAnsi="Courier New" w:cs="Courier New" w:hint="default"/>
      </w:rPr>
    </w:lvl>
    <w:lvl w:ilvl="2" w:tplc="08090005" w:tentative="1">
      <w:start w:val="1"/>
      <w:numFmt w:val="bullet"/>
      <w:lvlText w:val=""/>
      <w:lvlJc w:val="left"/>
      <w:pPr>
        <w:ind w:left="2787" w:hanging="360"/>
      </w:pPr>
      <w:rPr>
        <w:rFonts w:ascii="Wingdings" w:hAnsi="Wingdings" w:hint="default"/>
      </w:rPr>
    </w:lvl>
    <w:lvl w:ilvl="3" w:tplc="08090001" w:tentative="1">
      <w:start w:val="1"/>
      <w:numFmt w:val="bullet"/>
      <w:lvlText w:val=""/>
      <w:lvlJc w:val="left"/>
      <w:pPr>
        <w:ind w:left="3507" w:hanging="360"/>
      </w:pPr>
      <w:rPr>
        <w:rFonts w:ascii="Symbol" w:hAnsi="Symbol" w:hint="default"/>
      </w:rPr>
    </w:lvl>
    <w:lvl w:ilvl="4" w:tplc="08090003" w:tentative="1">
      <w:start w:val="1"/>
      <w:numFmt w:val="bullet"/>
      <w:lvlText w:val="o"/>
      <w:lvlJc w:val="left"/>
      <w:pPr>
        <w:ind w:left="4227" w:hanging="360"/>
      </w:pPr>
      <w:rPr>
        <w:rFonts w:ascii="Courier New" w:hAnsi="Courier New" w:cs="Courier New" w:hint="default"/>
      </w:rPr>
    </w:lvl>
    <w:lvl w:ilvl="5" w:tplc="08090005" w:tentative="1">
      <w:start w:val="1"/>
      <w:numFmt w:val="bullet"/>
      <w:lvlText w:val=""/>
      <w:lvlJc w:val="left"/>
      <w:pPr>
        <w:ind w:left="4947" w:hanging="360"/>
      </w:pPr>
      <w:rPr>
        <w:rFonts w:ascii="Wingdings" w:hAnsi="Wingdings" w:hint="default"/>
      </w:rPr>
    </w:lvl>
    <w:lvl w:ilvl="6" w:tplc="08090001" w:tentative="1">
      <w:start w:val="1"/>
      <w:numFmt w:val="bullet"/>
      <w:lvlText w:val=""/>
      <w:lvlJc w:val="left"/>
      <w:pPr>
        <w:ind w:left="5667" w:hanging="360"/>
      </w:pPr>
      <w:rPr>
        <w:rFonts w:ascii="Symbol" w:hAnsi="Symbol" w:hint="default"/>
      </w:rPr>
    </w:lvl>
    <w:lvl w:ilvl="7" w:tplc="08090003" w:tentative="1">
      <w:start w:val="1"/>
      <w:numFmt w:val="bullet"/>
      <w:lvlText w:val="o"/>
      <w:lvlJc w:val="left"/>
      <w:pPr>
        <w:ind w:left="6387" w:hanging="360"/>
      </w:pPr>
      <w:rPr>
        <w:rFonts w:ascii="Courier New" w:hAnsi="Courier New" w:cs="Courier New" w:hint="default"/>
      </w:rPr>
    </w:lvl>
    <w:lvl w:ilvl="8" w:tplc="08090005" w:tentative="1">
      <w:start w:val="1"/>
      <w:numFmt w:val="bullet"/>
      <w:lvlText w:val=""/>
      <w:lvlJc w:val="left"/>
      <w:pPr>
        <w:ind w:left="7107" w:hanging="360"/>
      </w:pPr>
      <w:rPr>
        <w:rFonts w:ascii="Wingdings" w:hAnsi="Wingdings" w:hint="default"/>
      </w:rPr>
    </w:lvl>
  </w:abstractNum>
  <w:abstractNum w:abstractNumId="13" w15:restartNumberingAfterBreak="0">
    <w:nsid w:val="7B467E38"/>
    <w:multiLevelType w:val="hybridMultilevel"/>
    <w:tmpl w:val="FB82764E"/>
    <w:lvl w:ilvl="0" w:tplc="2A6258A0">
      <w:start w:val="1"/>
      <w:numFmt w:val="bullet"/>
      <w:lvlText w:val=""/>
      <w:lvlJc w:val="left"/>
      <w:pPr>
        <w:tabs>
          <w:tab w:val="num" w:pos="720"/>
        </w:tabs>
        <w:ind w:left="720" w:hanging="360"/>
      </w:pPr>
      <w:rPr>
        <w:rFonts w:ascii="Wingdings" w:hAnsi="Wingdings" w:hint="default"/>
      </w:rPr>
    </w:lvl>
    <w:lvl w:ilvl="1" w:tplc="61B82D36" w:tentative="1">
      <w:start w:val="1"/>
      <w:numFmt w:val="bullet"/>
      <w:lvlText w:val=""/>
      <w:lvlJc w:val="left"/>
      <w:pPr>
        <w:tabs>
          <w:tab w:val="num" w:pos="1440"/>
        </w:tabs>
        <w:ind w:left="1440" w:hanging="360"/>
      </w:pPr>
      <w:rPr>
        <w:rFonts w:ascii="Wingdings" w:hAnsi="Wingdings" w:hint="default"/>
      </w:rPr>
    </w:lvl>
    <w:lvl w:ilvl="2" w:tplc="D70A5AB2" w:tentative="1">
      <w:start w:val="1"/>
      <w:numFmt w:val="bullet"/>
      <w:lvlText w:val=""/>
      <w:lvlJc w:val="left"/>
      <w:pPr>
        <w:tabs>
          <w:tab w:val="num" w:pos="2160"/>
        </w:tabs>
        <w:ind w:left="2160" w:hanging="360"/>
      </w:pPr>
      <w:rPr>
        <w:rFonts w:ascii="Wingdings" w:hAnsi="Wingdings" w:hint="default"/>
      </w:rPr>
    </w:lvl>
    <w:lvl w:ilvl="3" w:tplc="B97431D4" w:tentative="1">
      <w:start w:val="1"/>
      <w:numFmt w:val="bullet"/>
      <w:lvlText w:val=""/>
      <w:lvlJc w:val="left"/>
      <w:pPr>
        <w:tabs>
          <w:tab w:val="num" w:pos="2880"/>
        </w:tabs>
        <w:ind w:left="2880" w:hanging="360"/>
      </w:pPr>
      <w:rPr>
        <w:rFonts w:ascii="Wingdings" w:hAnsi="Wingdings" w:hint="default"/>
      </w:rPr>
    </w:lvl>
    <w:lvl w:ilvl="4" w:tplc="1AAC7D3C" w:tentative="1">
      <w:start w:val="1"/>
      <w:numFmt w:val="bullet"/>
      <w:lvlText w:val=""/>
      <w:lvlJc w:val="left"/>
      <w:pPr>
        <w:tabs>
          <w:tab w:val="num" w:pos="3600"/>
        </w:tabs>
        <w:ind w:left="3600" w:hanging="360"/>
      </w:pPr>
      <w:rPr>
        <w:rFonts w:ascii="Wingdings" w:hAnsi="Wingdings" w:hint="default"/>
      </w:rPr>
    </w:lvl>
    <w:lvl w:ilvl="5" w:tplc="0B6EC504" w:tentative="1">
      <w:start w:val="1"/>
      <w:numFmt w:val="bullet"/>
      <w:lvlText w:val=""/>
      <w:lvlJc w:val="left"/>
      <w:pPr>
        <w:tabs>
          <w:tab w:val="num" w:pos="4320"/>
        </w:tabs>
        <w:ind w:left="4320" w:hanging="360"/>
      </w:pPr>
      <w:rPr>
        <w:rFonts w:ascii="Wingdings" w:hAnsi="Wingdings" w:hint="default"/>
      </w:rPr>
    </w:lvl>
    <w:lvl w:ilvl="6" w:tplc="C2EA2762" w:tentative="1">
      <w:start w:val="1"/>
      <w:numFmt w:val="bullet"/>
      <w:lvlText w:val=""/>
      <w:lvlJc w:val="left"/>
      <w:pPr>
        <w:tabs>
          <w:tab w:val="num" w:pos="5040"/>
        </w:tabs>
        <w:ind w:left="5040" w:hanging="360"/>
      </w:pPr>
      <w:rPr>
        <w:rFonts w:ascii="Wingdings" w:hAnsi="Wingdings" w:hint="default"/>
      </w:rPr>
    </w:lvl>
    <w:lvl w:ilvl="7" w:tplc="2644815E" w:tentative="1">
      <w:start w:val="1"/>
      <w:numFmt w:val="bullet"/>
      <w:lvlText w:val=""/>
      <w:lvlJc w:val="left"/>
      <w:pPr>
        <w:tabs>
          <w:tab w:val="num" w:pos="5760"/>
        </w:tabs>
        <w:ind w:left="5760" w:hanging="360"/>
      </w:pPr>
      <w:rPr>
        <w:rFonts w:ascii="Wingdings" w:hAnsi="Wingdings" w:hint="default"/>
      </w:rPr>
    </w:lvl>
    <w:lvl w:ilvl="8" w:tplc="80F8075A"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9"/>
  </w:num>
  <w:num w:numId="3">
    <w:abstractNumId w:val="11"/>
  </w:num>
  <w:num w:numId="4">
    <w:abstractNumId w:val="4"/>
  </w:num>
  <w:num w:numId="5">
    <w:abstractNumId w:val="1"/>
  </w:num>
  <w:num w:numId="6">
    <w:abstractNumId w:val="7"/>
  </w:num>
  <w:num w:numId="7">
    <w:abstractNumId w:val="6"/>
  </w:num>
  <w:num w:numId="8">
    <w:abstractNumId w:val="13"/>
  </w:num>
  <w:num w:numId="9">
    <w:abstractNumId w:val="2"/>
  </w:num>
  <w:num w:numId="10">
    <w:abstractNumId w:val="8"/>
  </w:num>
  <w:num w:numId="11">
    <w:abstractNumId w:val="12"/>
  </w:num>
  <w:num w:numId="12">
    <w:abstractNumId w:val="3"/>
  </w:num>
  <w:num w:numId="13">
    <w:abstractNumId w:val="5"/>
  </w:num>
  <w:num w:numId="14">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61855"/>
    <w:rsid w:val="000018CB"/>
    <w:rsid w:val="00002FEF"/>
    <w:rsid w:val="00003566"/>
    <w:rsid w:val="0000420E"/>
    <w:rsid w:val="000137EA"/>
    <w:rsid w:val="0001720C"/>
    <w:rsid w:val="000204B5"/>
    <w:rsid w:val="00021193"/>
    <w:rsid w:val="00024F8B"/>
    <w:rsid w:val="00025345"/>
    <w:rsid w:val="00025710"/>
    <w:rsid w:val="00032E6B"/>
    <w:rsid w:val="000341EA"/>
    <w:rsid w:val="0003559F"/>
    <w:rsid w:val="0004612E"/>
    <w:rsid w:val="00046982"/>
    <w:rsid w:val="00051BFA"/>
    <w:rsid w:val="00061855"/>
    <w:rsid w:val="00066A27"/>
    <w:rsid w:val="00066C15"/>
    <w:rsid w:val="00067378"/>
    <w:rsid w:val="0007281B"/>
    <w:rsid w:val="0007352A"/>
    <w:rsid w:val="00074CBE"/>
    <w:rsid w:val="00075686"/>
    <w:rsid w:val="00076189"/>
    <w:rsid w:val="00076599"/>
    <w:rsid w:val="00082919"/>
    <w:rsid w:val="00086BCB"/>
    <w:rsid w:val="0009122B"/>
    <w:rsid w:val="00092258"/>
    <w:rsid w:val="000936DA"/>
    <w:rsid w:val="000951DB"/>
    <w:rsid w:val="000968D4"/>
    <w:rsid w:val="00097F09"/>
    <w:rsid w:val="000A219B"/>
    <w:rsid w:val="000A5D5B"/>
    <w:rsid w:val="000B0B59"/>
    <w:rsid w:val="000B37A9"/>
    <w:rsid w:val="000B3BF0"/>
    <w:rsid w:val="000B3C00"/>
    <w:rsid w:val="000B4254"/>
    <w:rsid w:val="000B540B"/>
    <w:rsid w:val="000B66C0"/>
    <w:rsid w:val="000C5F09"/>
    <w:rsid w:val="000C64D2"/>
    <w:rsid w:val="000D156E"/>
    <w:rsid w:val="000D3391"/>
    <w:rsid w:val="000D6757"/>
    <w:rsid w:val="000D6E54"/>
    <w:rsid w:val="000E392F"/>
    <w:rsid w:val="000E4F5A"/>
    <w:rsid w:val="000E6035"/>
    <w:rsid w:val="000F1E18"/>
    <w:rsid w:val="000F5398"/>
    <w:rsid w:val="00100063"/>
    <w:rsid w:val="00100EEE"/>
    <w:rsid w:val="001028A1"/>
    <w:rsid w:val="001044DB"/>
    <w:rsid w:val="0011404E"/>
    <w:rsid w:val="00114C22"/>
    <w:rsid w:val="00121126"/>
    <w:rsid w:val="00126068"/>
    <w:rsid w:val="00130146"/>
    <w:rsid w:val="00130546"/>
    <w:rsid w:val="0013411D"/>
    <w:rsid w:val="0013468B"/>
    <w:rsid w:val="00136F13"/>
    <w:rsid w:val="001373FC"/>
    <w:rsid w:val="00137BF9"/>
    <w:rsid w:val="0014594F"/>
    <w:rsid w:val="00151474"/>
    <w:rsid w:val="00152275"/>
    <w:rsid w:val="00152E8C"/>
    <w:rsid w:val="001542CE"/>
    <w:rsid w:val="00155C1D"/>
    <w:rsid w:val="001561B7"/>
    <w:rsid w:val="0016132E"/>
    <w:rsid w:val="00162939"/>
    <w:rsid w:val="00162F0F"/>
    <w:rsid w:val="00165EDB"/>
    <w:rsid w:val="00180C8C"/>
    <w:rsid w:val="0018354F"/>
    <w:rsid w:val="0018419C"/>
    <w:rsid w:val="00185278"/>
    <w:rsid w:val="00185F72"/>
    <w:rsid w:val="00190495"/>
    <w:rsid w:val="00190AEC"/>
    <w:rsid w:val="001911CA"/>
    <w:rsid w:val="00192969"/>
    <w:rsid w:val="001942D1"/>
    <w:rsid w:val="001943DC"/>
    <w:rsid w:val="0019566E"/>
    <w:rsid w:val="00196EAE"/>
    <w:rsid w:val="001A08FA"/>
    <w:rsid w:val="001A225F"/>
    <w:rsid w:val="001A4824"/>
    <w:rsid w:val="001B008B"/>
    <w:rsid w:val="001B1CB5"/>
    <w:rsid w:val="001B2933"/>
    <w:rsid w:val="001B44BD"/>
    <w:rsid w:val="001B5063"/>
    <w:rsid w:val="001C20AE"/>
    <w:rsid w:val="001C6057"/>
    <w:rsid w:val="001C71D2"/>
    <w:rsid w:val="001C7626"/>
    <w:rsid w:val="001C77DD"/>
    <w:rsid w:val="001D0D77"/>
    <w:rsid w:val="001D171B"/>
    <w:rsid w:val="001D730B"/>
    <w:rsid w:val="001E1E49"/>
    <w:rsid w:val="001F142E"/>
    <w:rsid w:val="001F1F26"/>
    <w:rsid w:val="001F2FF7"/>
    <w:rsid w:val="001F351F"/>
    <w:rsid w:val="001F4AF8"/>
    <w:rsid w:val="001F5CCC"/>
    <w:rsid w:val="001F5CEA"/>
    <w:rsid w:val="00202CC7"/>
    <w:rsid w:val="00203A52"/>
    <w:rsid w:val="002040D3"/>
    <w:rsid w:val="00213E4E"/>
    <w:rsid w:val="00214296"/>
    <w:rsid w:val="002159E9"/>
    <w:rsid w:val="00222D64"/>
    <w:rsid w:val="002254C6"/>
    <w:rsid w:val="00225D3A"/>
    <w:rsid w:val="0022666D"/>
    <w:rsid w:val="002274A3"/>
    <w:rsid w:val="002277C3"/>
    <w:rsid w:val="00227D14"/>
    <w:rsid w:val="00230DCD"/>
    <w:rsid w:val="00233AAA"/>
    <w:rsid w:val="002357A4"/>
    <w:rsid w:val="00240277"/>
    <w:rsid w:val="002406F3"/>
    <w:rsid w:val="002412D3"/>
    <w:rsid w:val="00242378"/>
    <w:rsid w:val="00242CF0"/>
    <w:rsid w:val="00243BE7"/>
    <w:rsid w:val="002455D7"/>
    <w:rsid w:val="002456A3"/>
    <w:rsid w:val="00253413"/>
    <w:rsid w:val="00254102"/>
    <w:rsid w:val="002546A5"/>
    <w:rsid w:val="00255041"/>
    <w:rsid w:val="002578C0"/>
    <w:rsid w:val="00257911"/>
    <w:rsid w:val="002615FC"/>
    <w:rsid w:val="0026378F"/>
    <w:rsid w:val="00266945"/>
    <w:rsid w:val="002703A5"/>
    <w:rsid w:val="00271A80"/>
    <w:rsid w:val="00271D3D"/>
    <w:rsid w:val="00272D18"/>
    <w:rsid w:val="00277E4D"/>
    <w:rsid w:val="0028004F"/>
    <w:rsid w:val="00280CDD"/>
    <w:rsid w:val="00281870"/>
    <w:rsid w:val="00291DC5"/>
    <w:rsid w:val="00292141"/>
    <w:rsid w:val="00292147"/>
    <w:rsid w:val="00297F99"/>
    <w:rsid w:val="002A110E"/>
    <w:rsid w:val="002A118E"/>
    <w:rsid w:val="002A1EA4"/>
    <w:rsid w:val="002A3AC6"/>
    <w:rsid w:val="002A3C11"/>
    <w:rsid w:val="002A727F"/>
    <w:rsid w:val="002B5699"/>
    <w:rsid w:val="002B579C"/>
    <w:rsid w:val="002B7034"/>
    <w:rsid w:val="002C1A6D"/>
    <w:rsid w:val="002C3177"/>
    <w:rsid w:val="002D0494"/>
    <w:rsid w:val="002D16F4"/>
    <w:rsid w:val="002D28A1"/>
    <w:rsid w:val="002D5C16"/>
    <w:rsid w:val="002E15CC"/>
    <w:rsid w:val="002E3625"/>
    <w:rsid w:val="002E39A9"/>
    <w:rsid w:val="002E628B"/>
    <w:rsid w:val="002E6518"/>
    <w:rsid w:val="002E6B52"/>
    <w:rsid w:val="002E6C36"/>
    <w:rsid w:val="002F5093"/>
    <w:rsid w:val="002F63D7"/>
    <w:rsid w:val="00301729"/>
    <w:rsid w:val="00304B51"/>
    <w:rsid w:val="00305B1E"/>
    <w:rsid w:val="003064E2"/>
    <w:rsid w:val="00306D79"/>
    <w:rsid w:val="00307EE3"/>
    <w:rsid w:val="003147E5"/>
    <w:rsid w:val="003172B8"/>
    <w:rsid w:val="00321D06"/>
    <w:rsid w:val="003252E4"/>
    <w:rsid w:val="00332B2A"/>
    <w:rsid w:val="00333927"/>
    <w:rsid w:val="00337B4C"/>
    <w:rsid w:val="00337C58"/>
    <w:rsid w:val="00341D97"/>
    <w:rsid w:val="0034391F"/>
    <w:rsid w:val="00344B46"/>
    <w:rsid w:val="003510E3"/>
    <w:rsid w:val="00352FA9"/>
    <w:rsid w:val="003636CA"/>
    <w:rsid w:val="003643FF"/>
    <w:rsid w:val="00364566"/>
    <w:rsid w:val="003646BA"/>
    <w:rsid w:val="00366214"/>
    <w:rsid w:val="00367E92"/>
    <w:rsid w:val="00370F9C"/>
    <w:rsid w:val="00372545"/>
    <w:rsid w:val="00372E2B"/>
    <w:rsid w:val="00377770"/>
    <w:rsid w:val="003807B3"/>
    <w:rsid w:val="00380D54"/>
    <w:rsid w:val="0038387C"/>
    <w:rsid w:val="00383D14"/>
    <w:rsid w:val="003918B2"/>
    <w:rsid w:val="00394335"/>
    <w:rsid w:val="00394C89"/>
    <w:rsid w:val="00395895"/>
    <w:rsid w:val="003A4ACB"/>
    <w:rsid w:val="003A6197"/>
    <w:rsid w:val="003B2B20"/>
    <w:rsid w:val="003B30C7"/>
    <w:rsid w:val="003B48B4"/>
    <w:rsid w:val="003C1390"/>
    <w:rsid w:val="003C24AC"/>
    <w:rsid w:val="003C44D6"/>
    <w:rsid w:val="003C5CAA"/>
    <w:rsid w:val="003C62D0"/>
    <w:rsid w:val="003C6BBF"/>
    <w:rsid w:val="003C7DF3"/>
    <w:rsid w:val="003D15D8"/>
    <w:rsid w:val="003D1768"/>
    <w:rsid w:val="003D1D8A"/>
    <w:rsid w:val="003D3621"/>
    <w:rsid w:val="003D4B10"/>
    <w:rsid w:val="003E0E55"/>
    <w:rsid w:val="003E3D63"/>
    <w:rsid w:val="003E7AF7"/>
    <w:rsid w:val="003F0D90"/>
    <w:rsid w:val="004011B3"/>
    <w:rsid w:val="00402433"/>
    <w:rsid w:val="00402A91"/>
    <w:rsid w:val="004044A0"/>
    <w:rsid w:val="00404DCB"/>
    <w:rsid w:val="00411A3F"/>
    <w:rsid w:val="00412F64"/>
    <w:rsid w:val="00413BC7"/>
    <w:rsid w:val="0041556C"/>
    <w:rsid w:val="00416198"/>
    <w:rsid w:val="00417928"/>
    <w:rsid w:val="0042219E"/>
    <w:rsid w:val="00422FA1"/>
    <w:rsid w:val="004234C0"/>
    <w:rsid w:val="00426E3D"/>
    <w:rsid w:val="00427279"/>
    <w:rsid w:val="004305C7"/>
    <w:rsid w:val="00431768"/>
    <w:rsid w:val="0043434F"/>
    <w:rsid w:val="0044384D"/>
    <w:rsid w:val="004453F4"/>
    <w:rsid w:val="00447937"/>
    <w:rsid w:val="004500E2"/>
    <w:rsid w:val="004531B5"/>
    <w:rsid w:val="0045551A"/>
    <w:rsid w:val="00456A0B"/>
    <w:rsid w:val="004624D6"/>
    <w:rsid w:val="00464FE9"/>
    <w:rsid w:val="00466B47"/>
    <w:rsid w:val="0046767F"/>
    <w:rsid w:val="0047681C"/>
    <w:rsid w:val="00477BB5"/>
    <w:rsid w:val="00480EC7"/>
    <w:rsid w:val="004820FC"/>
    <w:rsid w:val="00482F2D"/>
    <w:rsid w:val="004941A3"/>
    <w:rsid w:val="00495AE5"/>
    <w:rsid w:val="0049605A"/>
    <w:rsid w:val="00496F96"/>
    <w:rsid w:val="004A3046"/>
    <w:rsid w:val="004A32DC"/>
    <w:rsid w:val="004A3F0B"/>
    <w:rsid w:val="004A6D1B"/>
    <w:rsid w:val="004B1E99"/>
    <w:rsid w:val="004B274E"/>
    <w:rsid w:val="004B32DA"/>
    <w:rsid w:val="004B4BF6"/>
    <w:rsid w:val="004B5EF0"/>
    <w:rsid w:val="004C0A56"/>
    <w:rsid w:val="004C30AA"/>
    <w:rsid w:val="004C49ED"/>
    <w:rsid w:val="004C5F33"/>
    <w:rsid w:val="004D0210"/>
    <w:rsid w:val="004D61B6"/>
    <w:rsid w:val="004E0B1B"/>
    <w:rsid w:val="004E3B36"/>
    <w:rsid w:val="004E723C"/>
    <w:rsid w:val="004F6458"/>
    <w:rsid w:val="0050292A"/>
    <w:rsid w:val="00505902"/>
    <w:rsid w:val="0050764E"/>
    <w:rsid w:val="00511681"/>
    <w:rsid w:val="00511C02"/>
    <w:rsid w:val="00515B1D"/>
    <w:rsid w:val="00517B6F"/>
    <w:rsid w:val="00520334"/>
    <w:rsid w:val="00520BCB"/>
    <w:rsid w:val="0052280E"/>
    <w:rsid w:val="00524F8F"/>
    <w:rsid w:val="00526DC0"/>
    <w:rsid w:val="00527740"/>
    <w:rsid w:val="00531F29"/>
    <w:rsid w:val="00537AD8"/>
    <w:rsid w:val="0054399E"/>
    <w:rsid w:val="00544D2B"/>
    <w:rsid w:val="0054747E"/>
    <w:rsid w:val="00562F38"/>
    <w:rsid w:val="00564116"/>
    <w:rsid w:val="00570EF4"/>
    <w:rsid w:val="00571535"/>
    <w:rsid w:val="005719FB"/>
    <w:rsid w:val="00572A71"/>
    <w:rsid w:val="0058248B"/>
    <w:rsid w:val="00583AAC"/>
    <w:rsid w:val="00585F4E"/>
    <w:rsid w:val="00591085"/>
    <w:rsid w:val="00597ACF"/>
    <w:rsid w:val="005A2CCE"/>
    <w:rsid w:val="005A6ADB"/>
    <w:rsid w:val="005B30CC"/>
    <w:rsid w:val="005B7357"/>
    <w:rsid w:val="005B7E33"/>
    <w:rsid w:val="005C15CD"/>
    <w:rsid w:val="005C2261"/>
    <w:rsid w:val="005C29A7"/>
    <w:rsid w:val="005D2836"/>
    <w:rsid w:val="005D35DA"/>
    <w:rsid w:val="005D4F13"/>
    <w:rsid w:val="005D68FF"/>
    <w:rsid w:val="005D6AC9"/>
    <w:rsid w:val="005D6CF1"/>
    <w:rsid w:val="005E3130"/>
    <w:rsid w:val="005E3A61"/>
    <w:rsid w:val="005F03D0"/>
    <w:rsid w:val="005F18B6"/>
    <w:rsid w:val="005F4AB9"/>
    <w:rsid w:val="005F7178"/>
    <w:rsid w:val="006007B8"/>
    <w:rsid w:val="00602230"/>
    <w:rsid w:val="00607962"/>
    <w:rsid w:val="006106AF"/>
    <w:rsid w:val="006128A1"/>
    <w:rsid w:val="006143AF"/>
    <w:rsid w:val="006149CC"/>
    <w:rsid w:val="00616572"/>
    <w:rsid w:val="00620688"/>
    <w:rsid w:val="006208DA"/>
    <w:rsid w:val="00621327"/>
    <w:rsid w:val="00625897"/>
    <w:rsid w:val="00625D4A"/>
    <w:rsid w:val="00625E8F"/>
    <w:rsid w:val="006269E4"/>
    <w:rsid w:val="00626BA0"/>
    <w:rsid w:val="0062725C"/>
    <w:rsid w:val="006322F7"/>
    <w:rsid w:val="0063251C"/>
    <w:rsid w:val="00632D4C"/>
    <w:rsid w:val="0063320F"/>
    <w:rsid w:val="00633A99"/>
    <w:rsid w:val="006354F5"/>
    <w:rsid w:val="006359EB"/>
    <w:rsid w:val="00641168"/>
    <w:rsid w:val="0065187D"/>
    <w:rsid w:val="006529D1"/>
    <w:rsid w:val="00655BDD"/>
    <w:rsid w:val="00662211"/>
    <w:rsid w:val="006632E6"/>
    <w:rsid w:val="0066625C"/>
    <w:rsid w:val="00674E7A"/>
    <w:rsid w:val="00685A63"/>
    <w:rsid w:val="00686042"/>
    <w:rsid w:val="00687D1A"/>
    <w:rsid w:val="00690D36"/>
    <w:rsid w:val="0069113E"/>
    <w:rsid w:val="00691AA0"/>
    <w:rsid w:val="006924B5"/>
    <w:rsid w:val="0069375B"/>
    <w:rsid w:val="00693EE1"/>
    <w:rsid w:val="00697A13"/>
    <w:rsid w:val="006A0F8F"/>
    <w:rsid w:val="006A1EA4"/>
    <w:rsid w:val="006A24DB"/>
    <w:rsid w:val="006A273A"/>
    <w:rsid w:val="006A4FFB"/>
    <w:rsid w:val="006A5281"/>
    <w:rsid w:val="006A6CB7"/>
    <w:rsid w:val="006B13EE"/>
    <w:rsid w:val="006B6CA9"/>
    <w:rsid w:val="006C5AA7"/>
    <w:rsid w:val="006C5D7E"/>
    <w:rsid w:val="006C62E4"/>
    <w:rsid w:val="006C7A54"/>
    <w:rsid w:val="006C7FFD"/>
    <w:rsid w:val="006D00C0"/>
    <w:rsid w:val="006D1040"/>
    <w:rsid w:val="006D122E"/>
    <w:rsid w:val="006D158F"/>
    <w:rsid w:val="006D62DD"/>
    <w:rsid w:val="006D7577"/>
    <w:rsid w:val="006E0EE3"/>
    <w:rsid w:val="006E17D5"/>
    <w:rsid w:val="006E1D8F"/>
    <w:rsid w:val="006E22C2"/>
    <w:rsid w:val="006E2754"/>
    <w:rsid w:val="006E3475"/>
    <w:rsid w:val="006E745E"/>
    <w:rsid w:val="006F096D"/>
    <w:rsid w:val="006F64E2"/>
    <w:rsid w:val="00710E61"/>
    <w:rsid w:val="0071340E"/>
    <w:rsid w:val="00713D7B"/>
    <w:rsid w:val="00715016"/>
    <w:rsid w:val="0072371E"/>
    <w:rsid w:val="007245DB"/>
    <w:rsid w:val="00727A31"/>
    <w:rsid w:val="0073001F"/>
    <w:rsid w:val="00731417"/>
    <w:rsid w:val="00732B0C"/>
    <w:rsid w:val="007336F3"/>
    <w:rsid w:val="00734C2E"/>
    <w:rsid w:val="00735147"/>
    <w:rsid w:val="00736ACE"/>
    <w:rsid w:val="00740051"/>
    <w:rsid w:val="0074238E"/>
    <w:rsid w:val="00742EE0"/>
    <w:rsid w:val="00745809"/>
    <w:rsid w:val="0075008D"/>
    <w:rsid w:val="00753684"/>
    <w:rsid w:val="00754BB7"/>
    <w:rsid w:val="00754C76"/>
    <w:rsid w:val="00760E25"/>
    <w:rsid w:val="00761508"/>
    <w:rsid w:val="00761C4E"/>
    <w:rsid w:val="00764007"/>
    <w:rsid w:val="0076500D"/>
    <w:rsid w:val="00766FA0"/>
    <w:rsid w:val="007672CB"/>
    <w:rsid w:val="00770701"/>
    <w:rsid w:val="0077247B"/>
    <w:rsid w:val="00772B5F"/>
    <w:rsid w:val="007761EB"/>
    <w:rsid w:val="00777AEC"/>
    <w:rsid w:val="007831AD"/>
    <w:rsid w:val="0078570E"/>
    <w:rsid w:val="00785B9E"/>
    <w:rsid w:val="00786ADA"/>
    <w:rsid w:val="00791320"/>
    <w:rsid w:val="007918CA"/>
    <w:rsid w:val="00793B7C"/>
    <w:rsid w:val="007959E5"/>
    <w:rsid w:val="00796B5B"/>
    <w:rsid w:val="007A2625"/>
    <w:rsid w:val="007A377D"/>
    <w:rsid w:val="007A37BD"/>
    <w:rsid w:val="007A663A"/>
    <w:rsid w:val="007A7D82"/>
    <w:rsid w:val="007B0221"/>
    <w:rsid w:val="007B0A35"/>
    <w:rsid w:val="007B0BF5"/>
    <w:rsid w:val="007B562C"/>
    <w:rsid w:val="007B7566"/>
    <w:rsid w:val="007C07E6"/>
    <w:rsid w:val="007C1D64"/>
    <w:rsid w:val="007C28B3"/>
    <w:rsid w:val="007C67D8"/>
    <w:rsid w:val="007D0F04"/>
    <w:rsid w:val="007D3B7B"/>
    <w:rsid w:val="007E6CF1"/>
    <w:rsid w:val="007F0419"/>
    <w:rsid w:val="007F2B91"/>
    <w:rsid w:val="00802482"/>
    <w:rsid w:val="008115A7"/>
    <w:rsid w:val="008129E1"/>
    <w:rsid w:val="00812EFC"/>
    <w:rsid w:val="00814D95"/>
    <w:rsid w:val="008219E0"/>
    <w:rsid w:val="00826541"/>
    <w:rsid w:val="00827302"/>
    <w:rsid w:val="00830C28"/>
    <w:rsid w:val="00832E9E"/>
    <w:rsid w:val="00833757"/>
    <w:rsid w:val="00840B1C"/>
    <w:rsid w:val="00841662"/>
    <w:rsid w:val="008430FC"/>
    <w:rsid w:val="00846B03"/>
    <w:rsid w:val="00847784"/>
    <w:rsid w:val="0085149A"/>
    <w:rsid w:val="008571E6"/>
    <w:rsid w:val="00860C6D"/>
    <w:rsid w:val="00861226"/>
    <w:rsid w:val="0086304B"/>
    <w:rsid w:val="008722B5"/>
    <w:rsid w:val="00873E0F"/>
    <w:rsid w:val="00874002"/>
    <w:rsid w:val="00875269"/>
    <w:rsid w:val="0088297A"/>
    <w:rsid w:val="008838B7"/>
    <w:rsid w:val="0088598A"/>
    <w:rsid w:val="0089077B"/>
    <w:rsid w:val="00891AE1"/>
    <w:rsid w:val="0089546F"/>
    <w:rsid w:val="00897019"/>
    <w:rsid w:val="008A387E"/>
    <w:rsid w:val="008B27B3"/>
    <w:rsid w:val="008B2815"/>
    <w:rsid w:val="008B43AC"/>
    <w:rsid w:val="008C2D3B"/>
    <w:rsid w:val="008C3DA0"/>
    <w:rsid w:val="008C42D4"/>
    <w:rsid w:val="008C7DFD"/>
    <w:rsid w:val="008D080A"/>
    <w:rsid w:val="008D4C35"/>
    <w:rsid w:val="008E04A6"/>
    <w:rsid w:val="008E0C0A"/>
    <w:rsid w:val="008E29DD"/>
    <w:rsid w:val="008F0A40"/>
    <w:rsid w:val="008F3A79"/>
    <w:rsid w:val="008F4ADB"/>
    <w:rsid w:val="008F6358"/>
    <w:rsid w:val="008F6806"/>
    <w:rsid w:val="008F75BF"/>
    <w:rsid w:val="0090189A"/>
    <w:rsid w:val="009033F1"/>
    <w:rsid w:val="00907F4E"/>
    <w:rsid w:val="00910E6A"/>
    <w:rsid w:val="00912BB9"/>
    <w:rsid w:val="009165B5"/>
    <w:rsid w:val="00916D44"/>
    <w:rsid w:val="00917B58"/>
    <w:rsid w:val="0092047C"/>
    <w:rsid w:val="00922B3D"/>
    <w:rsid w:val="00923328"/>
    <w:rsid w:val="0092358C"/>
    <w:rsid w:val="00927237"/>
    <w:rsid w:val="00930790"/>
    <w:rsid w:val="009325AE"/>
    <w:rsid w:val="00932D2C"/>
    <w:rsid w:val="00934F9E"/>
    <w:rsid w:val="00941149"/>
    <w:rsid w:val="0094496E"/>
    <w:rsid w:val="0095236D"/>
    <w:rsid w:val="009523EE"/>
    <w:rsid w:val="00957B06"/>
    <w:rsid w:val="00961733"/>
    <w:rsid w:val="00961BD3"/>
    <w:rsid w:val="0096227C"/>
    <w:rsid w:val="00963FD1"/>
    <w:rsid w:val="00970A50"/>
    <w:rsid w:val="00976214"/>
    <w:rsid w:val="0097653A"/>
    <w:rsid w:val="00976CB1"/>
    <w:rsid w:val="00982FFA"/>
    <w:rsid w:val="00983CC8"/>
    <w:rsid w:val="009867B4"/>
    <w:rsid w:val="00990BA5"/>
    <w:rsid w:val="009927CC"/>
    <w:rsid w:val="0099280A"/>
    <w:rsid w:val="009944C9"/>
    <w:rsid w:val="009945BA"/>
    <w:rsid w:val="00995CCE"/>
    <w:rsid w:val="00996533"/>
    <w:rsid w:val="00996DFB"/>
    <w:rsid w:val="00997A12"/>
    <w:rsid w:val="009A2215"/>
    <w:rsid w:val="009A3102"/>
    <w:rsid w:val="009A4218"/>
    <w:rsid w:val="009B4279"/>
    <w:rsid w:val="009B5C9B"/>
    <w:rsid w:val="009C181C"/>
    <w:rsid w:val="009C209B"/>
    <w:rsid w:val="009C3C2A"/>
    <w:rsid w:val="009C54D1"/>
    <w:rsid w:val="009C6905"/>
    <w:rsid w:val="009C6954"/>
    <w:rsid w:val="009C7087"/>
    <w:rsid w:val="009D21E7"/>
    <w:rsid w:val="009D520E"/>
    <w:rsid w:val="009E0F19"/>
    <w:rsid w:val="009E7279"/>
    <w:rsid w:val="009E77CD"/>
    <w:rsid w:val="009E7E43"/>
    <w:rsid w:val="009F5995"/>
    <w:rsid w:val="00A00DEE"/>
    <w:rsid w:val="00A03445"/>
    <w:rsid w:val="00A03E3D"/>
    <w:rsid w:val="00A041A1"/>
    <w:rsid w:val="00A070BE"/>
    <w:rsid w:val="00A12DDA"/>
    <w:rsid w:val="00A144E9"/>
    <w:rsid w:val="00A14D85"/>
    <w:rsid w:val="00A15D6E"/>
    <w:rsid w:val="00A161A5"/>
    <w:rsid w:val="00A16910"/>
    <w:rsid w:val="00A16EC2"/>
    <w:rsid w:val="00A17C6E"/>
    <w:rsid w:val="00A20EB7"/>
    <w:rsid w:val="00A24998"/>
    <w:rsid w:val="00A33515"/>
    <w:rsid w:val="00A33BF0"/>
    <w:rsid w:val="00A33F5D"/>
    <w:rsid w:val="00A3700E"/>
    <w:rsid w:val="00A428EC"/>
    <w:rsid w:val="00A501EF"/>
    <w:rsid w:val="00A5021F"/>
    <w:rsid w:val="00A520AB"/>
    <w:rsid w:val="00A52256"/>
    <w:rsid w:val="00A54EB5"/>
    <w:rsid w:val="00A57645"/>
    <w:rsid w:val="00A57ECC"/>
    <w:rsid w:val="00A6042C"/>
    <w:rsid w:val="00A64047"/>
    <w:rsid w:val="00A643F1"/>
    <w:rsid w:val="00A65C5A"/>
    <w:rsid w:val="00A65CE1"/>
    <w:rsid w:val="00A65EB7"/>
    <w:rsid w:val="00A66911"/>
    <w:rsid w:val="00A71564"/>
    <w:rsid w:val="00A71706"/>
    <w:rsid w:val="00A75FA2"/>
    <w:rsid w:val="00A77777"/>
    <w:rsid w:val="00A82279"/>
    <w:rsid w:val="00A8268B"/>
    <w:rsid w:val="00A8286C"/>
    <w:rsid w:val="00A861CD"/>
    <w:rsid w:val="00A867EB"/>
    <w:rsid w:val="00A873BC"/>
    <w:rsid w:val="00A93577"/>
    <w:rsid w:val="00A94DDE"/>
    <w:rsid w:val="00AA167C"/>
    <w:rsid w:val="00AA1E73"/>
    <w:rsid w:val="00AA2001"/>
    <w:rsid w:val="00AA2CF4"/>
    <w:rsid w:val="00AA5DBD"/>
    <w:rsid w:val="00AB2878"/>
    <w:rsid w:val="00AB428E"/>
    <w:rsid w:val="00AB4446"/>
    <w:rsid w:val="00AB4DE3"/>
    <w:rsid w:val="00AB5F5D"/>
    <w:rsid w:val="00AB66FD"/>
    <w:rsid w:val="00AC4081"/>
    <w:rsid w:val="00AC51FC"/>
    <w:rsid w:val="00AD0419"/>
    <w:rsid w:val="00AD096F"/>
    <w:rsid w:val="00AD1BCD"/>
    <w:rsid w:val="00AD1E56"/>
    <w:rsid w:val="00AD291C"/>
    <w:rsid w:val="00AD4183"/>
    <w:rsid w:val="00AD518C"/>
    <w:rsid w:val="00AD7A21"/>
    <w:rsid w:val="00AE02ED"/>
    <w:rsid w:val="00AE0BCE"/>
    <w:rsid w:val="00AE1036"/>
    <w:rsid w:val="00AE2D6F"/>
    <w:rsid w:val="00AF275F"/>
    <w:rsid w:val="00AF66B3"/>
    <w:rsid w:val="00B00E1C"/>
    <w:rsid w:val="00B01584"/>
    <w:rsid w:val="00B0390E"/>
    <w:rsid w:val="00B07B4D"/>
    <w:rsid w:val="00B11C20"/>
    <w:rsid w:val="00B120E9"/>
    <w:rsid w:val="00B16BC7"/>
    <w:rsid w:val="00B17864"/>
    <w:rsid w:val="00B25AA8"/>
    <w:rsid w:val="00B25F15"/>
    <w:rsid w:val="00B3049D"/>
    <w:rsid w:val="00B346CE"/>
    <w:rsid w:val="00B3755E"/>
    <w:rsid w:val="00B378FD"/>
    <w:rsid w:val="00B37CF8"/>
    <w:rsid w:val="00B41A05"/>
    <w:rsid w:val="00B43BD0"/>
    <w:rsid w:val="00B46011"/>
    <w:rsid w:val="00B54315"/>
    <w:rsid w:val="00B57E92"/>
    <w:rsid w:val="00B64CE9"/>
    <w:rsid w:val="00B65E39"/>
    <w:rsid w:val="00B71D1E"/>
    <w:rsid w:val="00B73F92"/>
    <w:rsid w:val="00B772DE"/>
    <w:rsid w:val="00B81467"/>
    <w:rsid w:val="00B84E66"/>
    <w:rsid w:val="00B86125"/>
    <w:rsid w:val="00B86E0A"/>
    <w:rsid w:val="00B877CC"/>
    <w:rsid w:val="00B90501"/>
    <w:rsid w:val="00B94FBA"/>
    <w:rsid w:val="00B974B1"/>
    <w:rsid w:val="00BA2ABF"/>
    <w:rsid w:val="00BA7A41"/>
    <w:rsid w:val="00BB0BFB"/>
    <w:rsid w:val="00BB71A4"/>
    <w:rsid w:val="00BC090B"/>
    <w:rsid w:val="00BC1D71"/>
    <w:rsid w:val="00BC2CA7"/>
    <w:rsid w:val="00BC666F"/>
    <w:rsid w:val="00BD079D"/>
    <w:rsid w:val="00BD5768"/>
    <w:rsid w:val="00BE4496"/>
    <w:rsid w:val="00BE61B5"/>
    <w:rsid w:val="00BF3082"/>
    <w:rsid w:val="00BF3875"/>
    <w:rsid w:val="00BF7C8E"/>
    <w:rsid w:val="00C0209F"/>
    <w:rsid w:val="00C04B83"/>
    <w:rsid w:val="00C04F04"/>
    <w:rsid w:val="00C06CF1"/>
    <w:rsid w:val="00C075B5"/>
    <w:rsid w:val="00C07E01"/>
    <w:rsid w:val="00C11DED"/>
    <w:rsid w:val="00C14076"/>
    <w:rsid w:val="00C1624A"/>
    <w:rsid w:val="00C1658A"/>
    <w:rsid w:val="00C16687"/>
    <w:rsid w:val="00C230C8"/>
    <w:rsid w:val="00C2368E"/>
    <w:rsid w:val="00C24DC5"/>
    <w:rsid w:val="00C25E15"/>
    <w:rsid w:val="00C27AA3"/>
    <w:rsid w:val="00C3154F"/>
    <w:rsid w:val="00C36695"/>
    <w:rsid w:val="00C37893"/>
    <w:rsid w:val="00C400E4"/>
    <w:rsid w:val="00C425EE"/>
    <w:rsid w:val="00C43416"/>
    <w:rsid w:val="00C46580"/>
    <w:rsid w:val="00C53EA9"/>
    <w:rsid w:val="00C574A9"/>
    <w:rsid w:val="00C60844"/>
    <w:rsid w:val="00C60E5E"/>
    <w:rsid w:val="00C663D4"/>
    <w:rsid w:val="00C70356"/>
    <w:rsid w:val="00C71541"/>
    <w:rsid w:val="00C71804"/>
    <w:rsid w:val="00C721E8"/>
    <w:rsid w:val="00C74A85"/>
    <w:rsid w:val="00C761A1"/>
    <w:rsid w:val="00C800A2"/>
    <w:rsid w:val="00C80DA8"/>
    <w:rsid w:val="00C82921"/>
    <w:rsid w:val="00C8755B"/>
    <w:rsid w:val="00C90587"/>
    <w:rsid w:val="00C913CC"/>
    <w:rsid w:val="00C923D1"/>
    <w:rsid w:val="00C9319E"/>
    <w:rsid w:val="00C9330A"/>
    <w:rsid w:val="00C954D4"/>
    <w:rsid w:val="00C9592D"/>
    <w:rsid w:val="00CA13DD"/>
    <w:rsid w:val="00CA37E0"/>
    <w:rsid w:val="00CA52C2"/>
    <w:rsid w:val="00CB2B06"/>
    <w:rsid w:val="00CB3C93"/>
    <w:rsid w:val="00CB609C"/>
    <w:rsid w:val="00CC14D4"/>
    <w:rsid w:val="00CC2A1B"/>
    <w:rsid w:val="00CC6DC3"/>
    <w:rsid w:val="00CC74E5"/>
    <w:rsid w:val="00CD0B9D"/>
    <w:rsid w:val="00CD2AA9"/>
    <w:rsid w:val="00CD433C"/>
    <w:rsid w:val="00CE0EBA"/>
    <w:rsid w:val="00CE746C"/>
    <w:rsid w:val="00CF0B23"/>
    <w:rsid w:val="00CF2F24"/>
    <w:rsid w:val="00CF647C"/>
    <w:rsid w:val="00D0065D"/>
    <w:rsid w:val="00D02598"/>
    <w:rsid w:val="00D053BA"/>
    <w:rsid w:val="00D0572A"/>
    <w:rsid w:val="00D07358"/>
    <w:rsid w:val="00D12F8C"/>
    <w:rsid w:val="00D14CD1"/>
    <w:rsid w:val="00D15309"/>
    <w:rsid w:val="00D15F25"/>
    <w:rsid w:val="00D1641A"/>
    <w:rsid w:val="00D21680"/>
    <w:rsid w:val="00D21D1D"/>
    <w:rsid w:val="00D22FAE"/>
    <w:rsid w:val="00D241EC"/>
    <w:rsid w:val="00D24AA6"/>
    <w:rsid w:val="00D25EFC"/>
    <w:rsid w:val="00D27DAE"/>
    <w:rsid w:val="00D4069A"/>
    <w:rsid w:val="00D42412"/>
    <w:rsid w:val="00D43DB0"/>
    <w:rsid w:val="00D441B9"/>
    <w:rsid w:val="00D443C2"/>
    <w:rsid w:val="00D4637A"/>
    <w:rsid w:val="00D478D2"/>
    <w:rsid w:val="00D47BE2"/>
    <w:rsid w:val="00D514AE"/>
    <w:rsid w:val="00D518D2"/>
    <w:rsid w:val="00D52FA7"/>
    <w:rsid w:val="00D530AC"/>
    <w:rsid w:val="00D550B7"/>
    <w:rsid w:val="00D57858"/>
    <w:rsid w:val="00D62E59"/>
    <w:rsid w:val="00D64947"/>
    <w:rsid w:val="00D6713B"/>
    <w:rsid w:val="00D720AE"/>
    <w:rsid w:val="00D7475C"/>
    <w:rsid w:val="00D7593F"/>
    <w:rsid w:val="00D84652"/>
    <w:rsid w:val="00D8719C"/>
    <w:rsid w:val="00D906C1"/>
    <w:rsid w:val="00D90716"/>
    <w:rsid w:val="00D907D9"/>
    <w:rsid w:val="00D90BBB"/>
    <w:rsid w:val="00D94565"/>
    <w:rsid w:val="00D95359"/>
    <w:rsid w:val="00D961A4"/>
    <w:rsid w:val="00D9695D"/>
    <w:rsid w:val="00DA32E9"/>
    <w:rsid w:val="00DA4FFA"/>
    <w:rsid w:val="00DA7316"/>
    <w:rsid w:val="00DA76C6"/>
    <w:rsid w:val="00DB0174"/>
    <w:rsid w:val="00DB14CF"/>
    <w:rsid w:val="00DB5FB8"/>
    <w:rsid w:val="00DB75F1"/>
    <w:rsid w:val="00DC0852"/>
    <w:rsid w:val="00DC667C"/>
    <w:rsid w:val="00DD09BA"/>
    <w:rsid w:val="00DE17FC"/>
    <w:rsid w:val="00DE1BC7"/>
    <w:rsid w:val="00DE5152"/>
    <w:rsid w:val="00DF50D3"/>
    <w:rsid w:val="00E06D00"/>
    <w:rsid w:val="00E14314"/>
    <w:rsid w:val="00E15C52"/>
    <w:rsid w:val="00E16C6E"/>
    <w:rsid w:val="00E16E41"/>
    <w:rsid w:val="00E2207E"/>
    <w:rsid w:val="00E266A6"/>
    <w:rsid w:val="00E31469"/>
    <w:rsid w:val="00E3291C"/>
    <w:rsid w:val="00E34F3F"/>
    <w:rsid w:val="00E36664"/>
    <w:rsid w:val="00E37A6B"/>
    <w:rsid w:val="00E37D4D"/>
    <w:rsid w:val="00E419C2"/>
    <w:rsid w:val="00E43225"/>
    <w:rsid w:val="00E50864"/>
    <w:rsid w:val="00E531BE"/>
    <w:rsid w:val="00E54D62"/>
    <w:rsid w:val="00E60810"/>
    <w:rsid w:val="00E76491"/>
    <w:rsid w:val="00E7767D"/>
    <w:rsid w:val="00E800F6"/>
    <w:rsid w:val="00E8258E"/>
    <w:rsid w:val="00E83F3D"/>
    <w:rsid w:val="00E85E7E"/>
    <w:rsid w:val="00E86197"/>
    <w:rsid w:val="00E91A58"/>
    <w:rsid w:val="00E92699"/>
    <w:rsid w:val="00E928AE"/>
    <w:rsid w:val="00E938DC"/>
    <w:rsid w:val="00E94A58"/>
    <w:rsid w:val="00E956BF"/>
    <w:rsid w:val="00E97D4E"/>
    <w:rsid w:val="00EA1A76"/>
    <w:rsid w:val="00EA25D9"/>
    <w:rsid w:val="00EA3DB7"/>
    <w:rsid w:val="00EA7CFA"/>
    <w:rsid w:val="00EB043C"/>
    <w:rsid w:val="00EB0E56"/>
    <w:rsid w:val="00EB1A99"/>
    <w:rsid w:val="00EB57EC"/>
    <w:rsid w:val="00EC193B"/>
    <w:rsid w:val="00EC1FA6"/>
    <w:rsid w:val="00EC28ED"/>
    <w:rsid w:val="00EC5915"/>
    <w:rsid w:val="00EC6569"/>
    <w:rsid w:val="00EC74B8"/>
    <w:rsid w:val="00ED0400"/>
    <w:rsid w:val="00ED04CE"/>
    <w:rsid w:val="00ED0B09"/>
    <w:rsid w:val="00ED2BBA"/>
    <w:rsid w:val="00ED36CB"/>
    <w:rsid w:val="00ED5E4B"/>
    <w:rsid w:val="00ED6814"/>
    <w:rsid w:val="00EE2600"/>
    <w:rsid w:val="00EE3200"/>
    <w:rsid w:val="00EE4D22"/>
    <w:rsid w:val="00EE5A68"/>
    <w:rsid w:val="00EE6AA5"/>
    <w:rsid w:val="00EF077F"/>
    <w:rsid w:val="00EF4E75"/>
    <w:rsid w:val="00F013CC"/>
    <w:rsid w:val="00F03C68"/>
    <w:rsid w:val="00F07764"/>
    <w:rsid w:val="00F102A9"/>
    <w:rsid w:val="00F104B9"/>
    <w:rsid w:val="00F11739"/>
    <w:rsid w:val="00F1196D"/>
    <w:rsid w:val="00F14B21"/>
    <w:rsid w:val="00F16DED"/>
    <w:rsid w:val="00F17374"/>
    <w:rsid w:val="00F20012"/>
    <w:rsid w:val="00F20A64"/>
    <w:rsid w:val="00F22934"/>
    <w:rsid w:val="00F319C9"/>
    <w:rsid w:val="00F31F08"/>
    <w:rsid w:val="00F34380"/>
    <w:rsid w:val="00F40FA3"/>
    <w:rsid w:val="00F41E08"/>
    <w:rsid w:val="00F43EFB"/>
    <w:rsid w:val="00F46B97"/>
    <w:rsid w:val="00F474FE"/>
    <w:rsid w:val="00F5223F"/>
    <w:rsid w:val="00F5533E"/>
    <w:rsid w:val="00F6055A"/>
    <w:rsid w:val="00F60826"/>
    <w:rsid w:val="00F60C82"/>
    <w:rsid w:val="00F62C79"/>
    <w:rsid w:val="00F658C7"/>
    <w:rsid w:val="00F66671"/>
    <w:rsid w:val="00F678C4"/>
    <w:rsid w:val="00F7241D"/>
    <w:rsid w:val="00F72A01"/>
    <w:rsid w:val="00F75AD0"/>
    <w:rsid w:val="00F81619"/>
    <w:rsid w:val="00F81754"/>
    <w:rsid w:val="00F84CD0"/>
    <w:rsid w:val="00F92C74"/>
    <w:rsid w:val="00F9506E"/>
    <w:rsid w:val="00F95AFA"/>
    <w:rsid w:val="00F95B28"/>
    <w:rsid w:val="00F962C7"/>
    <w:rsid w:val="00F970C1"/>
    <w:rsid w:val="00FB7C86"/>
    <w:rsid w:val="00FC039F"/>
    <w:rsid w:val="00FC0D5A"/>
    <w:rsid w:val="00FC3C43"/>
    <w:rsid w:val="00FC3F49"/>
    <w:rsid w:val="00FC4E2C"/>
    <w:rsid w:val="00FC7E44"/>
    <w:rsid w:val="00FD0E13"/>
    <w:rsid w:val="00FD1148"/>
    <w:rsid w:val="00FE0B14"/>
    <w:rsid w:val="00FE4B64"/>
    <w:rsid w:val="00FE5128"/>
    <w:rsid w:val="00FE52EB"/>
    <w:rsid w:val="00FE5D60"/>
    <w:rsid w:val="00FF0FE8"/>
    <w:rsid w:val="00FF3EDE"/>
    <w:rsid w:val="00FF3EE6"/>
    <w:rsid w:val="00FF527F"/>
    <w:rsid w:val="00FF5E5A"/>
    <w:rsid w:val="00FF6D88"/>
    <w:rsid w:val="00FF7C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EB13DB"/>
  <w15:docId w15:val="{06C85856-C28B-466C-B49F-F26333A28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link w:val="Heading1Char"/>
    <w:uiPriority w:val="9"/>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916D44"/>
    <w:pPr>
      <w:keepNext/>
      <w:numPr>
        <w:ilvl w:val="1"/>
        <w:numId w:val="1"/>
      </w:numPr>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autoRedefine/>
    <w:qFormat/>
    <w:rsid w:val="00CD0B9D"/>
    <w:pPr>
      <w:keepNext/>
      <w:numPr>
        <w:numId w:val="4"/>
      </w:numPr>
      <w:outlineLvl w:val="3"/>
    </w:pPr>
    <w:rPr>
      <w:b/>
      <w:bCs/>
      <w:szCs w:val="28"/>
    </w:rPr>
  </w:style>
  <w:style w:type="paragraph" w:styleId="Heading5">
    <w:name w:val="heading 5"/>
    <w:basedOn w:val="Normal"/>
    <w:next w:val="Normal"/>
    <w:autoRedefine/>
    <w:qFormat/>
    <w:rsid w:val="00FC4E2C"/>
    <w:pPr>
      <w:numPr>
        <w:numId w:val="5"/>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qFormat/>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basedOn w:val="DefaultParagraphFont"/>
    <w:link w:val="Heading1"/>
    <w:uiPriority w:val="9"/>
    <w:rsid w:val="00EC1FA6"/>
    <w:rPr>
      <w:rFonts w:cs="Arial"/>
      <w:b/>
      <w:bCs/>
      <w:kern w:val="32"/>
      <w:sz w:val="32"/>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qFormat/>
    <w:rsid w:val="004044A0"/>
    <w:rPr>
      <w:b/>
      <w:bCs/>
      <w:i/>
      <w:iCs/>
      <w:color w:val="4F81BD"/>
    </w:rPr>
  </w:style>
  <w:style w:type="character" w:customStyle="1" w:styleId="Heading2Char">
    <w:name w:val="Heading 2 Char"/>
    <w:basedOn w:val="DefaultParagraphFont"/>
    <w:link w:val="Heading2"/>
    <w:rsid w:val="00D907D9"/>
    <w:rPr>
      <w:rFonts w:cs="Arial"/>
      <w:b/>
      <w:bCs/>
      <w:iCs/>
      <w:sz w:val="26"/>
      <w:szCs w:val="28"/>
    </w:rPr>
  </w:style>
  <w:style w:type="character" w:styleId="Strong">
    <w:name w:val="Strong"/>
    <w:basedOn w:val="DefaultParagraphFont"/>
    <w:uiPriority w:val="22"/>
    <w:qFormat/>
    <w:rsid w:val="0069375B"/>
    <w:rPr>
      <w:b/>
      <w:bCs/>
    </w:rPr>
  </w:style>
  <w:style w:type="character" w:styleId="UnresolvedMention">
    <w:name w:val="Unresolved Mention"/>
    <w:basedOn w:val="DefaultParagraphFont"/>
    <w:uiPriority w:val="99"/>
    <w:semiHidden/>
    <w:unhideWhenUsed/>
    <w:rsid w:val="00A041A1"/>
    <w:rPr>
      <w:color w:val="605E5C"/>
      <w:shd w:val="clear" w:color="auto" w:fill="E1DFDD"/>
    </w:rPr>
  </w:style>
  <w:style w:type="paragraph" w:styleId="TOCHeading">
    <w:name w:val="TOC Heading"/>
    <w:basedOn w:val="Heading1"/>
    <w:next w:val="Normal"/>
    <w:uiPriority w:val="39"/>
    <w:unhideWhenUsed/>
    <w:qFormat/>
    <w:rsid w:val="006269E4"/>
    <w:pPr>
      <w:keepLines/>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NormalWeb">
    <w:name w:val="Normal (Web)"/>
    <w:basedOn w:val="Normal"/>
    <w:uiPriority w:val="99"/>
    <w:unhideWhenUsed/>
    <w:rsid w:val="000E4F5A"/>
    <w:pPr>
      <w:spacing w:before="100" w:beforeAutospacing="1" w:after="100" w:afterAutospacing="1" w:line="240" w:lineRule="auto"/>
      <w:ind w:firstLine="0"/>
      <w:jc w:val="left"/>
    </w:pPr>
    <w:rPr>
      <w:sz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800870">
      <w:bodyDiv w:val="1"/>
      <w:marLeft w:val="0"/>
      <w:marRight w:val="0"/>
      <w:marTop w:val="0"/>
      <w:marBottom w:val="0"/>
      <w:divBdr>
        <w:top w:val="none" w:sz="0" w:space="0" w:color="auto"/>
        <w:left w:val="none" w:sz="0" w:space="0" w:color="auto"/>
        <w:bottom w:val="none" w:sz="0" w:space="0" w:color="auto"/>
        <w:right w:val="none" w:sz="0" w:space="0" w:color="auto"/>
      </w:divBdr>
    </w:div>
    <w:div w:id="169221112">
      <w:bodyDiv w:val="1"/>
      <w:marLeft w:val="0"/>
      <w:marRight w:val="0"/>
      <w:marTop w:val="0"/>
      <w:marBottom w:val="0"/>
      <w:divBdr>
        <w:top w:val="none" w:sz="0" w:space="0" w:color="auto"/>
        <w:left w:val="none" w:sz="0" w:space="0" w:color="auto"/>
        <w:bottom w:val="none" w:sz="0" w:space="0" w:color="auto"/>
        <w:right w:val="none" w:sz="0" w:space="0" w:color="auto"/>
      </w:divBdr>
    </w:div>
    <w:div w:id="179399137">
      <w:bodyDiv w:val="1"/>
      <w:marLeft w:val="0"/>
      <w:marRight w:val="0"/>
      <w:marTop w:val="0"/>
      <w:marBottom w:val="0"/>
      <w:divBdr>
        <w:top w:val="none" w:sz="0" w:space="0" w:color="auto"/>
        <w:left w:val="none" w:sz="0" w:space="0" w:color="auto"/>
        <w:bottom w:val="none" w:sz="0" w:space="0" w:color="auto"/>
        <w:right w:val="none" w:sz="0" w:space="0" w:color="auto"/>
      </w:divBdr>
    </w:div>
    <w:div w:id="183978571">
      <w:bodyDiv w:val="1"/>
      <w:marLeft w:val="0"/>
      <w:marRight w:val="0"/>
      <w:marTop w:val="0"/>
      <w:marBottom w:val="0"/>
      <w:divBdr>
        <w:top w:val="none" w:sz="0" w:space="0" w:color="auto"/>
        <w:left w:val="none" w:sz="0" w:space="0" w:color="auto"/>
        <w:bottom w:val="none" w:sz="0" w:space="0" w:color="auto"/>
        <w:right w:val="none" w:sz="0" w:space="0" w:color="auto"/>
      </w:divBdr>
    </w:div>
    <w:div w:id="194269071">
      <w:bodyDiv w:val="1"/>
      <w:marLeft w:val="0"/>
      <w:marRight w:val="0"/>
      <w:marTop w:val="0"/>
      <w:marBottom w:val="0"/>
      <w:divBdr>
        <w:top w:val="none" w:sz="0" w:space="0" w:color="auto"/>
        <w:left w:val="none" w:sz="0" w:space="0" w:color="auto"/>
        <w:bottom w:val="none" w:sz="0" w:space="0" w:color="auto"/>
        <w:right w:val="none" w:sz="0" w:space="0" w:color="auto"/>
      </w:divBdr>
    </w:div>
    <w:div w:id="287979830">
      <w:bodyDiv w:val="1"/>
      <w:marLeft w:val="0"/>
      <w:marRight w:val="0"/>
      <w:marTop w:val="0"/>
      <w:marBottom w:val="0"/>
      <w:divBdr>
        <w:top w:val="none" w:sz="0" w:space="0" w:color="auto"/>
        <w:left w:val="none" w:sz="0" w:space="0" w:color="auto"/>
        <w:bottom w:val="none" w:sz="0" w:space="0" w:color="auto"/>
        <w:right w:val="none" w:sz="0" w:space="0" w:color="auto"/>
      </w:divBdr>
    </w:div>
    <w:div w:id="372460923">
      <w:bodyDiv w:val="1"/>
      <w:marLeft w:val="0"/>
      <w:marRight w:val="0"/>
      <w:marTop w:val="0"/>
      <w:marBottom w:val="0"/>
      <w:divBdr>
        <w:top w:val="none" w:sz="0" w:space="0" w:color="auto"/>
        <w:left w:val="none" w:sz="0" w:space="0" w:color="auto"/>
        <w:bottom w:val="none" w:sz="0" w:space="0" w:color="auto"/>
        <w:right w:val="none" w:sz="0" w:space="0" w:color="auto"/>
      </w:divBdr>
    </w:div>
    <w:div w:id="373427100">
      <w:bodyDiv w:val="1"/>
      <w:marLeft w:val="0"/>
      <w:marRight w:val="0"/>
      <w:marTop w:val="0"/>
      <w:marBottom w:val="0"/>
      <w:divBdr>
        <w:top w:val="none" w:sz="0" w:space="0" w:color="auto"/>
        <w:left w:val="none" w:sz="0" w:space="0" w:color="auto"/>
        <w:bottom w:val="none" w:sz="0" w:space="0" w:color="auto"/>
        <w:right w:val="none" w:sz="0" w:space="0" w:color="auto"/>
      </w:divBdr>
    </w:div>
    <w:div w:id="393814798">
      <w:bodyDiv w:val="1"/>
      <w:marLeft w:val="0"/>
      <w:marRight w:val="0"/>
      <w:marTop w:val="0"/>
      <w:marBottom w:val="0"/>
      <w:divBdr>
        <w:top w:val="none" w:sz="0" w:space="0" w:color="auto"/>
        <w:left w:val="none" w:sz="0" w:space="0" w:color="auto"/>
        <w:bottom w:val="none" w:sz="0" w:space="0" w:color="auto"/>
        <w:right w:val="none" w:sz="0" w:space="0" w:color="auto"/>
      </w:divBdr>
    </w:div>
    <w:div w:id="450587783">
      <w:bodyDiv w:val="1"/>
      <w:marLeft w:val="0"/>
      <w:marRight w:val="0"/>
      <w:marTop w:val="0"/>
      <w:marBottom w:val="0"/>
      <w:divBdr>
        <w:top w:val="none" w:sz="0" w:space="0" w:color="auto"/>
        <w:left w:val="none" w:sz="0" w:space="0" w:color="auto"/>
        <w:bottom w:val="none" w:sz="0" w:space="0" w:color="auto"/>
        <w:right w:val="none" w:sz="0" w:space="0" w:color="auto"/>
      </w:divBdr>
    </w:div>
    <w:div w:id="552084656">
      <w:bodyDiv w:val="1"/>
      <w:marLeft w:val="0"/>
      <w:marRight w:val="0"/>
      <w:marTop w:val="0"/>
      <w:marBottom w:val="0"/>
      <w:divBdr>
        <w:top w:val="none" w:sz="0" w:space="0" w:color="auto"/>
        <w:left w:val="none" w:sz="0" w:space="0" w:color="auto"/>
        <w:bottom w:val="none" w:sz="0" w:space="0" w:color="auto"/>
        <w:right w:val="none" w:sz="0" w:space="0" w:color="auto"/>
      </w:divBdr>
    </w:div>
    <w:div w:id="596985753">
      <w:bodyDiv w:val="1"/>
      <w:marLeft w:val="0"/>
      <w:marRight w:val="0"/>
      <w:marTop w:val="0"/>
      <w:marBottom w:val="0"/>
      <w:divBdr>
        <w:top w:val="none" w:sz="0" w:space="0" w:color="auto"/>
        <w:left w:val="none" w:sz="0" w:space="0" w:color="auto"/>
        <w:bottom w:val="none" w:sz="0" w:space="0" w:color="auto"/>
        <w:right w:val="none" w:sz="0" w:space="0" w:color="auto"/>
      </w:divBdr>
    </w:div>
    <w:div w:id="615677015">
      <w:bodyDiv w:val="1"/>
      <w:marLeft w:val="0"/>
      <w:marRight w:val="0"/>
      <w:marTop w:val="0"/>
      <w:marBottom w:val="0"/>
      <w:divBdr>
        <w:top w:val="none" w:sz="0" w:space="0" w:color="auto"/>
        <w:left w:val="none" w:sz="0" w:space="0" w:color="auto"/>
        <w:bottom w:val="none" w:sz="0" w:space="0" w:color="auto"/>
        <w:right w:val="none" w:sz="0" w:space="0" w:color="auto"/>
      </w:divBdr>
    </w:div>
    <w:div w:id="622811863">
      <w:bodyDiv w:val="1"/>
      <w:marLeft w:val="0"/>
      <w:marRight w:val="0"/>
      <w:marTop w:val="0"/>
      <w:marBottom w:val="0"/>
      <w:divBdr>
        <w:top w:val="none" w:sz="0" w:space="0" w:color="auto"/>
        <w:left w:val="none" w:sz="0" w:space="0" w:color="auto"/>
        <w:bottom w:val="none" w:sz="0" w:space="0" w:color="auto"/>
        <w:right w:val="none" w:sz="0" w:space="0" w:color="auto"/>
      </w:divBdr>
      <w:divsChild>
        <w:div w:id="1252474178">
          <w:marLeft w:val="547"/>
          <w:marRight w:val="0"/>
          <w:marTop w:val="200"/>
          <w:marBottom w:val="0"/>
          <w:divBdr>
            <w:top w:val="none" w:sz="0" w:space="0" w:color="auto"/>
            <w:left w:val="none" w:sz="0" w:space="0" w:color="auto"/>
            <w:bottom w:val="none" w:sz="0" w:space="0" w:color="auto"/>
            <w:right w:val="none" w:sz="0" w:space="0" w:color="auto"/>
          </w:divBdr>
        </w:div>
      </w:divsChild>
    </w:div>
    <w:div w:id="644968697">
      <w:bodyDiv w:val="1"/>
      <w:marLeft w:val="0"/>
      <w:marRight w:val="0"/>
      <w:marTop w:val="0"/>
      <w:marBottom w:val="0"/>
      <w:divBdr>
        <w:top w:val="none" w:sz="0" w:space="0" w:color="auto"/>
        <w:left w:val="none" w:sz="0" w:space="0" w:color="auto"/>
        <w:bottom w:val="none" w:sz="0" w:space="0" w:color="auto"/>
        <w:right w:val="none" w:sz="0" w:space="0" w:color="auto"/>
      </w:divBdr>
    </w:div>
    <w:div w:id="654263524">
      <w:bodyDiv w:val="1"/>
      <w:marLeft w:val="0"/>
      <w:marRight w:val="0"/>
      <w:marTop w:val="0"/>
      <w:marBottom w:val="0"/>
      <w:divBdr>
        <w:top w:val="none" w:sz="0" w:space="0" w:color="auto"/>
        <w:left w:val="none" w:sz="0" w:space="0" w:color="auto"/>
        <w:bottom w:val="none" w:sz="0" w:space="0" w:color="auto"/>
        <w:right w:val="none" w:sz="0" w:space="0" w:color="auto"/>
      </w:divBdr>
    </w:div>
    <w:div w:id="725909442">
      <w:bodyDiv w:val="1"/>
      <w:marLeft w:val="0"/>
      <w:marRight w:val="0"/>
      <w:marTop w:val="0"/>
      <w:marBottom w:val="0"/>
      <w:divBdr>
        <w:top w:val="none" w:sz="0" w:space="0" w:color="auto"/>
        <w:left w:val="none" w:sz="0" w:space="0" w:color="auto"/>
        <w:bottom w:val="none" w:sz="0" w:space="0" w:color="auto"/>
        <w:right w:val="none" w:sz="0" w:space="0" w:color="auto"/>
      </w:divBdr>
    </w:div>
    <w:div w:id="776219057">
      <w:bodyDiv w:val="1"/>
      <w:marLeft w:val="0"/>
      <w:marRight w:val="0"/>
      <w:marTop w:val="0"/>
      <w:marBottom w:val="0"/>
      <w:divBdr>
        <w:top w:val="none" w:sz="0" w:space="0" w:color="auto"/>
        <w:left w:val="none" w:sz="0" w:space="0" w:color="auto"/>
        <w:bottom w:val="none" w:sz="0" w:space="0" w:color="auto"/>
        <w:right w:val="none" w:sz="0" w:space="0" w:color="auto"/>
      </w:divBdr>
    </w:div>
    <w:div w:id="810946657">
      <w:bodyDiv w:val="1"/>
      <w:marLeft w:val="0"/>
      <w:marRight w:val="0"/>
      <w:marTop w:val="0"/>
      <w:marBottom w:val="0"/>
      <w:divBdr>
        <w:top w:val="none" w:sz="0" w:space="0" w:color="auto"/>
        <w:left w:val="none" w:sz="0" w:space="0" w:color="auto"/>
        <w:bottom w:val="none" w:sz="0" w:space="0" w:color="auto"/>
        <w:right w:val="none" w:sz="0" w:space="0" w:color="auto"/>
      </w:divBdr>
    </w:div>
    <w:div w:id="830828257">
      <w:bodyDiv w:val="1"/>
      <w:marLeft w:val="0"/>
      <w:marRight w:val="0"/>
      <w:marTop w:val="0"/>
      <w:marBottom w:val="0"/>
      <w:divBdr>
        <w:top w:val="none" w:sz="0" w:space="0" w:color="auto"/>
        <w:left w:val="none" w:sz="0" w:space="0" w:color="auto"/>
        <w:bottom w:val="none" w:sz="0" w:space="0" w:color="auto"/>
        <w:right w:val="none" w:sz="0" w:space="0" w:color="auto"/>
      </w:divBdr>
    </w:div>
    <w:div w:id="851721886">
      <w:bodyDiv w:val="1"/>
      <w:marLeft w:val="0"/>
      <w:marRight w:val="0"/>
      <w:marTop w:val="0"/>
      <w:marBottom w:val="0"/>
      <w:divBdr>
        <w:top w:val="none" w:sz="0" w:space="0" w:color="auto"/>
        <w:left w:val="none" w:sz="0" w:space="0" w:color="auto"/>
        <w:bottom w:val="none" w:sz="0" w:space="0" w:color="auto"/>
        <w:right w:val="none" w:sz="0" w:space="0" w:color="auto"/>
      </w:divBdr>
    </w:div>
    <w:div w:id="1034160220">
      <w:bodyDiv w:val="1"/>
      <w:marLeft w:val="0"/>
      <w:marRight w:val="0"/>
      <w:marTop w:val="0"/>
      <w:marBottom w:val="0"/>
      <w:divBdr>
        <w:top w:val="none" w:sz="0" w:space="0" w:color="auto"/>
        <w:left w:val="none" w:sz="0" w:space="0" w:color="auto"/>
        <w:bottom w:val="none" w:sz="0" w:space="0" w:color="auto"/>
        <w:right w:val="none" w:sz="0" w:space="0" w:color="auto"/>
      </w:divBdr>
    </w:div>
    <w:div w:id="1086072193">
      <w:bodyDiv w:val="1"/>
      <w:marLeft w:val="0"/>
      <w:marRight w:val="0"/>
      <w:marTop w:val="0"/>
      <w:marBottom w:val="0"/>
      <w:divBdr>
        <w:top w:val="none" w:sz="0" w:space="0" w:color="auto"/>
        <w:left w:val="none" w:sz="0" w:space="0" w:color="auto"/>
        <w:bottom w:val="none" w:sz="0" w:space="0" w:color="auto"/>
        <w:right w:val="none" w:sz="0" w:space="0" w:color="auto"/>
      </w:divBdr>
    </w:div>
    <w:div w:id="1097798603">
      <w:bodyDiv w:val="1"/>
      <w:marLeft w:val="0"/>
      <w:marRight w:val="0"/>
      <w:marTop w:val="0"/>
      <w:marBottom w:val="0"/>
      <w:divBdr>
        <w:top w:val="none" w:sz="0" w:space="0" w:color="auto"/>
        <w:left w:val="none" w:sz="0" w:space="0" w:color="auto"/>
        <w:bottom w:val="none" w:sz="0" w:space="0" w:color="auto"/>
        <w:right w:val="none" w:sz="0" w:space="0" w:color="auto"/>
      </w:divBdr>
    </w:div>
    <w:div w:id="1126390226">
      <w:bodyDiv w:val="1"/>
      <w:marLeft w:val="0"/>
      <w:marRight w:val="0"/>
      <w:marTop w:val="0"/>
      <w:marBottom w:val="0"/>
      <w:divBdr>
        <w:top w:val="none" w:sz="0" w:space="0" w:color="auto"/>
        <w:left w:val="none" w:sz="0" w:space="0" w:color="auto"/>
        <w:bottom w:val="none" w:sz="0" w:space="0" w:color="auto"/>
        <w:right w:val="none" w:sz="0" w:space="0" w:color="auto"/>
      </w:divBdr>
    </w:div>
    <w:div w:id="1138569528">
      <w:bodyDiv w:val="1"/>
      <w:marLeft w:val="0"/>
      <w:marRight w:val="0"/>
      <w:marTop w:val="0"/>
      <w:marBottom w:val="0"/>
      <w:divBdr>
        <w:top w:val="none" w:sz="0" w:space="0" w:color="auto"/>
        <w:left w:val="none" w:sz="0" w:space="0" w:color="auto"/>
        <w:bottom w:val="none" w:sz="0" w:space="0" w:color="auto"/>
        <w:right w:val="none" w:sz="0" w:space="0" w:color="auto"/>
      </w:divBdr>
      <w:divsChild>
        <w:div w:id="1741906629">
          <w:marLeft w:val="547"/>
          <w:marRight w:val="0"/>
          <w:marTop w:val="200"/>
          <w:marBottom w:val="0"/>
          <w:divBdr>
            <w:top w:val="none" w:sz="0" w:space="0" w:color="auto"/>
            <w:left w:val="none" w:sz="0" w:space="0" w:color="auto"/>
            <w:bottom w:val="none" w:sz="0" w:space="0" w:color="auto"/>
            <w:right w:val="none" w:sz="0" w:space="0" w:color="auto"/>
          </w:divBdr>
        </w:div>
      </w:divsChild>
    </w:div>
    <w:div w:id="1180196050">
      <w:bodyDiv w:val="1"/>
      <w:marLeft w:val="0"/>
      <w:marRight w:val="0"/>
      <w:marTop w:val="0"/>
      <w:marBottom w:val="0"/>
      <w:divBdr>
        <w:top w:val="none" w:sz="0" w:space="0" w:color="auto"/>
        <w:left w:val="none" w:sz="0" w:space="0" w:color="auto"/>
        <w:bottom w:val="none" w:sz="0" w:space="0" w:color="auto"/>
        <w:right w:val="none" w:sz="0" w:space="0" w:color="auto"/>
      </w:divBdr>
    </w:div>
    <w:div w:id="1193494110">
      <w:bodyDiv w:val="1"/>
      <w:marLeft w:val="0"/>
      <w:marRight w:val="0"/>
      <w:marTop w:val="0"/>
      <w:marBottom w:val="0"/>
      <w:divBdr>
        <w:top w:val="none" w:sz="0" w:space="0" w:color="auto"/>
        <w:left w:val="none" w:sz="0" w:space="0" w:color="auto"/>
        <w:bottom w:val="none" w:sz="0" w:space="0" w:color="auto"/>
        <w:right w:val="none" w:sz="0" w:space="0" w:color="auto"/>
      </w:divBdr>
    </w:div>
    <w:div w:id="1291474508">
      <w:bodyDiv w:val="1"/>
      <w:marLeft w:val="0"/>
      <w:marRight w:val="0"/>
      <w:marTop w:val="0"/>
      <w:marBottom w:val="0"/>
      <w:divBdr>
        <w:top w:val="none" w:sz="0" w:space="0" w:color="auto"/>
        <w:left w:val="none" w:sz="0" w:space="0" w:color="auto"/>
        <w:bottom w:val="none" w:sz="0" w:space="0" w:color="auto"/>
        <w:right w:val="none" w:sz="0" w:space="0" w:color="auto"/>
      </w:divBdr>
    </w:div>
    <w:div w:id="1292445459">
      <w:bodyDiv w:val="1"/>
      <w:marLeft w:val="0"/>
      <w:marRight w:val="0"/>
      <w:marTop w:val="0"/>
      <w:marBottom w:val="0"/>
      <w:divBdr>
        <w:top w:val="none" w:sz="0" w:space="0" w:color="auto"/>
        <w:left w:val="none" w:sz="0" w:space="0" w:color="auto"/>
        <w:bottom w:val="none" w:sz="0" w:space="0" w:color="auto"/>
        <w:right w:val="none" w:sz="0" w:space="0" w:color="auto"/>
      </w:divBdr>
    </w:div>
    <w:div w:id="1321420527">
      <w:bodyDiv w:val="1"/>
      <w:marLeft w:val="0"/>
      <w:marRight w:val="0"/>
      <w:marTop w:val="0"/>
      <w:marBottom w:val="0"/>
      <w:divBdr>
        <w:top w:val="none" w:sz="0" w:space="0" w:color="auto"/>
        <w:left w:val="none" w:sz="0" w:space="0" w:color="auto"/>
        <w:bottom w:val="none" w:sz="0" w:space="0" w:color="auto"/>
        <w:right w:val="none" w:sz="0" w:space="0" w:color="auto"/>
      </w:divBdr>
    </w:div>
    <w:div w:id="1347825172">
      <w:bodyDiv w:val="1"/>
      <w:marLeft w:val="0"/>
      <w:marRight w:val="0"/>
      <w:marTop w:val="0"/>
      <w:marBottom w:val="0"/>
      <w:divBdr>
        <w:top w:val="none" w:sz="0" w:space="0" w:color="auto"/>
        <w:left w:val="none" w:sz="0" w:space="0" w:color="auto"/>
        <w:bottom w:val="none" w:sz="0" w:space="0" w:color="auto"/>
        <w:right w:val="none" w:sz="0" w:space="0" w:color="auto"/>
      </w:divBdr>
      <w:divsChild>
        <w:div w:id="601304145">
          <w:marLeft w:val="0"/>
          <w:marRight w:val="0"/>
          <w:marTop w:val="0"/>
          <w:marBottom w:val="0"/>
          <w:divBdr>
            <w:top w:val="none" w:sz="0" w:space="0" w:color="auto"/>
            <w:left w:val="none" w:sz="0" w:space="0" w:color="auto"/>
            <w:bottom w:val="none" w:sz="0" w:space="0" w:color="auto"/>
            <w:right w:val="none" w:sz="0" w:space="0" w:color="auto"/>
          </w:divBdr>
          <w:divsChild>
            <w:div w:id="604114592">
              <w:marLeft w:val="0"/>
              <w:marRight w:val="0"/>
              <w:marTop w:val="0"/>
              <w:marBottom w:val="0"/>
              <w:divBdr>
                <w:top w:val="none" w:sz="0" w:space="0" w:color="auto"/>
                <w:left w:val="none" w:sz="0" w:space="0" w:color="auto"/>
                <w:bottom w:val="none" w:sz="0" w:space="0" w:color="auto"/>
                <w:right w:val="none" w:sz="0" w:space="0" w:color="auto"/>
              </w:divBdr>
            </w:div>
          </w:divsChild>
        </w:div>
        <w:div w:id="145896577">
          <w:marLeft w:val="0"/>
          <w:marRight w:val="0"/>
          <w:marTop w:val="0"/>
          <w:marBottom w:val="450"/>
          <w:divBdr>
            <w:top w:val="none" w:sz="0" w:space="0" w:color="auto"/>
            <w:left w:val="none" w:sz="0" w:space="0" w:color="auto"/>
            <w:bottom w:val="none" w:sz="0" w:space="0" w:color="auto"/>
            <w:right w:val="none" w:sz="0" w:space="0" w:color="auto"/>
          </w:divBdr>
          <w:divsChild>
            <w:div w:id="65615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273688">
      <w:bodyDiv w:val="1"/>
      <w:marLeft w:val="0"/>
      <w:marRight w:val="0"/>
      <w:marTop w:val="0"/>
      <w:marBottom w:val="0"/>
      <w:divBdr>
        <w:top w:val="none" w:sz="0" w:space="0" w:color="auto"/>
        <w:left w:val="none" w:sz="0" w:space="0" w:color="auto"/>
        <w:bottom w:val="none" w:sz="0" w:space="0" w:color="auto"/>
        <w:right w:val="none" w:sz="0" w:space="0" w:color="auto"/>
      </w:divBdr>
    </w:div>
    <w:div w:id="1454324847">
      <w:bodyDiv w:val="1"/>
      <w:marLeft w:val="0"/>
      <w:marRight w:val="0"/>
      <w:marTop w:val="0"/>
      <w:marBottom w:val="0"/>
      <w:divBdr>
        <w:top w:val="none" w:sz="0" w:space="0" w:color="auto"/>
        <w:left w:val="none" w:sz="0" w:space="0" w:color="auto"/>
        <w:bottom w:val="none" w:sz="0" w:space="0" w:color="auto"/>
        <w:right w:val="none" w:sz="0" w:space="0" w:color="auto"/>
      </w:divBdr>
    </w:div>
    <w:div w:id="1487818749">
      <w:bodyDiv w:val="1"/>
      <w:marLeft w:val="0"/>
      <w:marRight w:val="0"/>
      <w:marTop w:val="0"/>
      <w:marBottom w:val="0"/>
      <w:divBdr>
        <w:top w:val="none" w:sz="0" w:space="0" w:color="auto"/>
        <w:left w:val="none" w:sz="0" w:space="0" w:color="auto"/>
        <w:bottom w:val="none" w:sz="0" w:space="0" w:color="auto"/>
        <w:right w:val="none" w:sz="0" w:space="0" w:color="auto"/>
      </w:divBdr>
    </w:div>
    <w:div w:id="1504391958">
      <w:bodyDiv w:val="1"/>
      <w:marLeft w:val="0"/>
      <w:marRight w:val="0"/>
      <w:marTop w:val="0"/>
      <w:marBottom w:val="0"/>
      <w:divBdr>
        <w:top w:val="none" w:sz="0" w:space="0" w:color="auto"/>
        <w:left w:val="none" w:sz="0" w:space="0" w:color="auto"/>
        <w:bottom w:val="none" w:sz="0" w:space="0" w:color="auto"/>
        <w:right w:val="none" w:sz="0" w:space="0" w:color="auto"/>
      </w:divBdr>
    </w:div>
    <w:div w:id="1564949686">
      <w:bodyDiv w:val="1"/>
      <w:marLeft w:val="0"/>
      <w:marRight w:val="0"/>
      <w:marTop w:val="0"/>
      <w:marBottom w:val="0"/>
      <w:divBdr>
        <w:top w:val="none" w:sz="0" w:space="0" w:color="auto"/>
        <w:left w:val="none" w:sz="0" w:space="0" w:color="auto"/>
        <w:bottom w:val="none" w:sz="0" w:space="0" w:color="auto"/>
        <w:right w:val="none" w:sz="0" w:space="0" w:color="auto"/>
      </w:divBdr>
    </w:div>
    <w:div w:id="1610815063">
      <w:bodyDiv w:val="1"/>
      <w:marLeft w:val="0"/>
      <w:marRight w:val="0"/>
      <w:marTop w:val="0"/>
      <w:marBottom w:val="0"/>
      <w:divBdr>
        <w:top w:val="none" w:sz="0" w:space="0" w:color="auto"/>
        <w:left w:val="none" w:sz="0" w:space="0" w:color="auto"/>
        <w:bottom w:val="none" w:sz="0" w:space="0" w:color="auto"/>
        <w:right w:val="none" w:sz="0" w:space="0" w:color="auto"/>
      </w:divBdr>
    </w:div>
    <w:div w:id="1663966543">
      <w:bodyDiv w:val="1"/>
      <w:marLeft w:val="0"/>
      <w:marRight w:val="0"/>
      <w:marTop w:val="0"/>
      <w:marBottom w:val="0"/>
      <w:divBdr>
        <w:top w:val="none" w:sz="0" w:space="0" w:color="auto"/>
        <w:left w:val="none" w:sz="0" w:space="0" w:color="auto"/>
        <w:bottom w:val="none" w:sz="0" w:space="0" w:color="auto"/>
        <w:right w:val="none" w:sz="0" w:space="0" w:color="auto"/>
      </w:divBdr>
    </w:div>
    <w:div w:id="1767730284">
      <w:bodyDiv w:val="1"/>
      <w:marLeft w:val="0"/>
      <w:marRight w:val="0"/>
      <w:marTop w:val="0"/>
      <w:marBottom w:val="0"/>
      <w:divBdr>
        <w:top w:val="none" w:sz="0" w:space="0" w:color="auto"/>
        <w:left w:val="none" w:sz="0" w:space="0" w:color="auto"/>
        <w:bottom w:val="none" w:sz="0" w:space="0" w:color="auto"/>
        <w:right w:val="none" w:sz="0" w:space="0" w:color="auto"/>
      </w:divBdr>
    </w:div>
    <w:div w:id="1836797500">
      <w:bodyDiv w:val="1"/>
      <w:marLeft w:val="0"/>
      <w:marRight w:val="0"/>
      <w:marTop w:val="0"/>
      <w:marBottom w:val="0"/>
      <w:divBdr>
        <w:top w:val="none" w:sz="0" w:space="0" w:color="auto"/>
        <w:left w:val="none" w:sz="0" w:space="0" w:color="auto"/>
        <w:bottom w:val="none" w:sz="0" w:space="0" w:color="auto"/>
        <w:right w:val="none" w:sz="0" w:space="0" w:color="auto"/>
      </w:divBdr>
    </w:div>
    <w:div w:id="1869874170">
      <w:bodyDiv w:val="1"/>
      <w:marLeft w:val="0"/>
      <w:marRight w:val="0"/>
      <w:marTop w:val="0"/>
      <w:marBottom w:val="0"/>
      <w:divBdr>
        <w:top w:val="none" w:sz="0" w:space="0" w:color="auto"/>
        <w:left w:val="none" w:sz="0" w:space="0" w:color="auto"/>
        <w:bottom w:val="none" w:sz="0" w:space="0" w:color="auto"/>
        <w:right w:val="none" w:sz="0" w:space="0" w:color="auto"/>
      </w:divBdr>
    </w:div>
    <w:div w:id="1924145589">
      <w:bodyDiv w:val="1"/>
      <w:marLeft w:val="0"/>
      <w:marRight w:val="0"/>
      <w:marTop w:val="0"/>
      <w:marBottom w:val="0"/>
      <w:divBdr>
        <w:top w:val="none" w:sz="0" w:space="0" w:color="auto"/>
        <w:left w:val="none" w:sz="0" w:space="0" w:color="auto"/>
        <w:bottom w:val="none" w:sz="0" w:space="0" w:color="auto"/>
        <w:right w:val="none" w:sz="0" w:space="0" w:color="auto"/>
      </w:divBdr>
    </w:div>
    <w:div w:id="2017995673">
      <w:bodyDiv w:val="1"/>
      <w:marLeft w:val="0"/>
      <w:marRight w:val="0"/>
      <w:marTop w:val="0"/>
      <w:marBottom w:val="0"/>
      <w:divBdr>
        <w:top w:val="none" w:sz="0" w:space="0" w:color="auto"/>
        <w:left w:val="none" w:sz="0" w:space="0" w:color="auto"/>
        <w:bottom w:val="none" w:sz="0" w:space="0" w:color="auto"/>
        <w:right w:val="none" w:sz="0" w:space="0" w:color="auto"/>
      </w:divBdr>
    </w:div>
    <w:div w:id="2141990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goo20</b:Tag>
    <b:SourceType>DocumentFromInternetSite</b:SourceType>
    <b:Guid>{A8191E5E-E68C-4F3B-B93A-1AD39112DD11}</b:Guid>
    <b:Author>
      <b:Author>
        <b:Corporate>google.com</b:Corporate>
      </b:Author>
    </b:Author>
    <b:Title>developers.google.com</b:Title>
    <b:YearAccessed>2020</b:YearAccessed>
    <b:MonthAccessed>04</b:MonthAccessed>
    <b:DayAccessed>02</b:DayAccessed>
    <b:URL>https://developers.google.com/maps/documentation/javascript/examples</b:URL>
    <b:RefOrder>1</b:RefOrder>
  </b:Source>
  <b:Source>
    <b:Tag>goo201</b:Tag>
    <b:SourceType>DocumentFromInternetSite</b:SourceType>
    <b:Guid>{A587EEC1-C2B2-480C-B0CF-BE53287B43EA}</b:Guid>
    <b:Author>
      <b:Author>
        <b:Corporate>google.com</b:Corporate>
      </b:Author>
    </b:Author>
    <b:Title>console.developers.google.com</b:Title>
    <b:YearAccessed>2020</b:YearAccessed>
    <b:MonthAccessed>04</b:MonthAccessed>
    <b:DayAccessed>01</b:DayAccessed>
    <b:URL>https://console.developers.google.com/apis</b:URL>
    <b:RefOrder>2</b:RefOrder>
  </b:Source>
</b:Sources>
</file>

<file path=customXml/itemProps1.xml><?xml version="1.0" encoding="utf-8"?>
<ds:datastoreItem xmlns:ds="http://schemas.openxmlformats.org/officeDocument/2006/customXml" ds:itemID="{E16DFC39-FD74-4958-8A61-797C24BE2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Template>
  <TotalTime>4294268180</TotalTime>
  <Pages>37</Pages>
  <Words>5006</Words>
  <Characters>28540</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Mẫu Bài Tập Lớn</vt:lpstr>
    </vt:vector>
  </TitlesOfParts>
  <Manager>PGS.TS. Lê Văn Hưng</Manager>
  <Company>Bộ môn Công nghệ Phần mềm - Khoa Công nghệ thông tin, Trường Đại học Mỏ-Địa chất</Company>
  <LinksUpToDate>false</LinksUpToDate>
  <CharactersWithSpaces>33480</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Bài Tập Lớn</dc:title>
  <dc:subject>Van ban mau</dc:subject>
  <dc:creator>Hoàng Anh Đức</dc:creator>
  <dc:description>Văn bản này do Bộ môn Công nghệ phần mềm, Trường ĐH Mỏ-Địa chất cung cấp cho sinh viên làm Bài tập lớn</dc:description>
  <cp:lastModifiedBy>PHAN THI PHUONG THAO,DCCTCT61C</cp:lastModifiedBy>
  <cp:revision>570</cp:revision>
  <dcterms:created xsi:type="dcterms:W3CDTF">2016-02-18T09:54:00Z</dcterms:created>
  <dcterms:modified xsi:type="dcterms:W3CDTF">2020-05-15T02:42:00Z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